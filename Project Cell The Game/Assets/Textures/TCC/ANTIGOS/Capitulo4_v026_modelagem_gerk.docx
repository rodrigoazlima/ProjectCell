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3096" w:rsidRDefault="0025150D" w:rsidP="00682F55">
      <w:pPr>
        <w:pStyle w:val="61capaautoriaettulo"/>
      </w:pPr>
      <w:r>
        <w:rPr>
          <w:noProof/>
        </w:rPr>
        <w:drawing>
          <wp:inline distT="0" distB="0" distL="0" distR="0">
            <wp:extent cx="1215390" cy="908685"/>
            <wp:effectExtent l="0" t="0" r="3810" b="5715"/>
            <wp:docPr id="1" name="Imagem 1" descr="unis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sul"/>
                    <pic:cNvPicPr>
                      <a:picLocks noChangeAspect="1" noChangeArrowheads="1"/>
                    </pic:cNvPicPr>
                  </pic:nvPicPr>
                  <pic:blipFill>
                    <a:blip r:embed="rId8" cstate="print">
                      <a:biLevel thresh="75000"/>
                    </a:blip>
                    <a:srcRect/>
                    <a:stretch>
                      <a:fillRect/>
                    </a:stretch>
                  </pic:blipFill>
                  <pic:spPr bwMode="auto">
                    <a:xfrm>
                      <a:off x="0" y="0"/>
                      <a:ext cx="1215390" cy="908685"/>
                    </a:xfrm>
                    <a:prstGeom prst="rect">
                      <a:avLst/>
                    </a:prstGeom>
                    <a:noFill/>
                    <a:ln w="9525">
                      <a:noFill/>
                      <a:miter lim="800000"/>
                      <a:headEnd/>
                      <a:tailEnd/>
                    </a:ln>
                  </pic:spPr>
                </pic:pic>
              </a:graphicData>
            </a:graphic>
          </wp:inline>
        </w:drawing>
      </w:r>
    </w:p>
    <w:p w:rsidR="00293096" w:rsidRDefault="00293096" w:rsidP="00682F55">
      <w:pPr>
        <w:pStyle w:val="61capaautoriaettulo"/>
      </w:pPr>
      <w:r>
        <w:t>UNIVERSIDADE DO SUL DE SANTA CATARINA</w:t>
      </w:r>
    </w:p>
    <w:p w:rsidR="0058456D" w:rsidRDefault="0058456D" w:rsidP="00682F55">
      <w:pPr>
        <w:pStyle w:val="61capaautoriaettulo"/>
      </w:pPr>
      <w:bookmarkStart w:id="0" w:name="OLE_LINK1"/>
      <w:bookmarkStart w:id="1" w:name="OLE_LINK2"/>
      <w:r>
        <w:t>JOÃO EDUARDO COSTA GERK</w:t>
      </w:r>
    </w:p>
    <w:p w:rsidR="00293096" w:rsidRDefault="0058456D" w:rsidP="00682F55">
      <w:pPr>
        <w:pStyle w:val="61capaautoriaettulo"/>
      </w:pPr>
      <w:r>
        <w:t>RODRIGO AZEVEDO LIMA</w:t>
      </w:r>
    </w:p>
    <w:bookmarkEnd w:id="0"/>
    <w:bookmarkEnd w:id="1"/>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30272A" w:rsidRDefault="0030272A"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bookmarkStart w:id="2" w:name="OLE_LINK8"/>
      <w:bookmarkStart w:id="3" w:name="OLE_LINK9"/>
    </w:p>
    <w:p w:rsidR="00735643" w:rsidRDefault="00735643" w:rsidP="00735643">
      <w:pPr>
        <w:pStyle w:val="61capaautoriaettulo"/>
      </w:pPr>
      <w:bookmarkStart w:id="4" w:name="OLE_LINK83"/>
      <w:bookmarkStart w:id="5" w:name="OLE_LINK84"/>
      <w:bookmarkEnd w:id="2"/>
      <w:bookmarkEnd w:id="3"/>
      <w:r>
        <w:t>Desenvolvimento de jogo educacional na área de corpo humano para crianças</w:t>
      </w:r>
    </w:p>
    <w:bookmarkEnd w:id="4"/>
    <w:bookmarkEnd w:id="5"/>
    <w:p w:rsidR="00293096" w:rsidRDefault="00293096" w:rsidP="00682F55">
      <w:pPr>
        <w:pStyle w:val="61capaautoriaettulo"/>
      </w:pPr>
    </w:p>
    <w:p w:rsidR="00293096" w:rsidRDefault="00293096" w:rsidP="00682F55">
      <w:pPr>
        <w:pStyle w:val="61capaautoriaettulo"/>
      </w:pPr>
    </w:p>
    <w:p w:rsidR="00317613" w:rsidRDefault="00317613" w:rsidP="00682F55">
      <w:pPr>
        <w:pStyle w:val="61capaautoriaettulo"/>
      </w:pPr>
    </w:p>
    <w:p w:rsidR="00317613" w:rsidRDefault="00317613"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E76D14" w:rsidRDefault="00E76D14" w:rsidP="00682F55">
      <w:pPr>
        <w:pStyle w:val="61capaautoriaettulo"/>
      </w:pPr>
    </w:p>
    <w:p w:rsidR="00293096" w:rsidRPr="00EF32BA" w:rsidRDefault="007D708E" w:rsidP="002F2DD4">
      <w:pPr>
        <w:pStyle w:val="62capacidadeeano"/>
        <w:rPr>
          <w:b w:val="0"/>
        </w:rPr>
      </w:pPr>
      <w:r>
        <w:rPr>
          <w:b w:val="0"/>
        </w:rPr>
        <w:t>Palhoça</w:t>
      </w:r>
    </w:p>
    <w:p w:rsidR="00FE7BD5" w:rsidRDefault="007D708E" w:rsidP="002F2DD4">
      <w:pPr>
        <w:pStyle w:val="62capacidadeeano"/>
      </w:pPr>
      <w:r>
        <w:rPr>
          <w:b w:val="0"/>
        </w:rPr>
        <w:t>2016</w:t>
      </w:r>
    </w:p>
    <w:p w:rsidR="0058456D" w:rsidRDefault="0058456D" w:rsidP="0058456D">
      <w:pPr>
        <w:pStyle w:val="61capaautoriaettulo"/>
      </w:pPr>
      <w:r>
        <w:lastRenderedPageBreak/>
        <w:t>JOÃO EDUARDO COSTA GERK</w:t>
      </w:r>
    </w:p>
    <w:p w:rsidR="0058456D" w:rsidRDefault="0058456D" w:rsidP="0058456D">
      <w:pPr>
        <w:pStyle w:val="61capaautoriaettulo"/>
      </w:pPr>
      <w:r>
        <w:t>RODRIGO AZEVEDO LIMA</w:t>
      </w:r>
    </w:p>
    <w:p w:rsidR="00B70502" w:rsidRPr="00682F55" w:rsidRDefault="00B70502"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D17561" w:rsidRDefault="00D17561" w:rsidP="00D17561">
      <w:pPr>
        <w:pStyle w:val="61capaautoriaettulo"/>
      </w:pPr>
    </w:p>
    <w:p w:rsidR="00D17561" w:rsidRDefault="00D17561" w:rsidP="00D17561">
      <w:pPr>
        <w:pStyle w:val="61capaautoriaettulo"/>
      </w:pPr>
      <w:bookmarkStart w:id="6" w:name="OLE_LINK69"/>
      <w:bookmarkStart w:id="7" w:name="OLE_LINK70"/>
      <w:r>
        <w:t xml:space="preserve">Desenvolvimento de jogo educacional na área de </w:t>
      </w:r>
      <w:r w:rsidR="00B421D6">
        <w:t xml:space="preserve">corpo humano </w:t>
      </w:r>
      <w:r>
        <w:t xml:space="preserve">para </w:t>
      </w:r>
      <w:r w:rsidR="00735643">
        <w:t>crianças</w:t>
      </w:r>
    </w:p>
    <w:bookmarkEnd w:id="6"/>
    <w:bookmarkEnd w:id="7"/>
    <w:p w:rsidR="00306399" w:rsidRDefault="00306399" w:rsidP="00682F55">
      <w:pPr>
        <w:pStyle w:val="72folhaderostottulo"/>
      </w:pPr>
    </w:p>
    <w:p w:rsidR="00682F55" w:rsidRDefault="00682F55" w:rsidP="00682F55">
      <w:pPr>
        <w:pStyle w:val="72folhaderostottulo"/>
      </w:pPr>
    </w:p>
    <w:p w:rsidR="00682F55" w:rsidRDefault="00682F55" w:rsidP="00682F55">
      <w:pPr>
        <w:pStyle w:val="72folhaderostottulo"/>
      </w:pPr>
    </w:p>
    <w:p w:rsidR="0030272A" w:rsidRDefault="0030272A" w:rsidP="00682F55">
      <w:pPr>
        <w:pStyle w:val="72folhaderostottulo"/>
      </w:pPr>
    </w:p>
    <w:p w:rsidR="0030272A" w:rsidRPr="00682F55" w:rsidRDefault="0030272A" w:rsidP="00682F55">
      <w:pPr>
        <w:pStyle w:val="72folhaderostottulo"/>
      </w:pPr>
    </w:p>
    <w:p w:rsidR="00B70502" w:rsidRDefault="00E62887" w:rsidP="00E94D4D">
      <w:pPr>
        <w:pStyle w:val="73folhaderostonaturezadotrabalho"/>
      </w:pPr>
      <w:r>
        <w:t>Trabalho de Conclusão de Curso</w:t>
      </w:r>
      <w:r w:rsidR="00B70502">
        <w:t xml:space="preserve"> apresentad</w:t>
      </w:r>
      <w:r w:rsidR="00575290">
        <w:t>o</w:t>
      </w:r>
      <w:r w:rsidR="00B70502">
        <w:t xml:space="preserve"> ao Curso de </w:t>
      </w:r>
      <w:r w:rsidR="007D708E">
        <w:t xml:space="preserve">João Eduardo Costa Gerk e </w:t>
      </w:r>
      <w:r w:rsidR="000C5D51">
        <w:t>Rodrigo</w:t>
      </w:r>
      <w:r w:rsidR="007D708E">
        <w:t xml:space="preserve"> Azevedo Lima</w:t>
      </w:r>
      <w:r w:rsidR="001540D9">
        <w:t xml:space="preserve"> </w:t>
      </w:r>
      <w:r w:rsidR="001D2EEF">
        <w:t>da Universidade do Sul de Santa Catarina</w:t>
      </w:r>
      <w:r w:rsidR="00D67429">
        <w:t xml:space="preserve"> </w:t>
      </w:r>
      <w:r w:rsidR="00B70502">
        <w:t xml:space="preserve">como requisito parcial à obtenção do </w:t>
      </w:r>
      <w:r w:rsidR="001D2EEF">
        <w:t>título</w:t>
      </w:r>
      <w:r w:rsidR="00B70502">
        <w:t xml:space="preserve"> de </w:t>
      </w:r>
      <w:r w:rsidR="007D708E">
        <w:t>Bacharelado</w:t>
      </w:r>
      <w:r w:rsidR="00E2326F">
        <w:t>.</w:t>
      </w:r>
    </w:p>
    <w:p w:rsidR="00306399" w:rsidRDefault="00306399" w:rsidP="00682F55">
      <w:pPr>
        <w:pStyle w:val="72folhaderostottulo"/>
      </w:pPr>
    </w:p>
    <w:p w:rsidR="00575290" w:rsidRDefault="00575290" w:rsidP="00682F55">
      <w:pPr>
        <w:pStyle w:val="72folhaderostottulo"/>
      </w:pPr>
    </w:p>
    <w:p w:rsidR="00306399" w:rsidRDefault="00306399" w:rsidP="00682F55">
      <w:pPr>
        <w:pStyle w:val="72folhaderostottulo"/>
      </w:pPr>
    </w:p>
    <w:p w:rsidR="00B70502" w:rsidRPr="0058456D" w:rsidRDefault="00E2326F" w:rsidP="00306399">
      <w:pPr>
        <w:pStyle w:val="74folhaderostoorientao"/>
        <w:rPr>
          <w:lang w:val="en-US"/>
        </w:rPr>
      </w:pPr>
      <w:r w:rsidRPr="0058456D">
        <w:rPr>
          <w:lang w:val="en-US"/>
        </w:rPr>
        <w:t xml:space="preserve">Orientador: Prof. </w:t>
      </w:r>
      <w:r w:rsidR="007D708E" w:rsidRPr="0058456D">
        <w:rPr>
          <w:lang w:val="en-US"/>
        </w:rPr>
        <w:t>Simone Fuchter Keller</w:t>
      </w:r>
      <w:r w:rsidRPr="0058456D">
        <w:rPr>
          <w:lang w:val="en-US"/>
        </w:rPr>
        <w:t xml:space="preserve">, </w:t>
      </w:r>
      <w:r w:rsidR="00AE7758" w:rsidRPr="0058456D">
        <w:rPr>
          <w:lang w:val="en-US"/>
        </w:rPr>
        <w:t>Dr</w:t>
      </w:r>
    </w:p>
    <w:p w:rsidR="004727E6" w:rsidRDefault="004727E6" w:rsidP="00682F55">
      <w:pPr>
        <w:pStyle w:val="72folhaderostottulo"/>
        <w:rPr>
          <w:lang w:val="en-US"/>
        </w:rPr>
      </w:pPr>
    </w:p>
    <w:p w:rsidR="00D17561" w:rsidRPr="0058456D" w:rsidRDefault="00D17561" w:rsidP="00682F55">
      <w:pPr>
        <w:pStyle w:val="72folhaderostottulo"/>
        <w:rPr>
          <w:lang w:val="en-US"/>
        </w:rPr>
      </w:pPr>
    </w:p>
    <w:p w:rsidR="000301AE" w:rsidRPr="0058456D" w:rsidRDefault="000301AE" w:rsidP="00682F55">
      <w:pPr>
        <w:pStyle w:val="72folhaderostottulo"/>
        <w:rPr>
          <w:lang w:val="en-US"/>
        </w:rPr>
      </w:pPr>
    </w:p>
    <w:p w:rsidR="00AE7758" w:rsidRPr="00EF32BA" w:rsidRDefault="007D708E" w:rsidP="00AE7758">
      <w:pPr>
        <w:pStyle w:val="62capacidadeeano"/>
        <w:rPr>
          <w:b w:val="0"/>
        </w:rPr>
      </w:pPr>
      <w:r>
        <w:rPr>
          <w:b w:val="0"/>
        </w:rPr>
        <w:t>Palhoça</w:t>
      </w:r>
    </w:p>
    <w:p w:rsidR="00AE7758" w:rsidRDefault="007D708E" w:rsidP="00AE7758">
      <w:pPr>
        <w:pStyle w:val="62capacidadeeano"/>
      </w:pPr>
      <w:r>
        <w:rPr>
          <w:b w:val="0"/>
        </w:rPr>
        <w:t>2016</w:t>
      </w:r>
    </w:p>
    <w:p w:rsidR="0058456D" w:rsidRDefault="0058456D" w:rsidP="0058456D">
      <w:pPr>
        <w:pStyle w:val="61capaautoriaettulo"/>
      </w:pPr>
      <w:r>
        <w:lastRenderedPageBreak/>
        <w:t>JOÃO EDUARDO COSTA GERK</w:t>
      </w:r>
    </w:p>
    <w:p w:rsidR="0058456D" w:rsidRDefault="0058456D" w:rsidP="0058456D">
      <w:pPr>
        <w:pStyle w:val="61capaautoriaettulo"/>
      </w:pPr>
      <w:r>
        <w:t>RODRIGO AZEVEDO LIMA</w:t>
      </w:r>
    </w:p>
    <w:p w:rsidR="00C86FEB" w:rsidRPr="00CC4C7D" w:rsidRDefault="00C86FEB" w:rsidP="00CC4C7D">
      <w:pPr>
        <w:pStyle w:val="72folhaderostottulo"/>
      </w:pPr>
    </w:p>
    <w:p w:rsidR="00C86FEB" w:rsidRPr="00CC4C7D" w:rsidRDefault="00C86FEB" w:rsidP="00CC4C7D">
      <w:pPr>
        <w:pStyle w:val="72folhaderostottulo"/>
      </w:pPr>
    </w:p>
    <w:p w:rsidR="00C86FEB" w:rsidRPr="00CC4C7D" w:rsidRDefault="00C86FEB" w:rsidP="00CC4C7D">
      <w:pPr>
        <w:pStyle w:val="72folhaderostottulo"/>
      </w:pPr>
    </w:p>
    <w:p w:rsidR="00C86FEB" w:rsidRPr="00CC4C7D" w:rsidRDefault="00C86FEB" w:rsidP="00CC4C7D">
      <w:pPr>
        <w:pStyle w:val="72folhaderostottulo"/>
      </w:pPr>
    </w:p>
    <w:p w:rsidR="00C86FEB" w:rsidRPr="00CC4C7D" w:rsidRDefault="00C86FEB" w:rsidP="00CC4C7D">
      <w:pPr>
        <w:pStyle w:val="72folhaderostottulo"/>
      </w:pPr>
    </w:p>
    <w:p w:rsidR="00B70502" w:rsidRDefault="00B70502" w:rsidP="00CC4C7D">
      <w:pPr>
        <w:pStyle w:val="72folhaderostottulo"/>
      </w:pPr>
    </w:p>
    <w:p w:rsidR="00F43637" w:rsidRDefault="00F43637" w:rsidP="00CC4C7D">
      <w:pPr>
        <w:pStyle w:val="72folhaderostottulo"/>
      </w:pPr>
    </w:p>
    <w:p w:rsidR="00A06ED8" w:rsidRDefault="00A06ED8" w:rsidP="00CC4C7D">
      <w:pPr>
        <w:pStyle w:val="72folhaderostottulo"/>
      </w:pPr>
    </w:p>
    <w:p w:rsidR="00A06ED8" w:rsidRDefault="00A06ED8" w:rsidP="00CC4C7D">
      <w:pPr>
        <w:pStyle w:val="72folhaderostottulo"/>
      </w:pPr>
    </w:p>
    <w:p w:rsidR="00A06ED8" w:rsidRPr="00CC4C7D" w:rsidRDefault="00A06ED8" w:rsidP="00CC4C7D">
      <w:pPr>
        <w:pStyle w:val="72folhaderostottulo"/>
      </w:pPr>
    </w:p>
    <w:p w:rsidR="0030272A" w:rsidRDefault="0030272A" w:rsidP="0030272A">
      <w:pPr>
        <w:pStyle w:val="61capaautoriaettulo"/>
      </w:pPr>
      <w:r>
        <w:t>Desenvolvimento de jogo educacional na área de corpo humano para crianças</w:t>
      </w:r>
    </w:p>
    <w:p w:rsidR="00B70502" w:rsidRDefault="00B70502" w:rsidP="00CC4C7D">
      <w:pPr>
        <w:pStyle w:val="72folhaderostottulo"/>
      </w:pPr>
    </w:p>
    <w:p w:rsidR="00F43637" w:rsidRPr="00CC4C7D" w:rsidRDefault="00F43637" w:rsidP="00CC4C7D">
      <w:pPr>
        <w:pStyle w:val="72folhaderostottulo"/>
      </w:pPr>
    </w:p>
    <w:p w:rsidR="00B70502" w:rsidRPr="00CC4C7D" w:rsidRDefault="00B70502" w:rsidP="00CC4C7D">
      <w:pPr>
        <w:pStyle w:val="72folhaderostottulo"/>
      </w:pPr>
    </w:p>
    <w:p w:rsidR="00B70502" w:rsidRDefault="00B70502" w:rsidP="00835D74">
      <w:pPr>
        <w:pStyle w:val="73folhaderostonaturezadotrabalho"/>
      </w:pPr>
      <w:r>
        <w:t>Est</w:t>
      </w:r>
      <w:r w:rsidR="00E62887">
        <w:t xml:space="preserve">e </w:t>
      </w:r>
      <w:r w:rsidR="00817461">
        <w:t xml:space="preserve">Trabalho </w:t>
      </w:r>
      <w:r w:rsidR="00E62887">
        <w:t xml:space="preserve">de </w:t>
      </w:r>
      <w:r w:rsidR="00817461">
        <w:t xml:space="preserve">Conclusão </w:t>
      </w:r>
      <w:r w:rsidR="00E62887">
        <w:t xml:space="preserve">de </w:t>
      </w:r>
      <w:r w:rsidR="00817461">
        <w:t xml:space="preserve">Curso </w:t>
      </w:r>
      <w:r>
        <w:t>foi julgad</w:t>
      </w:r>
      <w:r w:rsidR="00E62887">
        <w:t>o</w:t>
      </w:r>
      <w:r>
        <w:t xml:space="preserve"> adequad</w:t>
      </w:r>
      <w:r w:rsidR="00E62887">
        <w:t>o</w:t>
      </w:r>
      <w:r>
        <w:t xml:space="preserve"> à obtenção do </w:t>
      </w:r>
      <w:r w:rsidR="00835D74">
        <w:t>título</w:t>
      </w:r>
      <w:r>
        <w:t xml:space="preserve"> de </w:t>
      </w:r>
      <w:r w:rsidR="007D708E">
        <w:t>Bacharelado</w:t>
      </w:r>
      <w:r>
        <w:t xml:space="preserve"> e aprovad</w:t>
      </w:r>
      <w:r w:rsidR="00817461">
        <w:t>o</w:t>
      </w:r>
      <w:r>
        <w:t xml:space="preserve"> em sua forma final pelo Curso de </w:t>
      </w:r>
      <w:r w:rsidR="007D708E">
        <w:t>Sistemas de Informação</w:t>
      </w:r>
      <w:r>
        <w:t xml:space="preserve"> da Universidade do Sul de Santa Catarina.</w:t>
      </w:r>
    </w:p>
    <w:p w:rsidR="00835D74" w:rsidRDefault="00835D74" w:rsidP="00CC4C7D">
      <w:pPr>
        <w:pStyle w:val="72folhaderostottulo"/>
      </w:pPr>
    </w:p>
    <w:p w:rsidR="00F43637" w:rsidRPr="00CC4C7D" w:rsidRDefault="00F43637" w:rsidP="00CC4C7D">
      <w:pPr>
        <w:pStyle w:val="72folhaderostottulo"/>
      </w:pPr>
    </w:p>
    <w:p w:rsidR="008076AF" w:rsidRPr="00CC4C7D" w:rsidRDefault="008076AF" w:rsidP="00CC4C7D">
      <w:pPr>
        <w:pStyle w:val="72folhaderostottulo"/>
      </w:pPr>
    </w:p>
    <w:p w:rsidR="00B70502" w:rsidRDefault="007D708E" w:rsidP="00835D74">
      <w:pPr>
        <w:pStyle w:val="74folhaderostoorientao"/>
      </w:pPr>
      <w:r>
        <w:t>Palhoça</w:t>
      </w:r>
      <w:r w:rsidR="00B70502">
        <w:t xml:space="preserve">, </w:t>
      </w:r>
      <w:r w:rsidR="00835D74">
        <w:t>(</w:t>
      </w:r>
      <w:r w:rsidR="00B70502">
        <w:t>dia</w:t>
      </w:r>
      <w:r w:rsidR="00835D74">
        <w:t>)</w:t>
      </w:r>
      <w:r w:rsidR="00B70502">
        <w:t xml:space="preserve"> de </w:t>
      </w:r>
      <w:r w:rsidR="00835D74">
        <w:t>(</w:t>
      </w:r>
      <w:r w:rsidR="00B70502">
        <w:t>mês</w:t>
      </w:r>
      <w:r w:rsidR="00835D74">
        <w:t>)</w:t>
      </w:r>
      <w:r w:rsidR="00B70502">
        <w:t xml:space="preserve"> de </w:t>
      </w:r>
      <w:r w:rsidR="00835D74">
        <w:t>(</w:t>
      </w:r>
      <w:r w:rsidR="00B70502">
        <w:t>ano</w:t>
      </w:r>
      <w:r w:rsidR="00835D74">
        <w:t xml:space="preserve"> da defesa)</w:t>
      </w:r>
      <w:r w:rsidR="00B70502">
        <w:t>.</w:t>
      </w:r>
    </w:p>
    <w:p w:rsidR="00E0774C" w:rsidRDefault="00E0774C" w:rsidP="00A06ED8">
      <w:pPr>
        <w:pStyle w:val="75termodeaprovaobanca"/>
      </w:pPr>
    </w:p>
    <w:p w:rsidR="00B70502" w:rsidRPr="00CC4C7D" w:rsidRDefault="00B70502" w:rsidP="00CC4C7D">
      <w:pPr>
        <w:pStyle w:val="75termodeaprovaobanca"/>
      </w:pPr>
      <w:r w:rsidRPr="00CC4C7D">
        <w:t>______________________________________________________</w:t>
      </w:r>
    </w:p>
    <w:p w:rsidR="00B70502" w:rsidRPr="00CC4C7D" w:rsidRDefault="00C86FEB" w:rsidP="00CC4C7D">
      <w:pPr>
        <w:pStyle w:val="75termodeaprovaobanca"/>
      </w:pPr>
      <w:r w:rsidRPr="00CC4C7D">
        <w:t>Professor</w:t>
      </w:r>
      <w:r w:rsidR="00B70502" w:rsidRPr="00CC4C7D">
        <w:t xml:space="preserve"> </w:t>
      </w:r>
      <w:r w:rsidR="00835D74" w:rsidRPr="00CC4C7D">
        <w:t xml:space="preserve">e orientador </w:t>
      </w:r>
      <w:r w:rsidR="00B70502" w:rsidRPr="00CC4C7D">
        <w:t>Nome</w:t>
      </w:r>
      <w:r w:rsidR="00835D74" w:rsidRPr="00CC4C7D">
        <w:t xml:space="preserve"> </w:t>
      </w:r>
      <w:r w:rsidR="00B70502" w:rsidRPr="00CC4C7D">
        <w:t>d</w:t>
      </w:r>
      <w:r w:rsidR="00835D74" w:rsidRPr="00CC4C7D">
        <w:t>o Professor, D</w:t>
      </w:r>
      <w:r w:rsidR="00451A32" w:rsidRPr="00CC4C7D">
        <w:t>r.</w:t>
      </w:r>
      <w:r w:rsidR="006969E5">
        <w:t>/Ms./Bel./Lic.</w:t>
      </w:r>
    </w:p>
    <w:p w:rsidR="00B70502" w:rsidRPr="00CC4C7D" w:rsidRDefault="00B70502" w:rsidP="00CC4C7D">
      <w:pPr>
        <w:pStyle w:val="75termodeaprovaobanca"/>
      </w:pPr>
      <w:r w:rsidRPr="00CC4C7D">
        <w:t>Universidade</w:t>
      </w:r>
      <w:r w:rsidR="00835D74" w:rsidRPr="00CC4C7D">
        <w:t xml:space="preserve"> do Sul de Santa Catarina</w:t>
      </w:r>
    </w:p>
    <w:p w:rsidR="00D67429" w:rsidRPr="00CC4C7D" w:rsidRDefault="00D67429" w:rsidP="00CC4C7D">
      <w:pPr>
        <w:pStyle w:val="75termodeaprovaobanca"/>
      </w:pPr>
    </w:p>
    <w:p w:rsidR="00835D74" w:rsidRPr="00CC4C7D" w:rsidRDefault="00835D74" w:rsidP="00CC4C7D">
      <w:pPr>
        <w:pStyle w:val="75termodeaprovaobanca"/>
      </w:pPr>
      <w:r w:rsidRPr="00CC4C7D">
        <w:t>______________________________________________________</w:t>
      </w:r>
    </w:p>
    <w:p w:rsidR="00835D74" w:rsidRPr="00CC4C7D" w:rsidRDefault="00835D74" w:rsidP="00CC4C7D">
      <w:pPr>
        <w:pStyle w:val="75termodeaprovaobanca"/>
      </w:pPr>
      <w:r w:rsidRPr="00CC4C7D">
        <w:t>Prof. Nome</w:t>
      </w:r>
      <w:r w:rsidR="00C86FEB" w:rsidRPr="00CC4C7D">
        <w:t xml:space="preserve"> </w:t>
      </w:r>
      <w:r w:rsidRPr="00CC4C7D">
        <w:t xml:space="preserve">do Professor, </w:t>
      </w:r>
      <w:r w:rsidR="006969E5" w:rsidRPr="006969E5">
        <w:t>Dr./Ms./Bel./Lic</w:t>
      </w:r>
    </w:p>
    <w:p w:rsidR="00835D74" w:rsidRPr="00CC4C7D" w:rsidRDefault="00835D74" w:rsidP="00CC4C7D">
      <w:pPr>
        <w:pStyle w:val="75termodeaprovaobanca"/>
      </w:pPr>
      <w:r w:rsidRPr="00CC4C7D">
        <w:t>Universidade...</w:t>
      </w:r>
    </w:p>
    <w:p w:rsidR="00D67429" w:rsidRPr="00CC4C7D" w:rsidRDefault="00D67429" w:rsidP="00CC4C7D">
      <w:pPr>
        <w:pStyle w:val="75termodeaprovaobanca"/>
      </w:pPr>
    </w:p>
    <w:p w:rsidR="00B70502" w:rsidRPr="00CC4C7D" w:rsidRDefault="00B70502" w:rsidP="00CC4C7D">
      <w:pPr>
        <w:pStyle w:val="75termodeaprovaobanca"/>
      </w:pPr>
      <w:r w:rsidRPr="00CC4C7D">
        <w:t>______________________________________________________</w:t>
      </w:r>
    </w:p>
    <w:p w:rsidR="00835D74" w:rsidRPr="00CC4C7D" w:rsidRDefault="00835D74" w:rsidP="00CC4C7D">
      <w:pPr>
        <w:pStyle w:val="75termodeaprovaobanca"/>
      </w:pPr>
      <w:r w:rsidRPr="00CC4C7D">
        <w:t>Prof. Nome</w:t>
      </w:r>
      <w:r w:rsidR="00C86FEB" w:rsidRPr="00CC4C7D">
        <w:t xml:space="preserve"> </w:t>
      </w:r>
      <w:r w:rsidRPr="00CC4C7D">
        <w:t xml:space="preserve">do Professor, </w:t>
      </w:r>
      <w:r w:rsidR="006969E5" w:rsidRPr="006969E5">
        <w:t>Dr./Ms./Bel./Lic</w:t>
      </w:r>
    </w:p>
    <w:p w:rsidR="00FE7BD5" w:rsidRDefault="00835D74" w:rsidP="00CC4C7D">
      <w:pPr>
        <w:pStyle w:val="75termodeaprovaobanca"/>
      </w:pPr>
      <w:r w:rsidRPr="00CC4C7D">
        <w:t>Universidade do Sul de Santa Catarina</w:t>
      </w:r>
    </w:p>
    <w:p w:rsidR="00CC4C7D" w:rsidRPr="00B361C7" w:rsidRDefault="00CC4C7D" w:rsidP="00A06ED8">
      <w:pPr>
        <w:pStyle w:val="QuebradePgina"/>
      </w:pPr>
      <w:r>
        <w:br w:type="page"/>
      </w:r>
    </w:p>
    <w:p w:rsidR="00CC4C7D" w:rsidRDefault="00CC4C7D" w:rsidP="00CC4C7D">
      <w:pPr>
        <w:pStyle w:val="QuebradePgin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8076AF" w:rsidRDefault="008076AF" w:rsidP="00B43D30">
      <w:pPr>
        <w:pStyle w:val="9dedicatria"/>
      </w:pPr>
    </w:p>
    <w:p w:rsidR="000F3F04" w:rsidRDefault="000F3F04" w:rsidP="00B43D30">
      <w:pPr>
        <w:pStyle w:val="9dedicatria"/>
      </w:pPr>
    </w:p>
    <w:p w:rsidR="00B43D30" w:rsidRDefault="00B43D30" w:rsidP="00B43D30">
      <w:pPr>
        <w:pStyle w:val="9dedicatria"/>
      </w:pPr>
    </w:p>
    <w:p w:rsidR="00FF7779" w:rsidRDefault="00FF7779" w:rsidP="00B43D30">
      <w:pPr>
        <w:pStyle w:val="9dedicatria"/>
      </w:pPr>
    </w:p>
    <w:p w:rsidR="00B70502" w:rsidRDefault="00B70502" w:rsidP="00B43D30">
      <w:pPr>
        <w:pStyle w:val="9dedicatria"/>
      </w:pPr>
    </w:p>
    <w:p w:rsidR="00FF7779" w:rsidRDefault="00B70502" w:rsidP="00FF7779">
      <w:pPr>
        <w:pStyle w:val="9dedicatria"/>
      </w:pPr>
      <w:r>
        <w:t>Texto das dedicatórias. Texto das dedicatórias. Texto das dedicatórias. Texto das dedicatórias. Texto das dedicatórias. Texto das dedicatórias. Texto das dedicatórias. Texto das dedicatórias.</w:t>
      </w:r>
      <w:r w:rsidR="008076AF">
        <w:t xml:space="preserve"> </w:t>
      </w:r>
      <w:r>
        <w:t>Texto das dedicatórias.</w:t>
      </w:r>
    </w:p>
    <w:p w:rsidR="00557874" w:rsidRDefault="00557874" w:rsidP="00355EC6">
      <w:pPr>
        <w:pStyle w:val="81ttulopr-textual"/>
      </w:pPr>
      <w:r>
        <w:lastRenderedPageBreak/>
        <w:t>agradecimentos</w:t>
      </w:r>
    </w:p>
    <w:p w:rsidR="00DA1AFD" w:rsidRDefault="00B70502" w:rsidP="00D335DE">
      <w:pPr>
        <w:pStyle w:val="1texto"/>
      </w:pPr>
      <w:r>
        <w:t>Texto de agradecimentos. Texto de agradecimentos. Texto de agradecimentos. Texto de agradecimentos. Texto de agradecim</w:t>
      </w:r>
      <w:r w:rsidR="00DA1AFD">
        <w:t>entos. Texto de agradecimentos.</w:t>
      </w:r>
    </w:p>
    <w:p w:rsidR="00BD542E" w:rsidRDefault="00BD542E" w:rsidP="00BD542E">
      <w:pPr>
        <w:pStyle w:val="1texto"/>
      </w:pPr>
      <w:r>
        <w:t>Texto de agradecimentos. Texto de agradecimentos. Texto de agradecimentos. Texto de agradecimentos. Texto de agradecimentos. Texto de agradecimentos.</w:t>
      </w:r>
    </w:p>
    <w:p w:rsidR="00B70502" w:rsidRDefault="00B70502" w:rsidP="00D335DE">
      <w:pPr>
        <w:pStyle w:val="1texto"/>
      </w:pPr>
      <w:r>
        <w:t>Texto de agradecimentos. Texto de agradecimentos. Texto de agradecimentos. Texto de agradecimentos. Texto de agradeci</w:t>
      </w:r>
      <w:r w:rsidR="00D67429">
        <w:t>mentos. Texto de agradecimentos</w:t>
      </w:r>
      <w:r>
        <w:t>.</w:t>
      </w:r>
    </w:p>
    <w:p w:rsidR="00355EC6" w:rsidRPr="00B361C7" w:rsidRDefault="00355EC6" w:rsidP="001D124F">
      <w:pPr>
        <w:pStyle w:val="QuebradePgina"/>
      </w:pPr>
      <w:r>
        <w:br w:type="page"/>
      </w:r>
    </w:p>
    <w:p w:rsidR="00B70502" w:rsidRPr="00355EC6" w:rsidRDefault="00B70502" w:rsidP="00355EC6">
      <w:pPr>
        <w:pStyle w:val="QuebradePgina"/>
      </w:pPr>
    </w:p>
    <w:p w:rsidR="00ED3E68" w:rsidRDefault="00ED3E68"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D67429" w:rsidRDefault="00D67429" w:rsidP="00B43D30">
      <w:pPr>
        <w:pStyle w:val="1texto"/>
      </w:pPr>
    </w:p>
    <w:p w:rsidR="00B43D30" w:rsidRDefault="00B43D30" w:rsidP="00B43D30">
      <w:pPr>
        <w:pStyle w:val="1texto"/>
      </w:pPr>
    </w:p>
    <w:p w:rsidR="00D67429" w:rsidRDefault="00D67429" w:rsidP="00B43D30">
      <w:pPr>
        <w:pStyle w:val="1texto"/>
      </w:pPr>
    </w:p>
    <w:p w:rsidR="00DA1AFD" w:rsidRDefault="00DA1AFD" w:rsidP="00B43D30">
      <w:pPr>
        <w:pStyle w:val="1texto"/>
      </w:pPr>
    </w:p>
    <w:p w:rsidR="00B70502" w:rsidRDefault="00B70502" w:rsidP="00B43D30">
      <w:pPr>
        <w:pStyle w:val="1texto"/>
      </w:pPr>
    </w:p>
    <w:p w:rsidR="00B70502" w:rsidRDefault="00B70502" w:rsidP="00B43D30">
      <w:pPr>
        <w:pStyle w:val="1texto"/>
      </w:pPr>
    </w:p>
    <w:p w:rsidR="00B70502" w:rsidRDefault="00D67429" w:rsidP="00D67429">
      <w:pPr>
        <w:pStyle w:val="1texto"/>
      </w:pPr>
      <w:r>
        <w:t>“</w:t>
      </w:r>
      <w:r w:rsidR="00B70502">
        <w:t>Texto da epígrafe. Texto da epígrafe. Texto da epígrafe. Texto da epígrafe. Texto da epígrafe. Texto da epígrafe. Texto</w:t>
      </w:r>
      <w:r>
        <w:t xml:space="preserve"> da epígrafe. Texto da epígrafe” </w:t>
      </w:r>
      <w:r w:rsidR="00DA1AFD">
        <w:t>(A</w:t>
      </w:r>
      <w:r w:rsidR="00AF5123">
        <w:t>UTOR, ano</w:t>
      </w:r>
      <w:r w:rsidR="00DA1AFD">
        <w:t>)</w:t>
      </w:r>
      <w:r>
        <w:t>.</w:t>
      </w:r>
    </w:p>
    <w:p w:rsidR="00557874" w:rsidRDefault="00557874" w:rsidP="00DA1AFD">
      <w:pPr>
        <w:pStyle w:val="81ttulopr-textual"/>
      </w:pPr>
      <w:r>
        <w:lastRenderedPageBreak/>
        <w:t>resumo</w:t>
      </w:r>
    </w:p>
    <w:p w:rsidR="00B70502" w:rsidRDefault="009552D2" w:rsidP="00D335DE">
      <w:pPr>
        <w:pStyle w:val="11resumos"/>
      </w:pPr>
      <w:r>
        <w:t xml:space="preserve">Texto do resumo. Texto do resumo. Texto do resumo. Texto do resumo. Texto do resumo. Texto do resumo. Texto do resumo. Texto do resumo. Texto do resumo. Texto do resumo. Texto do resumo. Texto do resumo. </w:t>
      </w:r>
      <w:r w:rsidR="00B70502">
        <w:t>Texto do resumo. Texto do resumo. Texto do resumo. Texto do resumo. Texto do resumo. Texto do resumo. Texto do resumo. Texto do resumo. Texto do resumo. Texto do resumo. Texto do resumo. Texto do resumo.</w:t>
      </w:r>
      <w:r w:rsidRPr="009552D2">
        <w:t xml:space="preserve"> </w:t>
      </w:r>
      <w:r>
        <w:t>Texto do resumo. Texto do resumo. Texto do resumo. Texto do resumo. Texto do resumo. Texto do resumo. Texto do resumo. Texto do resumo. Texto do resumo. Texto do resumo. Texto do resumo.</w:t>
      </w:r>
      <w:r w:rsidRPr="009552D2">
        <w:t xml:space="preserve"> </w:t>
      </w:r>
      <w:r>
        <w:t>Texto do resumo.</w:t>
      </w:r>
      <w:r w:rsidRPr="009552D2">
        <w:t xml:space="preserve"> </w:t>
      </w:r>
    </w:p>
    <w:p w:rsidR="00D67429" w:rsidRDefault="00D67429" w:rsidP="00D335DE">
      <w:pPr>
        <w:pStyle w:val="11resumos"/>
      </w:pPr>
    </w:p>
    <w:p w:rsidR="00B70502" w:rsidRDefault="00B70502" w:rsidP="00D335DE">
      <w:pPr>
        <w:pStyle w:val="11resumos"/>
      </w:pPr>
      <w:r w:rsidRPr="009552D2">
        <w:t>Palavras-chave</w:t>
      </w:r>
      <w:r>
        <w:t xml:space="preserve">: </w:t>
      </w:r>
      <w:r w:rsidR="00811D00">
        <w:t>Peda</w:t>
      </w:r>
      <w:r w:rsidR="007D708E">
        <w:t xml:space="preserve">gia, </w:t>
      </w:r>
      <w:r w:rsidR="009534B4">
        <w:t>Ciências</w:t>
      </w:r>
      <w:r w:rsidR="007D708E">
        <w:t xml:space="preserve">, Serious Game, </w:t>
      </w:r>
      <w:r w:rsidR="009552D2">
        <w:t>.</w:t>
      </w:r>
    </w:p>
    <w:p w:rsidR="00557874" w:rsidRPr="00A06ED8" w:rsidRDefault="002C263C" w:rsidP="00557874">
      <w:pPr>
        <w:pStyle w:val="81ttulopr-textual"/>
      </w:pPr>
      <w:r>
        <w:lastRenderedPageBreak/>
        <w:t>abstract</w:t>
      </w:r>
    </w:p>
    <w:p w:rsidR="00D67429" w:rsidRDefault="00A06ED8" w:rsidP="00D335DE">
      <w:pPr>
        <w:pStyle w:val="11resumos"/>
      </w:pPr>
      <w:r w:rsidRPr="00A06ED8">
        <w:t xml:space="preserve">Texto do abstract </w:t>
      </w:r>
      <w:r w:rsidR="002C263C" w:rsidRPr="00A06ED8">
        <w:t>Texto do abstract Texto do abstract</w:t>
      </w:r>
      <w:r w:rsidRPr="00A06ED8">
        <w:t xml:space="preserve">. Texto do abstract </w:t>
      </w:r>
      <w:r w:rsidR="002C263C" w:rsidRPr="00A06ED8">
        <w:t>Texto do abstract Texto do abstract Texto do abstract Texto do abstract. Texto do abstract Texto do abstract</w:t>
      </w:r>
      <w:r w:rsidRPr="00A06ED8">
        <w:t xml:space="preserve"> </w:t>
      </w:r>
      <w:r w:rsidR="002C263C" w:rsidRPr="00A06ED8">
        <w:t xml:space="preserve">Texto do abstract Texto do abstract Texto do abstract. Texto do abstract Texto do abstract </w:t>
      </w:r>
      <w:r w:rsidRPr="00A06ED8">
        <w:t xml:space="preserve">Texto </w:t>
      </w:r>
      <w:r w:rsidR="002C263C" w:rsidRPr="00A06ED8">
        <w:t xml:space="preserve">Texto do abstract Texto do abstract Texto do abstract. Texto do abstract Texto do abstract </w:t>
      </w:r>
      <w:r w:rsidRPr="00A06ED8">
        <w:t xml:space="preserve">do </w:t>
      </w:r>
      <w:r w:rsidR="002C263C" w:rsidRPr="00A06ED8">
        <w:t xml:space="preserve">Texto do abstract Texto do abstract Texto do abstract. Texto do abstract Texto do abstract Texto do abstract Texto do abstract Texto do abstract. Texto do abstract Texto do abstract </w:t>
      </w:r>
      <w:r>
        <w:t xml:space="preserve">abstract ou </w:t>
      </w:r>
      <w:r w:rsidR="002C263C">
        <w:t>Texto do abstract.</w:t>
      </w:r>
    </w:p>
    <w:p w:rsidR="002C263C" w:rsidRDefault="002C263C" w:rsidP="00D335DE">
      <w:pPr>
        <w:pStyle w:val="11resumos"/>
      </w:pPr>
    </w:p>
    <w:p w:rsidR="00B70502" w:rsidRPr="00FE32E4" w:rsidRDefault="00A06ED8" w:rsidP="00D335DE">
      <w:pPr>
        <w:pStyle w:val="11resumos"/>
        <w:rPr>
          <w:lang w:val="fr-FR"/>
        </w:rPr>
      </w:pPr>
      <w:r w:rsidRPr="00EF32BA">
        <w:rPr>
          <w:lang w:val="en-US"/>
        </w:rPr>
        <w:t>Keywords</w:t>
      </w:r>
      <w:r w:rsidR="0091736A" w:rsidRPr="00EF32BA">
        <w:rPr>
          <w:lang w:val="en-US"/>
        </w:rPr>
        <w:t>:</w:t>
      </w:r>
      <w:r w:rsidR="00B70502" w:rsidRPr="00EF32BA">
        <w:rPr>
          <w:lang w:val="en-US"/>
        </w:rPr>
        <w:t xml:space="preserve"> </w:t>
      </w:r>
      <w:r w:rsidR="00EF32BA">
        <w:rPr>
          <w:lang w:val="en-US"/>
        </w:rPr>
        <w:t>Word 1</w:t>
      </w:r>
      <w:r w:rsidRPr="00EF32BA">
        <w:rPr>
          <w:lang w:val="en-US"/>
        </w:rPr>
        <w:t xml:space="preserve">. </w:t>
      </w:r>
      <w:r w:rsidR="00EF32BA">
        <w:rPr>
          <w:lang w:val="fr-FR"/>
        </w:rPr>
        <w:t>Word 2. Word 3.</w:t>
      </w:r>
      <w:r w:rsidR="009552D2" w:rsidRPr="00FE32E4">
        <w:rPr>
          <w:lang w:val="fr-FR"/>
        </w:rPr>
        <w:t xml:space="preserve"> </w:t>
      </w:r>
    </w:p>
    <w:p w:rsidR="00557874" w:rsidRPr="00DF0A58" w:rsidRDefault="00557874" w:rsidP="00355EC6">
      <w:pPr>
        <w:pStyle w:val="81ttulopr-textual"/>
        <w:rPr>
          <w:lang w:val="en-US"/>
        </w:rPr>
      </w:pPr>
      <w:r w:rsidRPr="00DF0A58">
        <w:rPr>
          <w:lang w:val="en-US"/>
        </w:rPr>
        <w:lastRenderedPageBreak/>
        <w:t>lista de tabelas</w:t>
      </w:r>
    </w:p>
    <w:p w:rsidR="00076ACC" w:rsidRDefault="001F5E06">
      <w:pPr>
        <w:pStyle w:val="ndicedeilustraes"/>
        <w:tabs>
          <w:tab w:val="right" w:leader="dot" w:pos="9062"/>
        </w:tabs>
        <w:rPr>
          <w:noProof/>
        </w:rPr>
      </w:pPr>
      <w:r>
        <w:fldChar w:fldCharType="begin"/>
      </w:r>
      <w:r w:rsidR="00B70502">
        <w:instrText xml:space="preserve"> TOC \h \z \c "Tabela" </w:instrText>
      </w:r>
      <w:r>
        <w:fldChar w:fldCharType="separate"/>
      </w:r>
      <w:hyperlink w:anchor="_Toc434509870" w:history="1">
        <w:r w:rsidR="00076ACC" w:rsidRPr="00DD5282">
          <w:rPr>
            <w:rStyle w:val="Hyperlink"/>
            <w:noProof/>
          </w:rPr>
          <w:t>Tabela 1 – Frequências observadas das opiniões dos moradores da cidade “X” sobre a legalização do aborto, em função do sexo dos informantes amostrados</w:t>
        </w:r>
        <w:r w:rsidR="00076ACC">
          <w:rPr>
            <w:noProof/>
            <w:webHidden/>
          </w:rPr>
          <w:tab/>
        </w:r>
        <w:r w:rsidR="00076ACC">
          <w:rPr>
            <w:noProof/>
            <w:webHidden/>
          </w:rPr>
          <w:fldChar w:fldCharType="begin"/>
        </w:r>
        <w:r w:rsidR="00076ACC">
          <w:rPr>
            <w:noProof/>
            <w:webHidden/>
          </w:rPr>
          <w:instrText xml:space="preserve"> PAGEREF _Toc434509870 \h </w:instrText>
        </w:r>
        <w:r w:rsidR="00076ACC">
          <w:rPr>
            <w:noProof/>
            <w:webHidden/>
          </w:rPr>
        </w:r>
        <w:r w:rsidR="00076ACC">
          <w:rPr>
            <w:noProof/>
            <w:webHidden/>
          </w:rPr>
          <w:fldChar w:fldCharType="separate"/>
        </w:r>
        <w:r w:rsidR="00076ACC">
          <w:rPr>
            <w:noProof/>
            <w:webHidden/>
          </w:rPr>
          <w:t>27</w:t>
        </w:r>
        <w:r w:rsidR="00076ACC">
          <w:rPr>
            <w:noProof/>
            <w:webHidden/>
          </w:rPr>
          <w:fldChar w:fldCharType="end"/>
        </w:r>
      </w:hyperlink>
    </w:p>
    <w:p w:rsidR="00E72D90" w:rsidRPr="00E72D90" w:rsidRDefault="00E72D90" w:rsidP="00E72D90">
      <w:pPr>
        <w:rPr>
          <w:rFonts w:eastAsiaTheme="minorEastAsia"/>
        </w:rPr>
      </w:pPr>
    </w:p>
    <w:p w:rsidR="00557874" w:rsidRDefault="001F5E06" w:rsidP="00355EC6">
      <w:pPr>
        <w:pStyle w:val="81ttulopr-textual"/>
      </w:pPr>
      <w:r>
        <w:lastRenderedPageBreak/>
        <w:fldChar w:fldCharType="end"/>
      </w:r>
      <w:r w:rsidR="00557874">
        <w:t>sumário</w:t>
      </w:r>
    </w:p>
    <w:p w:rsidR="00E91C7A" w:rsidRDefault="00D17561">
      <w:pPr>
        <w:pStyle w:val="Sumrio1"/>
        <w:rPr>
          <w:rFonts w:asciiTheme="minorHAnsi" w:eastAsiaTheme="minorEastAsia" w:hAnsiTheme="minorHAnsi" w:cstheme="minorBidi"/>
          <w:b w:val="0"/>
          <w:bCs w:val="0"/>
          <w:caps w:val="0"/>
          <w:sz w:val="22"/>
        </w:rPr>
      </w:pPr>
      <w:r>
        <w:fldChar w:fldCharType="begin"/>
      </w:r>
      <w:r>
        <w:instrText xml:space="preserve"> TOC \o "1-5" \h \z \u </w:instrText>
      </w:r>
      <w:r>
        <w:fldChar w:fldCharType="separate"/>
      </w:r>
      <w:hyperlink w:anchor="_Toc435127808" w:history="1">
        <w:r w:rsidR="00E91C7A" w:rsidRPr="005F7972">
          <w:rPr>
            <w:rStyle w:val="Hyperlink"/>
          </w:rPr>
          <w:t>1</w:t>
        </w:r>
        <w:r w:rsidR="00E91C7A">
          <w:rPr>
            <w:rFonts w:asciiTheme="minorHAnsi" w:eastAsiaTheme="minorEastAsia" w:hAnsiTheme="minorHAnsi" w:cstheme="minorBidi"/>
            <w:b w:val="0"/>
            <w:bCs w:val="0"/>
            <w:caps w:val="0"/>
            <w:sz w:val="22"/>
          </w:rPr>
          <w:tab/>
        </w:r>
        <w:r w:rsidR="00E91C7A" w:rsidRPr="005F7972">
          <w:rPr>
            <w:rStyle w:val="Hyperlink"/>
          </w:rPr>
          <w:t>introdução</w:t>
        </w:r>
        <w:r w:rsidR="00E91C7A">
          <w:rPr>
            <w:webHidden/>
          </w:rPr>
          <w:tab/>
        </w:r>
        <w:r w:rsidR="00E91C7A">
          <w:rPr>
            <w:webHidden/>
          </w:rPr>
          <w:fldChar w:fldCharType="begin"/>
        </w:r>
        <w:r w:rsidR="00E91C7A">
          <w:rPr>
            <w:webHidden/>
          </w:rPr>
          <w:instrText xml:space="preserve"> PAGEREF _Toc435127808 \h </w:instrText>
        </w:r>
        <w:r w:rsidR="00E91C7A">
          <w:rPr>
            <w:webHidden/>
          </w:rPr>
        </w:r>
        <w:r w:rsidR="00E91C7A">
          <w:rPr>
            <w:webHidden/>
          </w:rPr>
          <w:fldChar w:fldCharType="separate"/>
        </w:r>
        <w:r w:rsidR="00E91C7A">
          <w:rPr>
            <w:webHidden/>
          </w:rPr>
          <w:t>12</w:t>
        </w:r>
        <w:r w:rsidR="00E91C7A">
          <w:rPr>
            <w:webHidden/>
          </w:rPr>
          <w:fldChar w:fldCharType="end"/>
        </w:r>
      </w:hyperlink>
    </w:p>
    <w:p w:rsidR="00E91C7A" w:rsidRDefault="00CA341F">
      <w:pPr>
        <w:pStyle w:val="Sumrio2"/>
        <w:rPr>
          <w:rFonts w:asciiTheme="minorHAnsi" w:eastAsiaTheme="minorEastAsia" w:hAnsiTheme="minorHAnsi" w:cstheme="minorBidi"/>
          <w:bCs w:val="0"/>
          <w:caps w:val="0"/>
          <w:sz w:val="22"/>
        </w:rPr>
      </w:pPr>
      <w:hyperlink w:anchor="_Toc435127809" w:history="1">
        <w:r w:rsidR="00E91C7A" w:rsidRPr="005F7972">
          <w:rPr>
            <w:rStyle w:val="Hyperlink"/>
          </w:rPr>
          <w:t>1.1</w:t>
        </w:r>
        <w:r w:rsidR="00E91C7A">
          <w:rPr>
            <w:rFonts w:asciiTheme="minorHAnsi" w:eastAsiaTheme="minorEastAsia" w:hAnsiTheme="minorHAnsi" w:cstheme="minorBidi"/>
            <w:bCs w:val="0"/>
            <w:caps w:val="0"/>
            <w:sz w:val="22"/>
          </w:rPr>
          <w:tab/>
        </w:r>
        <w:r w:rsidR="00E91C7A" w:rsidRPr="005F7972">
          <w:rPr>
            <w:rStyle w:val="Hyperlink"/>
          </w:rPr>
          <w:t>PROBLEMáTICA</w:t>
        </w:r>
        <w:r w:rsidR="00E91C7A">
          <w:rPr>
            <w:webHidden/>
          </w:rPr>
          <w:tab/>
        </w:r>
        <w:r w:rsidR="00E91C7A">
          <w:rPr>
            <w:webHidden/>
          </w:rPr>
          <w:fldChar w:fldCharType="begin"/>
        </w:r>
        <w:r w:rsidR="00E91C7A">
          <w:rPr>
            <w:webHidden/>
          </w:rPr>
          <w:instrText xml:space="preserve"> PAGEREF _Toc435127809 \h </w:instrText>
        </w:r>
        <w:r w:rsidR="00E91C7A">
          <w:rPr>
            <w:webHidden/>
          </w:rPr>
        </w:r>
        <w:r w:rsidR="00E91C7A">
          <w:rPr>
            <w:webHidden/>
          </w:rPr>
          <w:fldChar w:fldCharType="separate"/>
        </w:r>
        <w:r w:rsidR="00E91C7A">
          <w:rPr>
            <w:webHidden/>
          </w:rPr>
          <w:t>12</w:t>
        </w:r>
        <w:r w:rsidR="00E91C7A">
          <w:rPr>
            <w:webHidden/>
          </w:rPr>
          <w:fldChar w:fldCharType="end"/>
        </w:r>
      </w:hyperlink>
    </w:p>
    <w:p w:rsidR="00E91C7A" w:rsidRDefault="00CA341F">
      <w:pPr>
        <w:pStyle w:val="Sumrio2"/>
        <w:rPr>
          <w:rFonts w:asciiTheme="minorHAnsi" w:eastAsiaTheme="minorEastAsia" w:hAnsiTheme="minorHAnsi" w:cstheme="minorBidi"/>
          <w:bCs w:val="0"/>
          <w:caps w:val="0"/>
          <w:sz w:val="22"/>
        </w:rPr>
      </w:pPr>
      <w:hyperlink w:anchor="_Toc435127810" w:history="1">
        <w:r w:rsidR="00E91C7A" w:rsidRPr="005F7972">
          <w:rPr>
            <w:rStyle w:val="Hyperlink"/>
          </w:rPr>
          <w:t>1.2</w:t>
        </w:r>
        <w:r w:rsidR="00E91C7A">
          <w:rPr>
            <w:rFonts w:asciiTheme="minorHAnsi" w:eastAsiaTheme="minorEastAsia" w:hAnsiTheme="minorHAnsi" w:cstheme="minorBidi"/>
            <w:bCs w:val="0"/>
            <w:caps w:val="0"/>
            <w:sz w:val="22"/>
          </w:rPr>
          <w:tab/>
        </w:r>
        <w:r w:rsidR="00E91C7A" w:rsidRPr="005F7972">
          <w:rPr>
            <w:rStyle w:val="Hyperlink"/>
          </w:rPr>
          <w:t>OBJETIVOS</w:t>
        </w:r>
        <w:r w:rsidR="00E91C7A">
          <w:rPr>
            <w:webHidden/>
          </w:rPr>
          <w:tab/>
        </w:r>
        <w:r w:rsidR="00E91C7A">
          <w:rPr>
            <w:webHidden/>
          </w:rPr>
          <w:fldChar w:fldCharType="begin"/>
        </w:r>
        <w:r w:rsidR="00E91C7A">
          <w:rPr>
            <w:webHidden/>
          </w:rPr>
          <w:instrText xml:space="preserve"> PAGEREF _Toc435127810 \h </w:instrText>
        </w:r>
        <w:r w:rsidR="00E91C7A">
          <w:rPr>
            <w:webHidden/>
          </w:rPr>
        </w:r>
        <w:r w:rsidR="00E91C7A">
          <w:rPr>
            <w:webHidden/>
          </w:rPr>
          <w:fldChar w:fldCharType="separate"/>
        </w:r>
        <w:r w:rsidR="00E91C7A">
          <w:rPr>
            <w:webHidden/>
          </w:rPr>
          <w:t>13</w:t>
        </w:r>
        <w:r w:rsidR="00E91C7A">
          <w:rPr>
            <w:webHidden/>
          </w:rPr>
          <w:fldChar w:fldCharType="end"/>
        </w:r>
      </w:hyperlink>
    </w:p>
    <w:p w:rsidR="00E91C7A" w:rsidRDefault="00CA341F">
      <w:pPr>
        <w:pStyle w:val="Sumrio3"/>
        <w:rPr>
          <w:rFonts w:asciiTheme="minorHAnsi" w:eastAsiaTheme="minorEastAsia" w:hAnsiTheme="minorHAnsi" w:cstheme="minorBidi"/>
          <w:b w:val="0"/>
          <w:sz w:val="22"/>
        </w:rPr>
      </w:pPr>
      <w:hyperlink w:anchor="_Toc435127811" w:history="1">
        <w:r w:rsidR="00E91C7A" w:rsidRPr="005F7972">
          <w:rPr>
            <w:rStyle w:val="Hyperlink"/>
          </w:rPr>
          <w:t>1.2.1</w:t>
        </w:r>
        <w:r w:rsidR="00E91C7A">
          <w:rPr>
            <w:rFonts w:asciiTheme="minorHAnsi" w:eastAsiaTheme="minorEastAsia" w:hAnsiTheme="minorHAnsi" w:cstheme="minorBidi"/>
            <w:b w:val="0"/>
            <w:sz w:val="22"/>
          </w:rPr>
          <w:tab/>
        </w:r>
        <w:r w:rsidR="00E91C7A" w:rsidRPr="005F7972">
          <w:rPr>
            <w:rStyle w:val="Hyperlink"/>
          </w:rPr>
          <w:t>Objetivo geral</w:t>
        </w:r>
        <w:r w:rsidR="00E91C7A">
          <w:rPr>
            <w:webHidden/>
          </w:rPr>
          <w:tab/>
        </w:r>
        <w:r w:rsidR="00E91C7A">
          <w:rPr>
            <w:webHidden/>
          </w:rPr>
          <w:fldChar w:fldCharType="begin"/>
        </w:r>
        <w:r w:rsidR="00E91C7A">
          <w:rPr>
            <w:webHidden/>
          </w:rPr>
          <w:instrText xml:space="preserve"> PAGEREF _Toc435127811 \h </w:instrText>
        </w:r>
        <w:r w:rsidR="00E91C7A">
          <w:rPr>
            <w:webHidden/>
          </w:rPr>
        </w:r>
        <w:r w:rsidR="00E91C7A">
          <w:rPr>
            <w:webHidden/>
          </w:rPr>
          <w:fldChar w:fldCharType="separate"/>
        </w:r>
        <w:r w:rsidR="00E91C7A">
          <w:rPr>
            <w:webHidden/>
          </w:rPr>
          <w:t>13</w:t>
        </w:r>
        <w:r w:rsidR="00E91C7A">
          <w:rPr>
            <w:webHidden/>
          </w:rPr>
          <w:fldChar w:fldCharType="end"/>
        </w:r>
      </w:hyperlink>
    </w:p>
    <w:p w:rsidR="00E91C7A" w:rsidRDefault="00CA341F">
      <w:pPr>
        <w:pStyle w:val="Sumrio3"/>
        <w:rPr>
          <w:rFonts w:asciiTheme="minorHAnsi" w:eastAsiaTheme="minorEastAsia" w:hAnsiTheme="minorHAnsi" w:cstheme="minorBidi"/>
          <w:b w:val="0"/>
          <w:sz w:val="22"/>
        </w:rPr>
      </w:pPr>
      <w:hyperlink w:anchor="_Toc435127812" w:history="1">
        <w:r w:rsidR="00E91C7A" w:rsidRPr="005F7972">
          <w:rPr>
            <w:rStyle w:val="Hyperlink"/>
          </w:rPr>
          <w:t>1.2.2</w:t>
        </w:r>
        <w:r w:rsidR="00E91C7A">
          <w:rPr>
            <w:rFonts w:asciiTheme="minorHAnsi" w:eastAsiaTheme="minorEastAsia" w:hAnsiTheme="minorHAnsi" w:cstheme="minorBidi"/>
            <w:b w:val="0"/>
            <w:sz w:val="22"/>
          </w:rPr>
          <w:tab/>
        </w:r>
        <w:r w:rsidR="00E91C7A" w:rsidRPr="005F7972">
          <w:rPr>
            <w:rStyle w:val="Hyperlink"/>
          </w:rPr>
          <w:t>Objetivo específicos</w:t>
        </w:r>
        <w:r w:rsidR="00E91C7A">
          <w:rPr>
            <w:webHidden/>
          </w:rPr>
          <w:tab/>
        </w:r>
        <w:r w:rsidR="00E91C7A">
          <w:rPr>
            <w:webHidden/>
          </w:rPr>
          <w:fldChar w:fldCharType="begin"/>
        </w:r>
        <w:r w:rsidR="00E91C7A">
          <w:rPr>
            <w:webHidden/>
          </w:rPr>
          <w:instrText xml:space="preserve"> PAGEREF _Toc435127812 \h </w:instrText>
        </w:r>
        <w:r w:rsidR="00E91C7A">
          <w:rPr>
            <w:webHidden/>
          </w:rPr>
        </w:r>
        <w:r w:rsidR="00E91C7A">
          <w:rPr>
            <w:webHidden/>
          </w:rPr>
          <w:fldChar w:fldCharType="separate"/>
        </w:r>
        <w:r w:rsidR="00E91C7A">
          <w:rPr>
            <w:webHidden/>
          </w:rPr>
          <w:t>13</w:t>
        </w:r>
        <w:r w:rsidR="00E91C7A">
          <w:rPr>
            <w:webHidden/>
          </w:rPr>
          <w:fldChar w:fldCharType="end"/>
        </w:r>
      </w:hyperlink>
    </w:p>
    <w:p w:rsidR="00E91C7A" w:rsidRDefault="00CA341F">
      <w:pPr>
        <w:pStyle w:val="Sumrio2"/>
        <w:rPr>
          <w:rFonts w:asciiTheme="minorHAnsi" w:eastAsiaTheme="minorEastAsia" w:hAnsiTheme="minorHAnsi" w:cstheme="minorBidi"/>
          <w:bCs w:val="0"/>
          <w:caps w:val="0"/>
          <w:sz w:val="22"/>
        </w:rPr>
      </w:pPr>
      <w:hyperlink w:anchor="_Toc435127813" w:history="1">
        <w:r w:rsidR="00E91C7A" w:rsidRPr="005F7972">
          <w:rPr>
            <w:rStyle w:val="Hyperlink"/>
          </w:rPr>
          <w:t>1.3</w:t>
        </w:r>
        <w:r w:rsidR="00E91C7A">
          <w:rPr>
            <w:rFonts w:asciiTheme="minorHAnsi" w:eastAsiaTheme="minorEastAsia" w:hAnsiTheme="minorHAnsi" w:cstheme="minorBidi"/>
            <w:bCs w:val="0"/>
            <w:caps w:val="0"/>
            <w:sz w:val="22"/>
          </w:rPr>
          <w:tab/>
        </w:r>
        <w:r w:rsidR="00E91C7A" w:rsidRPr="005F7972">
          <w:rPr>
            <w:rStyle w:val="Hyperlink"/>
          </w:rPr>
          <w:t>justificativA</w:t>
        </w:r>
        <w:r w:rsidR="00E91C7A">
          <w:rPr>
            <w:webHidden/>
          </w:rPr>
          <w:tab/>
        </w:r>
        <w:r w:rsidR="00E91C7A">
          <w:rPr>
            <w:webHidden/>
          </w:rPr>
          <w:fldChar w:fldCharType="begin"/>
        </w:r>
        <w:r w:rsidR="00E91C7A">
          <w:rPr>
            <w:webHidden/>
          </w:rPr>
          <w:instrText xml:space="preserve"> PAGEREF _Toc435127813 \h </w:instrText>
        </w:r>
        <w:r w:rsidR="00E91C7A">
          <w:rPr>
            <w:webHidden/>
          </w:rPr>
        </w:r>
        <w:r w:rsidR="00E91C7A">
          <w:rPr>
            <w:webHidden/>
          </w:rPr>
          <w:fldChar w:fldCharType="separate"/>
        </w:r>
        <w:r w:rsidR="00E91C7A">
          <w:rPr>
            <w:webHidden/>
          </w:rPr>
          <w:t>13</w:t>
        </w:r>
        <w:r w:rsidR="00E91C7A">
          <w:rPr>
            <w:webHidden/>
          </w:rPr>
          <w:fldChar w:fldCharType="end"/>
        </w:r>
      </w:hyperlink>
    </w:p>
    <w:p w:rsidR="00E91C7A" w:rsidRDefault="00CA341F">
      <w:pPr>
        <w:pStyle w:val="Sumrio2"/>
        <w:rPr>
          <w:rFonts w:asciiTheme="minorHAnsi" w:eastAsiaTheme="minorEastAsia" w:hAnsiTheme="minorHAnsi" w:cstheme="minorBidi"/>
          <w:bCs w:val="0"/>
          <w:caps w:val="0"/>
          <w:sz w:val="22"/>
        </w:rPr>
      </w:pPr>
      <w:hyperlink w:anchor="_Toc435127814" w:history="1">
        <w:r w:rsidR="00E91C7A" w:rsidRPr="005F7972">
          <w:rPr>
            <w:rStyle w:val="Hyperlink"/>
          </w:rPr>
          <w:t>1.4</w:t>
        </w:r>
        <w:r w:rsidR="00E91C7A">
          <w:rPr>
            <w:rFonts w:asciiTheme="minorHAnsi" w:eastAsiaTheme="minorEastAsia" w:hAnsiTheme="minorHAnsi" w:cstheme="minorBidi"/>
            <w:bCs w:val="0"/>
            <w:caps w:val="0"/>
            <w:sz w:val="22"/>
          </w:rPr>
          <w:tab/>
        </w:r>
        <w:r w:rsidR="00E91C7A" w:rsidRPr="005F7972">
          <w:rPr>
            <w:rStyle w:val="Hyperlink"/>
          </w:rPr>
          <w:t>eSTRUTURA DA MONOGRAFIA</w:t>
        </w:r>
        <w:r w:rsidR="00E91C7A">
          <w:rPr>
            <w:webHidden/>
          </w:rPr>
          <w:tab/>
        </w:r>
        <w:r w:rsidR="00E91C7A">
          <w:rPr>
            <w:webHidden/>
          </w:rPr>
          <w:fldChar w:fldCharType="begin"/>
        </w:r>
        <w:r w:rsidR="00E91C7A">
          <w:rPr>
            <w:webHidden/>
          </w:rPr>
          <w:instrText xml:space="preserve"> PAGEREF _Toc435127814 \h </w:instrText>
        </w:r>
        <w:r w:rsidR="00E91C7A">
          <w:rPr>
            <w:webHidden/>
          </w:rPr>
        </w:r>
        <w:r w:rsidR="00E91C7A">
          <w:rPr>
            <w:webHidden/>
          </w:rPr>
          <w:fldChar w:fldCharType="separate"/>
        </w:r>
        <w:r w:rsidR="00E91C7A">
          <w:rPr>
            <w:webHidden/>
          </w:rPr>
          <w:t>15</w:t>
        </w:r>
        <w:r w:rsidR="00E91C7A">
          <w:rPr>
            <w:webHidden/>
          </w:rPr>
          <w:fldChar w:fldCharType="end"/>
        </w:r>
      </w:hyperlink>
    </w:p>
    <w:p w:rsidR="00E91C7A" w:rsidRDefault="00CA341F">
      <w:pPr>
        <w:pStyle w:val="Sumrio1"/>
        <w:rPr>
          <w:rFonts w:asciiTheme="minorHAnsi" w:eastAsiaTheme="minorEastAsia" w:hAnsiTheme="minorHAnsi" w:cstheme="minorBidi"/>
          <w:b w:val="0"/>
          <w:bCs w:val="0"/>
          <w:caps w:val="0"/>
          <w:sz w:val="22"/>
        </w:rPr>
      </w:pPr>
      <w:hyperlink w:anchor="_Toc435127815" w:history="1">
        <w:r w:rsidR="00E91C7A" w:rsidRPr="005F7972">
          <w:rPr>
            <w:rStyle w:val="Hyperlink"/>
          </w:rPr>
          <w:t>2</w:t>
        </w:r>
        <w:r w:rsidR="00E91C7A">
          <w:rPr>
            <w:rFonts w:asciiTheme="minorHAnsi" w:eastAsiaTheme="minorEastAsia" w:hAnsiTheme="minorHAnsi" w:cstheme="minorBidi"/>
            <w:b w:val="0"/>
            <w:bCs w:val="0"/>
            <w:caps w:val="0"/>
            <w:sz w:val="22"/>
          </w:rPr>
          <w:tab/>
        </w:r>
        <w:r w:rsidR="00E91C7A" w:rsidRPr="005F7972">
          <w:rPr>
            <w:rStyle w:val="Hyperlink"/>
          </w:rPr>
          <w:t>Revisão Bibliográfica</w:t>
        </w:r>
        <w:r w:rsidR="00E91C7A">
          <w:rPr>
            <w:webHidden/>
          </w:rPr>
          <w:tab/>
        </w:r>
        <w:r w:rsidR="00E91C7A">
          <w:rPr>
            <w:webHidden/>
          </w:rPr>
          <w:fldChar w:fldCharType="begin"/>
        </w:r>
        <w:r w:rsidR="00E91C7A">
          <w:rPr>
            <w:webHidden/>
          </w:rPr>
          <w:instrText xml:space="preserve"> PAGEREF _Toc435127815 \h </w:instrText>
        </w:r>
        <w:r w:rsidR="00E91C7A">
          <w:rPr>
            <w:webHidden/>
          </w:rPr>
        </w:r>
        <w:r w:rsidR="00E91C7A">
          <w:rPr>
            <w:webHidden/>
          </w:rPr>
          <w:fldChar w:fldCharType="separate"/>
        </w:r>
        <w:r w:rsidR="00E91C7A">
          <w:rPr>
            <w:webHidden/>
          </w:rPr>
          <w:t>16</w:t>
        </w:r>
        <w:r w:rsidR="00E91C7A">
          <w:rPr>
            <w:webHidden/>
          </w:rPr>
          <w:fldChar w:fldCharType="end"/>
        </w:r>
      </w:hyperlink>
    </w:p>
    <w:p w:rsidR="00E91C7A" w:rsidRDefault="00CA341F">
      <w:pPr>
        <w:pStyle w:val="Sumrio2"/>
        <w:rPr>
          <w:rFonts w:asciiTheme="minorHAnsi" w:eastAsiaTheme="minorEastAsia" w:hAnsiTheme="minorHAnsi" w:cstheme="minorBidi"/>
          <w:bCs w:val="0"/>
          <w:caps w:val="0"/>
          <w:sz w:val="22"/>
        </w:rPr>
      </w:pPr>
      <w:hyperlink w:anchor="_Toc435127816" w:history="1">
        <w:r w:rsidR="00E91C7A" w:rsidRPr="005F7972">
          <w:rPr>
            <w:rStyle w:val="Hyperlink"/>
          </w:rPr>
          <w:t>2.1</w:t>
        </w:r>
        <w:r w:rsidR="00E91C7A">
          <w:rPr>
            <w:rFonts w:asciiTheme="minorHAnsi" w:eastAsiaTheme="minorEastAsia" w:hAnsiTheme="minorHAnsi" w:cstheme="minorBidi"/>
            <w:bCs w:val="0"/>
            <w:caps w:val="0"/>
            <w:sz w:val="22"/>
          </w:rPr>
          <w:tab/>
        </w:r>
        <w:r w:rsidR="00E91C7A" w:rsidRPr="005F7972">
          <w:rPr>
            <w:rStyle w:val="Hyperlink"/>
          </w:rPr>
          <w:t>Ensino e Aprendizagem</w:t>
        </w:r>
        <w:r w:rsidR="00E91C7A">
          <w:rPr>
            <w:webHidden/>
          </w:rPr>
          <w:tab/>
        </w:r>
        <w:r w:rsidR="00E91C7A">
          <w:rPr>
            <w:webHidden/>
          </w:rPr>
          <w:fldChar w:fldCharType="begin"/>
        </w:r>
        <w:r w:rsidR="00E91C7A">
          <w:rPr>
            <w:webHidden/>
          </w:rPr>
          <w:instrText xml:space="preserve"> PAGEREF _Toc435127816 \h </w:instrText>
        </w:r>
        <w:r w:rsidR="00E91C7A">
          <w:rPr>
            <w:webHidden/>
          </w:rPr>
        </w:r>
        <w:r w:rsidR="00E91C7A">
          <w:rPr>
            <w:webHidden/>
          </w:rPr>
          <w:fldChar w:fldCharType="separate"/>
        </w:r>
        <w:r w:rsidR="00E91C7A">
          <w:rPr>
            <w:webHidden/>
          </w:rPr>
          <w:t>16</w:t>
        </w:r>
        <w:r w:rsidR="00E91C7A">
          <w:rPr>
            <w:webHidden/>
          </w:rPr>
          <w:fldChar w:fldCharType="end"/>
        </w:r>
      </w:hyperlink>
    </w:p>
    <w:p w:rsidR="00E91C7A" w:rsidRDefault="00CA341F">
      <w:pPr>
        <w:pStyle w:val="Sumrio2"/>
        <w:rPr>
          <w:rFonts w:asciiTheme="minorHAnsi" w:eastAsiaTheme="minorEastAsia" w:hAnsiTheme="minorHAnsi" w:cstheme="minorBidi"/>
          <w:bCs w:val="0"/>
          <w:caps w:val="0"/>
          <w:sz w:val="22"/>
        </w:rPr>
      </w:pPr>
      <w:hyperlink w:anchor="_Toc435127817" w:history="1">
        <w:r w:rsidR="00E91C7A" w:rsidRPr="005F7972">
          <w:rPr>
            <w:rStyle w:val="Hyperlink"/>
          </w:rPr>
          <w:t>2.2</w:t>
        </w:r>
        <w:r w:rsidR="00E91C7A">
          <w:rPr>
            <w:rFonts w:asciiTheme="minorHAnsi" w:eastAsiaTheme="minorEastAsia" w:hAnsiTheme="minorHAnsi" w:cstheme="minorBidi"/>
            <w:bCs w:val="0"/>
            <w:caps w:val="0"/>
            <w:sz w:val="22"/>
          </w:rPr>
          <w:tab/>
        </w:r>
        <w:r w:rsidR="00E91C7A" w:rsidRPr="005F7972">
          <w:rPr>
            <w:rStyle w:val="Hyperlink"/>
          </w:rPr>
          <w:t>Pedagogia</w:t>
        </w:r>
        <w:r w:rsidR="00E91C7A">
          <w:rPr>
            <w:webHidden/>
          </w:rPr>
          <w:tab/>
        </w:r>
        <w:r w:rsidR="00E91C7A">
          <w:rPr>
            <w:webHidden/>
          </w:rPr>
          <w:fldChar w:fldCharType="begin"/>
        </w:r>
        <w:r w:rsidR="00E91C7A">
          <w:rPr>
            <w:webHidden/>
          </w:rPr>
          <w:instrText xml:space="preserve"> PAGEREF _Toc435127817 \h </w:instrText>
        </w:r>
        <w:r w:rsidR="00E91C7A">
          <w:rPr>
            <w:webHidden/>
          </w:rPr>
        </w:r>
        <w:r w:rsidR="00E91C7A">
          <w:rPr>
            <w:webHidden/>
          </w:rPr>
          <w:fldChar w:fldCharType="separate"/>
        </w:r>
        <w:r w:rsidR="00E91C7A">
          <w:rPr>
            <w:webHidden/>
          </w:rPr>
          <w:t>16</w:t>
        </w:r>
        <w:r w:rsidR="00E91C7A">
          <w:rPr>
            <w:webHidden/>
          </w:rPr>
          <w:fldChar w:fldCharType="end"/>
        </w:r>
      </w:hyperlink>
    </w:p>
    <w:p w:rsidR="00E91C7A" w:rsidRDefault="00CA341F">
      <w:pPr>
        <w:pStyle w:val="Sumrio3"/>
        <w:rPr>
          <w:rFonts w:asciiTheme="minorHAnsi" w:eastAsiaTheme="minorEastAsia" w:hAnsiTheme="minorHAnsi" w:cstheme="minorBidi"/>
          <w:b w:val="0"/>
          <w:sz w:val="22"/>
        </w:rPr>
      </w:pPr>
      <w:hyperlink w:anchor="_Toc435127818" w:history="1">
        <w:r w:rsidR="00E91C7A" w:rsidRPr="005F7972">
          <w:rPr>
            <w:rStyle w:val="Hyperlink"/>
          </w:rPr>
          <w:t>2.2.1</w:t>
        </w:r>
        <w:r w:rsidR="00E91C7A">
          <w:rPr>
            <w:rFonts w:asciiTheme="minorHAnsi" w:eastAsiaTheme="minorEastAsia" w:hAnsiTheme="minorHAnsi" w:cstheme="minorBidi"/>
            <w:b w:val="0"/>
            <w:sz w:val="22"/>
          </w:rPr>
          <w:tab/>
        </w:r>
        <w:r w:rsidR="00E91C7A" w:rsidRPr="005F7972">
          <w:rPr>
            <w:rStyle w:val="Hyperlink"/>
          </w:rPr>
          <w:t>Público alvo (Este tópico depende da efetivação da pesquisa)</w:t>
        </w:r>
        <w:r w:rsidR="00E91C7A">
          <w:rPr>
            <w:webHidden/>
          </w:rPr>
          <w:tab/>
        </w:r>
        <w:r w:rsidR="00E91C7A">
          <w:rPr>
            <w:webHidden/>
          </w:rPr>
          <w:fldChar w:fldCharType="begin"/>
        </w:r>
        <w:r w:rsidR="00E91C7A">
          <w:rPr>
            <w:webHidden/>
          </w:rPr>
          <w:instrText xml:space="preserve"> PAGEREF _Toc435127818 \h </w:instrText>
        </w:r>
        <w:r w:rsidR="00E91C7A">
          <w:rPr>
            <w:webHidden/>
          </w:rPr>
        </w:r>
        <w:r w:rsidR="00E91C7A">
          <w:rPr>
            <w:webHidden/>
          </w:rPr>
          <w:fldChar w:fldCharType="separate"/>
        </w:r>
        <w:r w:rsidR="00E91C7A">
          <w:rPr>
            <w:webHidden/>
          </w:rPr>
          <w:t>17</w:t>
        </w:r>
        <w:r w:rsidR="00E91C7A">
          <w:rPr>
            <w:webHidden/>
          </w:rPr>
          <w:fldChar w:fldCharType="end"/>
        </w:r>
      </w:hyperlink>
    </w:p>
    <w:p w:rsidR="00E91C7A" w:rsidRDefault="00CA341F">
      <w:pPr>
        <w:pStyle w:val="Sumrio4"/>
        <w:rPr>
          <w:rFonts w:asciiTheme="minorHAnsi" w:eastAsiaTheme="minorEastAsia" w:hAnsiTheme="minorHAnsi" w:cstheme="minorBidi"/>
          <w:sz w:val="22"/>
        </w:rPr>
      </w:pPr>
      <w:hyperlink w:anchor="_Toc435127819" w:history="1">
        <w:r w:rsidR="00E91C7A" w:rsidRPr="005F7972">
          <w:rPr>
            <w:rStyle w:val="Hyperlink"/>
          </w:rPr>
          <w:t>2.2.1.1</w:t>
        </w:r>
        <w:r w:rsidR="00E91C7A">
          <w:rPr>
            <w:rFonts w:asciiTheme="minorHAnsi" w:eastAsiaTheme="minorEastAsia" w:hAnsiTheme="minorHAnsi" w:cstheme="minorBidi"/>
            <w:sz w:val="22"/>
          </w:rPr>
          <w:tab/>
        </w:r>
        <w:r w:rsidR="00E91C7A" w:rsidRPr="005F7972">
          <w:rPr>
            <w:rStyle w:val="Hyperlink"/>
          </w:rPr>
          <w:t>Ensino Fundamental</w:t>
        </w:r>
        <w:r w:rsidR="00E91C7A">
          <w:rPr>
            <w:webHidden/>
          </w:rPr>
          <w:tab/>
        </w:r>
        <w:r w:rsidR="00E91C7A">
          <w:rPr>
            <w:webHidden/>
          </w:rPr>
          <w:fldChar w:fldCharType="begin"/>
        </w:r>
        <w:r w:rsidR="00E91C7A">
          <w:rPr>
            <w:webHidden/>
          </w:rPr>
          <w:instrText xml:space="preserve"> PAGEREF _Toc435127819 \h </w:instrText>
        </w:r>
        <w:r w:rsidR="00E91C7A">
          <w:rPr>
            <w:webHidden/>
          </w:rPr>
        </w:r>
        <w:r w:rsidR="00E91C7A">
          <w:rPr>
            <w:webHidden/>
          </w:rPr>
          <w:fldChar w:fldCharType="separate"/>
        </w:r>
        <w:r w:rsidR="00E91C7A">
          <w:rPr>
            <w:webHidden/>
          </w:rPr>
          <w:t>17</w:t>
        </w:r>
        <w:r w:rsidR="00E91C7A">
          <w:rPr>
            <w:webHidden/>
          </w:rPr>
          <w:fldChar w:fldCharType="end"/>
        </w:r>
      </w:hyperlink>
    </w:p>
    <w:p w:rsidR="00E91C7A" w:rsidRDefault="00CA341F">
      <w:pPr>
        <w:pStyle w:val="Sumrio3"/>
        <w:rPr>
          <w:rFonts w:asciiTheme="minorHAnsi" w:eastAsiaTheme="minorEastAsia" w:hAnsiTheme="minorHAnsi" w:cstheme="minorBidi"/>
          <w:b w:val="0"/>
          <w:sz w:val="22"/>
        </w:rPr>
      </w:pPr>
      <w:hyperlink w:anchor="_Toc435127820" w:history="1">
        <w:r w:rsidR="00E91C7A" w:rsidRPr="005F7972">
          <w:rPr>
            <w:rStyle w:val="Hyperlink"/>
          </w:rPr>
          <w:t>2.2.2</w:t>
        </w:r>
        <w:r w:rsidR="00E91C7A">
          <w:rPr>
            <w:rFonts w:asciiTheme="minorHAnsi" w:eastAsiaTheme="minorEastAsia" w:hAnsiTheme="minorHAnsi" w:cstheme="minorBidi"/>
            <w:b w:val="0"/>
            <w:sz w:val="22"/>
          </w:rPr>
          <w:tab/>
        </w:r>
        <w:r w:rsidR="00E91C7A" w:rsidRPr="005F7972">
          <w:rPr>
            <w:rStyle w:val="Hyperlink"/>
          </w:rPr>
          <w:t>Metodologia do ensino-aprendizado</w:t>
        </w:r>
        <w:r w:rsidR="00E91C7A">
          <w:rPr>
            <w:webHidden/>
          </w:rPr>
          <w:tab/>
        </w:r>
        <w:r w:rsidR="00E91C7A">
          <w:rPr>
            <w:webHidden/>
          </w:rPr>
          <w:fldChar w:fldCharType="begin"/>
        </w:r>
        <w:r w:rsidR="00E91C7A">
          <w:rPr>
            <w:webHidden/>
          </w:rPr>
          <w:instrText xml:space="preserve"> PAGEREF _Toc435127820 \h </w:instrText>
        </w:r>
        <w:r w:rsidR="00E91C7A">
          <w:rPr>
            <w:webHidden/>
          </w:rPr>
        </w:r>
        <w:r w:rsidR="00E91C7A">
          <w:rPr>
            <w:webHidden/>
          </w:rPr>
          <w:fldChar w:fldCharType="separate"/>
        </w:r>
        <w:r w:rsidR="00E91C7A">
          <w:rPr>
            <w:webHidden/>
          </w:rPr>
          <w:t>17</w:t>
        </w:r>
        <w:r w:rsidR="00E91C7A">
          <w:rPr>
            <w:webHidden/>
          </w:rPr>
          <w:fldChar w:fldCharType="end"/>
        </w:r>
      </w:hyperlink>
    </w:p>
    <w:p w:rsidR="00E91C7A" w:rsidRDefault="00CA341F">
      <w:pPr>
        <w:pStyle w:val="Sumrio2"/>
        <w:rPr>
          <w:rFonts w:asciiTheme="minorHAnsi" w:eastAsiaTheme="minorEastAsia" w:hAnsiTheme="minorHAnsi" w:cstheme="minorBidi"/>
          <w:bCs w:val="0"/>
          <w:caps w:val="0"/>
          <w:sz w:val="22"/>
        </w:rPr>
      </w:pPr>
      <w:hyperlink w:anchor="_Toc435127821" w:history="1">
        <w:r w:rsidR="00E91C7A" w:rsidRPr="005F7972">
          <w:rPr>
            <w:rStyle w:val="Hyperlink"/>
          </w:rPr>
          <w:t>2.3</w:t>
        </w:r>
        <w:r w:rsidR="00E91C7A">
          <w:rPr>
            <w:rFonts w:asciiTheme="minorHAnsi" w:eastAsiaTheme="minorEastAsia" w:hAnsiTheme="minorHAnsi" w:cstheme="minorBidi"/>
            <w:bCs w:val="0"/>
            <w:caps w:val="0"/>
            <w:sz w:val="22"/>
          </w:rPr>
          <w:tab/>
        </w:r>
        <w:r w:rsidR="00E91C7A" w:rsidRPr="005F7972">
          <w:rPr>
            <w:rStyle w:val="Hyperlink"/>
          </w:rPr>
          <w:t>O corpo humano</w:t>
        </w:r>
        <w:r w:rsidR="00E91C7A">
          <w:rPr>
            <w:webHidden/>
          </w:rPr>
          <w:tab/>
        </w:r>
        <w:r w:rsidR="00E91C7A">
          <w:rPr>
            <w:webHidden/>
          </w:rPr>
          <w:fldChar w:fldCharType="begin"/>
        </w:r>
        <w:r w:rsidR="00E91C7A">
          <w:rPr>
            <w:webHidden/>
          </w:rPr>
          <w:instrText xml:space="preserve"> PAGEREF _Toc435127821 \h </w:instrText>
        </w:r>
        <w:r w:rsidR="00E91C7A">
          <w:rPr>
            <w:webHidden/>
          </w:rPr>
        </w:r>
        <w:r w:rsidR="00E91C7A">
          <w:rPr>
            <w:webHidden/>
          </w:rPr>
          <w:fldChar w:fldCharType="separate"/>
        </w:r>
        <w:r w:rsidR="00E91C7A">
          <w:rPr>
            <w:webHidden/>
          </w:rPr>
          <w:t>18</w:t>
        </w:r>
        <w:r w:rsidR="00E91C7A">
          <w:rPr>
            <w:webHidden/>
          </w:rPr>
          <w:fldChar w:fldCharType="end"/>
        </w:r>
      </w:hyperlink>
    </w:p>
    <w:p w:rsidR="00E91C7A" w:rsidRDefault="00CA341F">
      <w:pPr>
        <w:pStyle w:val="Sumrio3"/>
        <w:rPr>
          <w:rFonts w:asciiTheme="minorHAnsi" w:eastAsiaTheme="minorEastAsia" w:hAnsiTheme="minorHAnsi" w:cstheme="minorBidi"/>
          <w:b w:val="0"/>
          <w:sz w:val="22"/>
        </w:rPr>
      </w:pPr>
      <w:hyperlink w:anchor="_Toc435127822" w:history="1">
        <w:r w:rsidR="00E91C7A" w:rsidRPr="005F7972">
          <w:rPr>
            <w:rStyle w:val="Hyperlink"/>
          </w:rPr>
          <w:t>2.3.1</w:t>
        </w:r>
        <w:r w:rsidR="00E91C7A">
          <w:rPr>
            <w:rFonts w:asciiTheme="minorHAnsi" w:eastAsiaTheme="minorEastAsia" w:hAnsiTheme="minorHAnsi" w:cstheme="minorBidi"/>
            <w:b w:val="0"/>
            <w:sz w:val="22"/>
          </w:rPr>
          <w:tab/>
        </w:r>
        <w:r w:rsidR="00E91C7A" w:rsidRPr="005F7972">
          <w:rPr>
            <w:rStyle w:val="Hyperlink"/>
          </w:rPr>
          <w:t>Sistema imunológico</w:t>
        </w:r>
        <w:r w:rsidR="00E91C7A">
          <w:rPr>
            <w:webHidden/>
          </w:rPr>
          <w:tab/>
        </w:r>
        <w:r w:rsidR="00E91C7A">
          <w:rPr>
            <w:webHidden/>
          </w:rPr>
          <w:fldChar w:fldCharType="begin"/>
        </w:r>
        <w:r w:rsidR="00E91C7A">
          <w:rPr>
            <w:webHidden/>
          </w:rPr>
          <w:instrText xml:space="preserve"> PAGEREF _Toc435127822 \h </w:instrText>
        </w:r>
        <w:r w:rsidR="00E91C7A">
          <w:rPr>
            <w:webHidden/>
          </w:rPr>
        </w:r>
        <w:r w:rsidR="00E91C7A">
          <w:rPr>
            <w:webHidden/>
          </w:rPr>
          <w:fldChar w:fldCharType="separate"/>
        </w:r>
        <w:r w:rsidR="00E91C7A">
          <w:rPr>
            <w:webHidden/>
          </w:rPr>
          <w:t>19</w:t>
        </w:r>
        <w:r w:rsidR="00E91C7A">
          <w:rPr>
            <w:webHidden/>
          </w:rPr>
          <w:fldChar w:fldCharType="end"/>
        </w:r>
      </w:hyperlink>
    </w:p>
    <w:p w:rsidR="00E91C7A" w:rsidRDefault="00CA341F">
      <w:pPr>
        <w:pStyle w:val="Sumrio3"/>
        <w:rPr>
          <w:rFonts w:asciiTheme="minorHAnsi" w:eastAsiaTheme="minorEastAsia" w:hAnsiTheme="minorHAnsi" w:cstheme="minorBidi"/>
          <w:b w:val="0"/>
          <w:sz w:val="22"/>
        </w:rPr>
      </w:pPr>
      <w:hyperlink w:anchor="_Toc435127823" w:history="1">
        <w:r w:rsidR="00E91C7A" w:rsidRPr="005F7972">
          <w:rPr>
            <w:rStyle w:val="Hyperlink"/>
          </w:rPr>
          <w:t>2.3.2</w:t>
        </w:r>
        <w:r w:rsidR="00E91C7A">
          <w:rPr>
            <w:rFonts w:asciiTheme="minorHAnsi" w:eastAsiaTheme="minorEastAsia" w:hAnsiTheme="minorHAnsi" w:cstheme="minorBidi"/>
            <w:b w:val="0"/>
            <w:sz w:val="22"/>
          </w:rPr>
          <w:tab/>
        </w:r>
        <w:r w:rsidR="00E91C7A" w:rsidRPr="005F7972">
          <w:rPr>
            <w:rStyle w:val="Hyperlink"/>
          </w:rPr>
          <w:t>Medicamento</w:t>
        </w:r>
        <w:r w:rsidR="00E91C7A">
          <w:rPr>
            <w:webHidden/>
          </w:rPr>
          <w:tab/>
        </w:r>
        <w:r w:rsidR="00E91C7A">
          <w:rPr>
            <w:webHidden/>
          </w:rPr>
          <w:fldChar w:fldCharType="begin"/>
        </w:r>
        <w:r w:rsidR="00E91C7A">
          <w:rPr>
            <w:webHidden/>
          </w:rPr>
          <w:instrText xml:space="preserve"> PAGEREF _Toc435127823 \h </w:instrText>
        </w:r>
        <w:r w:rsidR="00E91C7A">
          <w:rPr>
            <w:webHidden/>
          </w:rPr>
        </w:r>
        <w:r w:rsidR="00E91C7A">
          <w:rPr>
            <w:webHidden/>
          </w:rPr>
          <w:fldChar w:fldCharType="separate"/>
        </w:r>
        <w:r w:rsidR="00E91C7A">
          <w:rPr>
            <w:webHidden/>
          </w:rPr>
          <w:t>20</w:t>
        </w:r>
        <w:r w:rsidR="00E91C7A">
          <w:rPr>
            <w:webHidden/>
          </w:rPr>
          <w:fldChar w:fldCharType="end"/>
        </w:r>
      </w:hyperlink>
    </w:p>
    <w:p w:rsidR="00E91C7A" w:rsidRDefault="00CA341F">
      <w:pPr>
        <w:pStyle w:val="Sumrio4"/>
        <w:rPr>
          <w:rFonts w:asciiTheme="minorHAnsi" w:eastAsiaTheme="minorEastAsia" w:hAnsiTheme="minorHAnsi" w:cstheme="minorBidi"/>
          <w:sz w:val="22"/>
        </w:rPr>
      </w:pPr>
      <w:hyperlink w:anchor="_Toc435127824" w:history="1">
        <w:r w:rsidR="00E91C7A" w:rsidRPr="005F7972">
          <w:rPr>
            <w:rStyle w:val="Hyperlink"/>
          </w:rPr>
          <w:t>2.3.2.1</w:t>
        </w:r>
        <w:r w:rsidR="00E91C7A">
          <w:rPr>
            <w:rFonts w:asciiTheme="minorHAnsi" w:eastAsiaTheme="minorEastAsia" w:hAnsiTheme="minorHAnsi" w:cstheme="minorBidi"/>
            <w:sz w:val="22"/>
          </w:rPr>
          <w:tab/>
        </w:r>
        <w:r w:rsidR="00E91C7A" w:rsidRPr="005F7972">
          <w:rPr>
            <w:rStyle w:val="Hyperlink"/>
          </w:rPr>
          <w:t>Classes de medicamentos</w:t>
        </w:r>
        <w:r w:rsidR="00E91C7A">
          <w:rPr>
            <w:webHidden/>
          </w:rPr>
          <w:tab/>
        </w:r>
        <w:r w:rsidR="00E91C7A">
          <w:rPr>
            <w:webHidden/>
          </w:rPr>
          <w:fldChar w:fldCharType="begin"/>
        </w:r>
        <w:r w:rsidR="00E91C7A">
          <w:rPr>
            <w:webHidden/>
          </w:rPr>
          <w:instrText xml:space="preserve"> PAGEREF _Toc435127824 \h </w:instrText>
        </w:r>
        <w:r w:rsidR="00E91C7A">
          <w:rPr>
            <w:webHidden/>
          </w:rPr>
        </w:r>
        <w:r w:rsidR="00E91C7A">
          <w:rPr>
            <w:webHidden/>
          </w:rPr>
          <w:fldChar w:fldCharType="separate"/>
        </w:r>
        <w:r w:rsidR="00E91C7A">
          <w:rPr>
            <w:webHidden/>
          </w:rPr>
          <w:t>20</w:t>
        </w:r>
        <w:r w:rsidR="00E91C7A">
          <w:rPr>
            <w:webHidden/>
          </w:rPr>
          <w:fldChar w:fldCharType="end"/>
        </w:r>
      </w:hyperlink>
    </w:p>
    <w:p w:rsidR="00E91C7A" w:rsidRDefault="00CA341F">
      <w:pPr>
        <w:pStyle w:val="Sumrio2"/>
        <w:rPr>
          <w:rFonts w:asciiTheme="minorHAnsi" w:eastAsiaTheme="minorEastAsia" w:hAnsiTheme="minorHAnsi" w:cstheme="minorBidi"/>
          <w:bCs w:val="0"/>
          <w:caps w:val="0"/>
          <w:sz w:val="22"/>
        </w:rPr>
      </w:pPr>
      <w:hyperlink w:anchor="_Toc435127825" w:history="1">
        <w:r w:rsidR="00E91C7A" w:rsidRPr="005F7972">
          <w:rPr>
            <w:rStyle w:val="Hyperlink"/>
          </w:rPr>
          <w:t>2.4</w:t>
        </w:r>
        <w:r w:rsidR="00E91C7A">
          <w:rPr>
            <w:rFonts w:asciiTheme="minorHAnsi" w:eastAsiaTheme="minorEastAsia" w:hAnsiTheme="minorHAnsi" w:cstheme="minorBidi"/>
            <w:bCs w:val="0"/>
            <w:caps w:val="0"/>
            <w:sz w:val="22"/>
          </w:rPr>
          <w:tab/>
        </w:r>
        <w:r w:rsidR="00E91C7A" w:rsidRPr="005F7972">
          <w:rPr>
            <w:rStyle w:val="Hyperlink"/>
          </w:rPr>
          <w:t>Sistema Circulatório</w:t>
        </w:r>
        <w:r w:rsidR="00E91C7A">
          <w:rPr>
            <w:webHidden/>
          </w:rPr>
          <w:tab/>
        </w:r>
        <w:r w:rsidR="00E91C7A">
          <w:rPr>
            <w:webHidden/>
          </w:rPr>
          <w:fldChar w:fldCharType="begin"/>
        </w:r>
        <w:r w:rsidR="00E91C7A">
          <w:rPr>
            <w:webHidden/>
          </w:rPr>
          <w:instrText xml:space="preserve"> PAGEREF _Toc435127825 \h </w:instrText>
        </w:r>
        <w:r w:rsidR="00E91C7A">
          <w:rPr>
            <w:webHidden/>
          </w:rPr>
        </w:r>
        <w:r w:rsidR="00E91C7A">
          <w:rPr>
            <w:webHidden/>
          </w:rPr>
          <w:fldChar w:fldCharType="separate"/>
        </w:r>
        <w:r w:rsidR="00E91C7A">
          <w:rPr>
            <w:webHidden/>
          </w:rPr>
          <w:t>20</w:t>
        </w:r>
        <w:r w:rsidR="00E91C7A">
          <w:rPr>
            <w:webHidden/>
          </w:rPr>
          <w:fldChar w:fldCharType="end"/>
        </w:r>
      </w:hyperlink>
    </w:p>
    <w:p w:rsidR="00E91C7A" w:rsidRDefault="00CA341F">
      <w:pPr>
        <w:pStyle w:val="Sumrio2"/>
        <w:rPr>
          <w:rFonts w:asciiTheme="minorHAnsi" w:eastAsiaTheme="minorEastAsia" w:hAnsiTheme="minorHAnsi" w:cstheme="minorBidi"/>
          <w:bCs w:val="0"/>
          <w:caps w:val="0"/>
          <w:sz w:val="22"/>
        </w:rPr>
      </w:pPr>
      <w:hyperlink w:anchor="_Toc435127826" w:history="1">
        <w:r w:rsidR="00E91C7A" w:rsidRPr="005F7972">
          <w:rPr>
            <w:rStyle w:val="Hyperlink"/>
          </w:rPr>
          <w:t>2.5</w:t>
        </w:r>
        <w:r w:rsidR="00E91C7A">
          <w:rPr>
            <w:rFonts w:asciiTheme="minorHAnsi" w:eastAsiaTheme="minorEastAsia" w:hAnsiTheme="minorHAnsi" w:cstheme="minorBidi"/>
            <w:bCs w:val="0"/>
            <w:caps w:val="0"/>
            <w:sz w:val="22"/>
          </w:rPr>
          <w:tab/>
        </w:r>
        <w:r w:rsidR="00E91C7A" w:rsidRPr="005F7972">
          <w:rPr>
            <w:rStyle w:val="Hyperlink"/>
          </w:rPr>
          <w:t>Jogos</w:t>
        </w:r>
        <w:r w:rsidR="00E91C7A">
          <w:rPr>
            <w:webHidden/>
          </w:rPr>
          <w:tab/>
        </w:r>
        <w:r w:rsidR="00E91C7A">
          <w:rPr>
            <w:webHidden/>
          </w:rPr>
          <w:fldChar w:fldCharType="begin"/>
        </w:r>
        <w:r w:rsidR="00E91C7A">
          <w:rPr>
            <w:webHidden/>
          </w:rPr>
          <w:instrText xml:space="preserve"> PAGEREF _Toc435127826 \h </w:instrText>
        </w:r>
        <w:r w:rsidR="00E91C7A">
          <w:rPr>
            <w:webHidden/>
          </w:rPr>
        </w:r>
        <w:r w:rsidR="00E91C7A">
          <w:rPr>
            <w:webHidden/>
          </w:rPr>
          <w:fldChar w:fldCharType="separate"/>
        </w:r>
        <w:r w:rsidR="00E91C7A">
          <w:rPr>
            <w:webHidden/>
          </w:rPr>
          <w:t>21</w:t>
        </w:r>
        <w:r w:rsidR="00E91C7A">
          <w:rPr>
            <w:webHidden/>
          </w:rPr>
          <w:fldChar w:fldCharType="end"/>
        </w:r>
      </w:hyperlink>
    </w:p>
    <w:p w:rsidR="00E91C7A" w:rsidRDefault="00CA341F">
      <w:pPr>
        <w:pStyle w:val="Sumrio3"/>
        <w:rPr>
          <w:rFonts w:asciiTheme="minorHAnsi" w:eastAsiaTheme="minorEastAsia" w:hAnsiTheme="minorHAnsi" w:cstheme="minorBidi"/>
          <w:b w:val="0"/>
          <w:sz w:val="22"/>
        </w:rPr>
      </w:pPr>
      <w:hyperlink w:anchor="_Toc435127827" w:history="1">
        <w:r w:rsidR="00E91C7A" w:rsidRPr="005F7972">
          <w:rPr>
            <w:rStyle w:val="Hyperlink"/>
          </w:rPr>
          <w:t>2.5.1</w:t>
        </w:r>
        <w:r w:rsidR="00E91C7A">
          <w:rPr>
            <w:rFonts w:asciiTheme="minorHAnsi" w:eastAsiaTheme="minorEastAsia" w:hAnsiTheme="minorHAnsi" w:cstheme="minorBidi"/>
            <w:b w:val="0"/>
            <w:sz w:val="22"/>
          </w:rPr>
          <w:tab/>
        </w:r>
        <w:r w:rsidR="00E91C7A" w:rsidRPr="005F7972">
          <w:rPr>
            <w:rStyle w:val="Hyperlink"/>
          </w:rPr>
          <w:t>Conceito de Game</w:t>
        </w:r>
        <w:r w:rsidR="00E91C7A">
          <w:rPr>
            <w:webHidden/>
          </w:rPr>
          <w:tab/>
        </w:r>
        <w:r w:rsidR="00E91C7A">
          <w:rPr>
            <w:webHidden/>
          </w:rPr>
          <w:fldChar w:fldCharType="begin"/>
        </w:r>
        <w:r w:rsidR="00E91C7A">
          <w:rPr>
            <w:webHidden/>
          </w:rPr>
          <w:instrText xml:space="preserve"> PAGEREF _Toc435127827 \h </w:instrText>
        </w:r>
        <w:r w:rsidR="00E91C7A">
          <w:rPr>
            <w:webHidden/>
          </w:rPr>
        </w:r>
        <w:r w:rsidR="00E91C7A">
          <w:rPr>
            <w:webHidden/>
          </w:rPr>
          <w:fldChar w:fldCharType="separate"/>
        </w:r>
        <w:r w:rsidR="00E91C7A">
          <w:rPr>
            <w:webHidden/>
          </w:rPr>
          <w:t>22</w:t>
        </w:r>
        <w:r w:rsidR="00E91C7A">
          <w:rPr>
            <w:webHidden/>
          </w:rPr>
          <w:fldChar w:fldCharType="end"/>
        </w:r>
      </w:hyperlink>
    </w:p>
    <w:p w:rsidR="00E91C7A" w:rsidRDefault="00CA341F">
      <w:pPr>
        <w:pStyle w:val="Sumrio3"/>
        <w:rPr>
          <w:rFonts w:asciiTheme="minorHAnsi" w:eastAsiaTheme="minorEastAsia" w:hAnsiTheme="minorHAnsi" w:cstheme="minorBidi"/>
          <w:b w:val="0"/>
          <w:sz w:val="22"/>
        </w:rPr>
      </w:pPr>
      <w:hyperlink w:anchor="_Toc435127828" w:history="1">
        <w:r w:rsidR="00E91C7A" w:rsidRPr="005F7972">
          <w:rPr>
            <w:rStyle w:val="Hyperlink"/>
          </w:rPr>
          <w:t>2.5.2</w:t>
        </w:r>
        <w:r w:rsidR="00E91C7A">
          <w:rPr>
            <w:rFonts w:asciiTheme="minorHAnsi" w:eastAsiaTheme="minorEastAsia" w:hAnsiTheme="minorHAnsi" w:cstheme="minorBidi"/>
            <w:b w:val="0"/>
            <w:sz w:val="22"/>
          </w:rPr>
          <w:tab/>
        </w:r>
        <w:r w:rsidR="00E91C7A" w:rsidRPr="005F7972">
          <w:rPr>
            <w:rStyle w:val="Hyperlink"/>
          </w:rPr>
          <w:t>Conceito de Jogo Eletrônico</w:t>
        </w:r>
        <w:r w:rsidR="00E91C7A">
          <w:rPr>
            <w:webHidden/>
          </w:rPr>
          <w:tab/>
        </w:r>
        <w:r w:rsidR="00E91C7A">
          <w:rPr>
            <w:webHidden/>
          </w:rPr>
          <w:fldChar w:fldCharType="begin"/>
        </w:r>
        <w:r w:rsidR="00E91C7A">
          <w:rPr>
            <w:webHidden/>
          </w:rPr>
          <w:instrText xml:space="preserve"> PAGEREF _Toc435127828 \h </w:instrText>
        </w:r>
        <w:r w:rsidR="00E91C7A">
          <w:rPr>
            <w:webHidden/>
          </w:rPr>
        </w:r>
        <w:r w:rsidR="00E91C7A">
          <w:rPr>
            <w:webHidden/>
          </w:rPr>
          <w:fldChar w:fldCharType="separate"/>
        </w:r>
        <w:r w:rsidR="00E91C7A">
          <w:rPr>
            <w:webHidden/>
          </w:rPr>
          <w:t>23</w:t>
        </w:r>
        <w:r w:rsidR="00E91C7A">
          <w:rPr>
            <w:webHidden/>
          </w:rPr>
          <w:fldChar w:fldCharType="end"/>
        </w:r>
      </w:hyperlink>
    </w:p>
    <w:p w:rsidR="00E91C7A" w:rsidRDefault="00CA341F">
      <w:pPr>
        <w:pStyle w:val="Sumrio3"/>
        <w:rPr>
          <w:rFonts w:asciiTheme="minorHAnsi" w:eastAsiaTheme="minorEastAsia" w:hAnsiTheme="minorHAnsi" w:cstheme="minorBidi"/>
          <w:b w:val="0"/>
          <w:sz w:val="22"/>
        </w:rPr>
      </w:pPr>
      <w:hyperlink w:anchor="_Toc435127829" w:history="1">
        <w:r w:rsidR="00E91C7A" w:rsidRPr="005F7972">
          <w:rPr>
            <w:rStyle w:val="Hyperlink"/>
          </w:rPr>
          <w:t>2.5.3</w:t>
        </w:r>
        <w:r w:rsidR="00E91C7A">
          <w:rPr>
            <w:rFonts w:asciiTheme="minorHAnsi" w:eastAsiaTheme="minorEastAsia" w:hAnsiTheme="minorHAnsi" w:cstheme="minorBidi"/>
            <w:b w:val="0"/>
            <w:sz w:val="22"/>
          </w:rPr>
          <w:tab/>
        </w:r>
        <w:r w:rsidR="00E91C7A" w:rsidRPr="005F7972">
          <w:rPr>
            <w:rStyle w:val="Hyperlink"/>
          </w:rPr>
          <w:t>Serious Games</w:t>
        </w:r>
        <w:r w:rsidR="00E91C7A">
          <w:rPr>
            <w:webHidden/>
          </w:rPr>
          <w:tab/>
        </w:r>
        <w:r w:rsidR="00E91C7A">
          <w:rPr>
            <w:webHidden/>
          </w:rPr>
          <w:fldChar w:fldCharType="begin"/>
        </w:r>
        <w:r w:rsidR="00E91C7A">
          <w:rPr>
            <w:webHidden/>
          </w:rPr>
          <w:instrText xml:space="preserve"> PAGEREF _Toc435127829 \h </w:instrText>
        </w:r>
        <w:r w:rsidR="00E91C7A">
          <w:rPr>
            <w:webHidden/>
          </w:rPr>
        </w:r>
        <w:r w:rsidR="00E91C7A">
          <w:rPr>
            <w:webHidden/>
          </w:rPr>
          <w:fldChar w:fldCharType="separate"/>
        </w:r>
        <w:r w:rsidR="00E91C7A">
          <w:rPr>
            <w:webHidden/>
          </w:rPr>
          <w:t>23</w:t>
        </w:r>
        <w:r w:rsidR="00E91C7A">
          <w:rPr>
            <w:webHidden/>
          </w:rPr>
          <w:fldChar w:fldCharType="end"/>
        </w:r>
      </w:hyperlink>
    </w:p>
    <w:p w:rsidR="00E91C7A" w:rsidRDefault="00CA341F">
      <w:pPr>
        <w:pStyle w:val="Sumrio3"/>
        <w:rPr>
          <w:rFonts w:asciiTheme="minorHAnsi" w:eastAsiaTheme="minorEastAsia" w:hAnsiTheme="minorHAnsi" w:cstheme="minorBidi"/>
          <w:b w:val="0"/>
          <w:sz w:val="22"/>
        </w:rPr>
      </w:pPr>
      <w:hyperlink w:anchor="_Toc435127830" w:history="1">
        <w:r w:rsidR="00E91C7A" w:rsidRPr="005F7972">
          <w:rPr>
            <w:rStyle w:val="Hyperlink"/>
          </w:rPr>
          <w:t>2.5.4</w:t>
        </w:r>
        <w:r w:rsidR="00E91C7A">
          <w:rPr>
            <w:rFonts w:asciiTheme="minorHAnsi" w:eastAsiaTheme="minorEastAsia" w:hAnsiTheme="minorHAnsi" w:cstheme="minorBidi"/>
            <w:b w:val="0"/>
            <w:sz w:val="22"/>
          </w:rPr>
          <w:tab/>
        </w:r>
        <w:r w:rsidR="00E91C7A" w:rsidRPr="005F7972">
          <w:rPr>
            <w:rStyle w:val="Hyperlink"/>
          </w:rPr>
          <w:t>Jogos Educativos</w:t>
        </w:r>
        <w:r w:rsidR="00E91C7A">
          <w:rPr>
            <w:webHidden/>
          </w:rPr>
          <w:tab/>
        </w:r>
        <w:r w:rsidR="00E91C7A">
          <w:rPr>
            <w:webHidden/>
          </w:rPr>
          <w:fldChar w:fldCharType="begin"/>
        </w:r>
        <w:r w:rsidR="00E91C7A">
          <w:rPr>
            <w:webHidden/>
          </w:rPr>
          <w:instrText xml:space="preserve"> PAGEREF _Toc435127830 \h </w:instrText>
        </w:r>
        <w:r w:rsidR="00E91C7A">
          <w:rPr>
            <w:webHidden/>
          </w:rPr>
        </w:r>
        <w:r w:rsidR="00E91C7A">
          <w:rPr>
            <w:webHidden/>
          </w:rPr>
          <w:fldChar w:fldCharType="separate"/>
        </w:r>
        <w:r w:rsidR="00E91C7A">
          <w:rPr>
            <w:webHidden/>
          </w:rPr>
          <w:t>24</w:t>
        </w:r>
        <w:r w:rsidR="00E91C7A">
          <w:rPr>
            <w:webHidden/>
          </w:rPr>
          <w:fldChar w:fldCharType="end"/>
        </w:r>
      </w:hyperlink>
    </w:p>
    <w:p w:rsidR="00E91C7A" w:rsidRDefault="00CA341F">
      <w:pPr>
        <w:pStyle w:val="Sumrio2"/>
        <w:rPr>
          <w:rFonts w:asciiTheme="minorHAnsi" w:eastAsiaTheme="minorEastAsia" w:hAnsiTheme="minorHAnsi" w:cstheme="minorBidi"/>
          <w:bCs w:val="0"/>
          <w:caps w:val="0"/>
          <w:sz w:val="22"/>
        </w:rPr>
      </w:pPr>
      <w:hyperlink w:anchor="_Toc435127831" w:history="1">
        <w:r w:rsidR="00E91C7A" w:rsidRPr="005F7972">
          <w:rPr>
            <w:rStyle w:val="Hyperlink"/>
          </w:rPr>
          <w:t>2.6</w:t>
        </w:r>
        <w:r w:rsidR="00E91C7A">
          <w:rPr>
            <w:rFonts w:asciiTheme="minorHAnsi" w:eastAsiaTheme="minorEastAsia" w:hAnsiTheme="minorHAnsi" w:cstheme="minorBidi"/>
            <w:bCs w:val="0"/>
            <w:caps w:val="0"/>
            <w:sz w:val="22"/>
          </w:rPr>
          <w:tab/>
        </w:r>
        <w:r w:rsidR="00E91C7A" w:rsidRPr="005F7972">
          <w:rPr>
            <w:rStyle w:val="Hyperlink"/>
          </w:rPr>
          <w:t>Ferramennta de criação de jogo</w:t>
        </w:r>
        <w:r w:rsidR="00E91C7A">
          <w:rPr>
            <w:webHidden/>
          </w:rPr>
          <w:tab/>
        </w:r>
        <w:r w:rsidR="00E91C7A">
          <w:rPr>
            <w:webHidden/>
          </w:rPr>
          <w:fldChar w:fldCharType="begin"/>
        </w:r>
        <w:r w:rsidR="00E91C7A">
          <w:rPr>
            <w:webHidden/>
          </w:rPr>
          <w:instrText xml:space="preserve"> PAGEREF _Toc435127831 \h </w:instrText>
        </w:r>
        <w:r w:rsidR="00E91C7A">
          <w:rPr>
            <w:webHidden/>
          </w:rPr>
        </w:r>
        <w:r w:rsidR="00E91C7A">
          <w:rPr>
            <w:webHidden/>
          </w:rPr>
          <w:fldChar w:fldCharType="separate"/>
        </w:r>
        <w:r w:rsidR="00E91C7A">
          <w:rPr>
            <w:webHidden/>
          </w:rPr>
          <w:t>24</w:t>
        </w:r>
        <w:r w:rsidR="00E91C7A">
          <w:rPr>
            <w:webHidden/>
          </w:rPr>
          <w:fldChar w:fldCharType="end"/>
        </w:r>
      </w:hyperlink>
    </w:p>
    <w:p w:rsidR="00E91C7A" w:rsidRDefault="00CA341F">
      <w:pPr>
        <w:pStyle w:val="Sumrio1"/>
        <w:rPr>
          <w:rFonts w:asciiTheme="minorHAnsi" w:eastAsiaTheme="minorEastAsia" w:hAnsiTheme="minorHAnsi" w:cstheme="minorBidi"/>
          <w:b w:val="0"/>
          <w:bCs w:val="0"/>
          <w:caps w:val="0"/>
          <w:sz w:val="22"/>
        </w:rPr>
      </w:pPr>
      <w:hyperlink w:anchor="_Toc435127832" w:history="1">
        <w:r w:rsidR="00E91C7A" w:rsidRPr="005F7972">
          <w:rPr>
            <w:rStyle w:val="Hyperlink"/>
          </w:rPr>
          <w:t>3</w:t>
        </w:r>
        <w:r w:rsidR="00E91C7A">
          <w:rPr>
            <w:rFonts w:asciiTheme="minorHAnsi" w:eastAsiaTheme="minorEastAsia" w:hAnsiTheme="minorHAnsi" w:cstheme="minorBidi"/>
            <w:b w:val="0"/>
            <w:bCs w:val="0"/>
            <w:caps w:val="0"/>
            <w:sz w:val="22"/>
          </w:rPr>
          <w:tab/>
        </w:r>
        <w:r w:rsidR="00E91C7A" w:rsidRPr="005F7972">
          <w:rPr>
            <w:rStyle w:val="Hyperlink"/>
          </w:rPr>
          <w:t>Metodologia</w:t>
        </w:r>
        <w:r w:rsidR="00E91C7A">
          <w:rPr>
            <w:webHidden/>
          </w:rPr>
          <w:tab/>
        </w:r>
        <w:r w:rsidR="00E91C7A">
          <w:rPr>
            <w:webHidden/>
          </w:rPr>
          <w:fldChar w:fldCharType="begin"/>
        </w:r>
        <w:r w:rsidR="00E91C7A">
          <w:rPr>
            <w:webHidden/>
          </w:rPr>
          <w:instrText xml:space="preserve"> PAGEREF _Toc435127832 \h </w:instrText>
        </w:r>
        <w:r w:rsidR="00E91C7A">
          <w:rPr>
            <w:webHidden/>
          </w:rPr>
        </w:r>
        <w:r w:rsidR="00E91C7A">
          <w:rPr>
            <w:webHidden/>
          </w:rPr>
          <w:fldChar w:fldCharType="separate"/>
        </w:r>
        <w:r w:rsidR="00E91C7A">
          <w:rPr>
            <w:webHidden/>
          </w:rPr>
          <w:t>25</w:t>
        </w:r>
        <w:r w:rsidR="00E91C7A">
          <w:rPr>
            <w:webHidden/>
          </w:rPr>
          <w:fldChar w:fldCharType="end"/>
        </w:r>
      </w:hyperlink>
    </w:p>
    <w:p w:rsidR="00E91C7A" w:rsidRDefault="00CA341F">
      <w:pPr>
        <w:pStyle w:val="Sumrio2"/>
        <w:rPr>
          <w:rFonts w:asciiTheme="minorHAnsi" w:eastAsiaTheme="minorEastAsia" w:hAnsiTheme="minorHAnsi" w:cstheme="minorBidi"/>
          <w:bCs w:val="0"/>
          <w:caps w:val="0"/>
          <w:sz w:val="22"/>
        </w:rPr>
      </w:pPr>
      <w:hyperlink w:anchor="_Toc435127833" w:history="1">
        <w:r w:rsidR="00E91C7A" w:rsidRPr="005F7972">
          <w:rPr>
            <w:rStyle w:val="Hyperlink"/>
          </w:rPr>
          <w:t>3.1</w:t>
        </w:r>
        <w:r w:rsidR="00E91C7A">
          <w:rPr>
            <w:rFonts w:asciiTheme="minorHAnsi" w:eastAsiaTheme="minorEastAsia" w:hAnsiTheme="minorHAnsi" w:cstheme="minorBidi"/>
            <w:bCs w:val="0"/>
            <w:caps w:val="0"/>
            <w:sz w:val="22"/>
          </w:rPr>
          <w:tab/>
        </w:r>
        <w:r w:rsidR="00E91C7A" w:rsidRPr="005F7972">
          <w:rPr>
            <w:rStyle w:val="Hyperlink"/>
          </w:rPr>
          <w:t>CARACTERIZAÇÃO DO TIPO DE Pesquisa</w:t>
        </w:r>
        <w:r w:rsidR="00E91C7A">
          <w:rPr>
            <w:webHidden/>
          </w:rPr>
          <w:tab/>
        </w:r>
        <w:r w:rsidR="00E91C7A">
          <w:rPr>
            <w:webHidden/>
          </w:rPr>
          <w:fldChar w:fldCharType="begin"/>
        </w:r>
        <w:r w:rsidR="00E91C7A">
          <w:rPr>
            <w:webHidden/>
          </w:rPr>
          <w:instrText xml:space="preserve"> PAGEREF _Toc435127833 \h </w:instrText>
        </w:r>
        <w:r w:rsidR="00E91C7A">
          <w:rPr>
            <w:webHidden/>
          </w:rPr>
        </w:r>
        <w:r w:rsidR="00E91C7A">
          <w:rPr>
            <w:webHidden/>
          </w:rPr>
          <w:fldChar w:fldCharType="separate"/>
        </w:r>
        <w:r w:rsidR="00E91C7A">
          <w:rPr>
            <w:webHidden/>
          </w:rPr>
          <w:t>28</w:t>
        </w:r>
        <w:r w:rsidR="00E91C7A">
          <w:rPr>
            <w:webHidden/>
          </w:rPr>
          <w:fldChar w:fldCharType="end"/>
        </w:r>
      </w:hyperlink>
    </w:p>
    <w:p w:rsidR="00E91C7A" w:rsidRDefault="00CA341F">
      <w:pPr>
        <w:pStyle w:val="Sumrio2"/>
        <w:rPr>
          <w:rFonts w:asciiTheme="minorHAnsi" w:eastAsiaTheme="minorEastAsia" w:hAnsiTheme="minorHAnsi" w:cstheme="minorBidi"/>
          <w:bCs w:val="0"/>
          <w:caps w:val="0"/>
          <w:sz w:val="22"/>
        </w:rPr>
      </w:pPr>
      <w:hyperlink w:anchor="_Toc435127834" w:history="1">
        <w:r w:rsidR="00E91C7A" w:rsidRPr="005F7972">
          <w:rPr>
            <w:rStyle w:val="Hyperlink"/>
          </w:rPr>
          <w:t>3.2</w:t>
        </w:r>
        <w:r w:rsidR="00E91C7A">
          <w:rPr>
            <w:rFonts w:asciiTheme="minorHAnsi" w:eastAsiaTheme="minorEastAsia" w:hAnsiTheme="minorHAnsi" w:cstheme="minorBidi"/>
            <w:bCs w:val="0"/>
            <w:caps w:val="0"/>
            <w:sz w:val="22"/>
          </w:rPr>
          <w:tab/>
        </w:r>
        <w:r w:rsidR="00E91C7A" w:rsidRPr="005F7972">
          <w:rPr>
            <w:rStyle w:val="Hyperlink"/>
          </w:rPr>
          <w:t>dELIMITAÇÕES</w:t>
        </w:r>
        <w:r w:rsidR="00E91C7A">
          <w:rPr>
            <w:webHidden/>
          </w:rPr>
          <w:tab/>
        </w:r>
        <w:r w:rsidR="00E91C7A">
          <w:rPr>
            <w:webHidden/>
          </w:rPr>
          <w:fldChar w:fldCharType="begin"/>
        </w:r>
        <w:r w:rsidR="00E91C7A">
          <w:rPr>
            <w:webHidden/>
          </w:rPr>
          <w:instrText xml:space="preserve"> PAGEREF _Toc435127834 \h </w:instrText>
        </w:r>
        <w:r w:rsidR="00E91C7A">
          <w:rPr>
            <w:webHidden/>
          </w:rPr>
        </w:r>
        <w:r w:rsidR="00E91C7A">
          <w:rPr>
            <w:webHidden/>
          </w:rPr>
          <w:fldChar w:fldCharType="separate"/>
        </w:r>
        <w:r w:rsidR="00E91C7A">
          <w:rPr>
            <w:webHidden/>
          </w:rPr>
          <w:t>29</w:t>
        </w:r>
        <w:r w:rsidR="00E91C7A">
          <w:rPr>
            <w:webHidden/>
          </w:rPr>
          <w:fldChar w:fldCharType="end"/>
        </w:r>
      </w:hyperlink>
    </w:p>
    <w:p w:rsidR="00E91C7A" w:rsidRDefault="00CA341F">
      <w:pPr>
        <w:pStyle w:val="Sumrio1"/>
        <w:rPr>
          <w:rFonts w:asciiTheme="minorHAnsi" w:eastAsiaTheme="minorEastAsia" w:hAnsiTheme="minorHAnsi" w:cstheme="minorBidi"/>
          <w:b w:val="0"/>
          <w:bCs w:val="0"/>
          <w:caps w:val="0"/>
          <w:sz w:val="22"/>
        </w:rPr>
      </w:pPr>
      <w:hyperlink w:anchor="_Toc435127835" w:history="1">
        <w:r w:rsidR="00E91C7A" w:rsidRPr="005F7972">
          <w:rPr>
            <w:rStyle w:val="Hyperlink"/>
          </w:rPr>
          <w:t>4</w:t>
        </w:r>
        <w:r w:rsidR="00E91C7A">
          <w:rPr>
            <w:rFonts w:asciiTheme="minorHAnsi" w:eastAsiaTheme="minorEastAsia" w:hAnsiTheme="minorHAnsi" w:cstheme="minorBidi"/>
            <w:b w:val="0"/>
            <w:bCs w:val="0"/>
            <w:caps w:val="0"/>
            <w:sz w:val="22"/>
          </w:rPr>
          <w:tab/>
        </w:r>
        <w:r w:rsidR="00E91C7A" w:rsidRPr="005F7972">
          <w:rPr>
            <w:rStyle w:val="Hyperlink"/>
          </w:rPr>
          <w:t>desenvolvimento</w:t>
        </w:r>
        <w:r w:rsidR="00E91C7A">
          <w:rPr>
            <w:webHidden/>
          </w:rPr>
          <w:tab/>
        </w:r>
        <w:r w:rsidR="00E91C7A">
          <w:rPr>
            <w:webHidden/>
          </w:rPr>
          <w:fldChar w:fldCharType="begin"/>
        </w:r>
        <w:r w:rsidR="00E91C7A">
          <w:rPr>
            <w:webHidden/>
          </w:rPr>
          <w:instrText xml:space="preserve"> PAGEREF _Toc435127835 \h </w:instrText>
        </w:r>
        <w:r w:rsidR="00E91C7A">
          <w:rPr>
            <w:webHidden/>
          </w:rPr>
        </w:r>
        <w:r w:rsidR="00E91C7A">
          <w:rPr>
            <w:webHidden/>
          </w:rPr>
          <w:fldChar w:fldCharType="separate"/>
        </w:r>
        <w:r w:rsidR="00E91C7A">
          <w:rPr>
            <w:webHidden/>
          </w:rPr>
          <w:t>30</w:t>
        </w:r>
        <w:r w:rsidR="00E91C7A">
          <w:rPr>
            <w:webHidden/>
          </w:rPr>
          <w:fldChar w:fldCharType="end"/>
        </w:r>
      </w:hyperlink>
    </w:p>
    <w:p w:rsidR="00E91C7A" w:rsidRDefault="00CA341F">
      <w:pPr>
        <w:pStyle w:val="Sumrio1"/>
        <w:rPr>
          <w:rFonts w:asciiTheme="minorHAnsi" w:eastAsiaTheme="minorEastAsia" w:hAnsiTheme="minorHAnsi" w:cstheme="minorBidi"/>
          <w:b w:val="0"/>
          <w:bCs w:val="0"/>
          <w:caps w:val="0"/>
          <w:sz w:val="22"/>
        </w:rPr>
      </w:pPr>
      <w:hyperlink w:anchor="_Toc435127836" w:history="1">
        <w:r w:rsidR="00E91C7A" w:rsidRPr="005F7972">
          <w:rPr>
            <w:rStyle w:val="Hyperlink"/>
          </w:rPr>
          <w:t>5</w:t>
        </w:r>
        <w:r w:rsidR="00E91C7A">
          <w:rPr>
            <w:rFonts w:asciiTheme="minorHAnsi" w:eastAsiaTheme="minorEastAsia" w:hAnsiTheme="minorHAnsi" w:cstheme="minorBidi"/>
            <w:b w:val="0"/>
            <w:bCs w:val="0"/>
            <w:caps w:val="0"/>
            <w:sz w:val="22"/>
          </w:rPr>
          <w:tab/>
        </w:r>
        <w:r w:rsidR="00E91C7A" w:rsidRPr="005F7972">
          <w:rPr>
            <w:rStyle w:val="Hyperlink"/>
          </w:rPr>
          <w:t>pesquisa de campo</w:t>
        </w:r>
        <w:r w:rsidR="00E91C7A">
          <w:rPr>
            <w:webHidden/>
          </w:rPr>
          <w:tab/>
        </w:r>
        <w:r w:rsidR="00E91C7A">
          <w:rPr>
            <w:webHidden/>
          </w:rPr>
          <w:fldChar w:fldCharType="begin"/>
        </w:r>
        <w:r w:rsidR="00E91C7A">
          <w:rPr>
            <w:webHidden/>
          </w:rPr>
          <w:instrText xml:space="preserve"> PAGEREF _Toc435127836 \h </w:instrText>
        </w:r>
        <w:r w:rsidR="00E91C7A">
          <w:rPr>
            <w:webHidden/>
          </w:rPr>
        </w:r>
        <w:r w:rsidR="00E91C7A">
          <w:rPr>
            <w:webHidden/>
          </w:rPr>
          <w:fldChar w:fldCharType="separate"/>
        </w:r>
        <w:r w:rsidR="00E91C7A">
          <w:rPr>
            <w:webHidden/>
          </w:rPr>
          <w:t>31</w:t>
        </w:r>
        <w:r w:rsidR="00E91C7A">
          <w:rPr>
            <w:webHidden/>
          </w:rPr>
          <w:fldChar w:fldCharType="end"/>
        </w:r>
      </w:hyperlink>
    </w:p>
    <w:p w:rsidR="00E91C7A" w:rsidRDefault="00CA341F">
      <w:pPr>
        <w:pStyle w:val="Sumrio1"/>
        <w:rPr>
          <w:rFonts w:asciiTheme="minorHAnsi" w:eastAsiaTheme="minorEastAsia" w:hAnsiTheme="minorHAnsi" w:cstheme="minorBidi"/>
          <w:b w:val="0"/>
          <w:bCs w:val="0"/>
          <w:caps w:val="0"/>
          <w:sz w:val="22"/>
        </w:rPr>
      </w:pPr>
      <w:hyperlink w:anchor="_Toc435127837" w:history="1">
        <w:r w:rsidR="00E91C7A" w:rsidRPr="005F7972">
          <w:rPr>
            <w:rStyle w:val="Hyperlink"/>
          </w:rPr>
          <w:t>6</w:t>
        </w:r>
        <w:r w:rsidR="00E91C7A">
          <w:rPr>
            <w:rFonts w:asciiTheme="minorHAnsi" w:eastAsiaTheme="minorEastAsia" w:hAnsiTheme="minorHAnsi" w:cstheme="minorBidi"/>
            <w:b w:val="0"/>
            <w:bCs w:val="0"/>
            <w:caps w:val="0"/>
            <w:sz w:val="22"/>
          </w:rPr>
          <w:tab/>
        </w:r>
        <w:r w:rsidR="00E91C7A" w:rsidRPr="005F7972">
          <w:rPr>
            <w:rStyle w:val="Hyperlink"/>
          </w:rPr>
          <w:t>Análise da pesquisa de campo</w:t>
        </w:r>
        <w:r w:rsidR="00E91C7A">
          <w:rPr>
            <w:webHidden/>
          </w:rPr>
          <w:tab/>
        </w:r>
        <w:r w:rsidR="00E91C7A">
          <w:rPr>
            <w:webHidden/>
          </w:rPr>
          <w:fldChar w:fldCharType="begin"/>
        </w:r>
        <w:r w:rsidR="00E91C7A">
          <w:rPr>
            <w:webHidden/>
          </w:rPr>
          <w:instrText xml:space="preserve"> PAGEREF _Toc435127837 \h </w:instrText>
        </w:r>
        <w:r w:rsidR="00E91C7A">
          <w:rPr>
            <w:webHidden/>
          </w:rPr>
        </w:r>
        <w:r w:rsidR="00E91C7A">
          <w:rPr>
            <w:webHidden/>
          </w:rPr>
          <w:fldChar w:fldCharType="separate"/>
        </w:r>
        <w:r w:rsidR="00E91C7A">
          <w:rPr>
            <w:webHidden/>
          </w:rPr>
          <w:t>32</w:t>
        </w:r>
        <w:r w:rsidR="00E91C7A">
          <w:rPr>
            <w:webHidden/>
          </w:rPr>
          <w:fldChar w:fldCharType="end"/>
        </w:r>
      </w:hyperlink>
    </w:p>
    <w:p w:rsidR="00E91C7A" w:rsidRDefault="00CA341F">
      <w:pPr>
        <w:pStyle w:val="Sumrio1"/>
        <w:rPr>
          <w:rFonts w:asciiTheme="minorHAnsi" w:eastAsiaTheme="minorEastAsia" w:hAnsiTheme="minorHAnsi" w:cstheme="minorBidi"/>
          <w:b w:val="0"/>
          <w:bCs w:val="0"/>
          <w:caps w:val="0"/>
          <w:sz w:val="22"/>
        </w:rPr>
      </w:pPr>
      <w:hyperlink w:anchor="_Toc435127838" w:history="1">
        <w:r w:rsidR="00E91C7A" w:rsidRPr="005F7972">
          <w:rPr>
            <w:rStyle w:val="Hyperlink"/>
          </w:rPr>
          <w:t>7</w:t>
        </w:r>
        <w:r w:rsidR="00E91C7A">
          <w:rPr>
            <w:rFonts w:asciiTheme="minorHAnsi" w:eastAsiaTheme="minorEastAsia" w:hAnsiTheme="minorHAnsi" w:cstheme="minorBidi"/>
            <w:b w:val="0"/>
            <w:bCs w:val="0"/>
            <w:caps w:val="0"/>
            <w:sz w:val="22"/>
          </w:rPr>
          <w:tab/>
        </w:r>
        <w:r w:rsidR="00E91C7A" w:rsidRPr="005F7972">
          <w:rPr>
            <w:rStyle w:val="Hyperlink"/>
          </w:rPr>
          <w:t>conclusão</w:t>
        </w:r>
        <w:r w:rsidR="00E91C7A">
          <w:rPr>
            <w:webHidden/>
          </w:rPr>
          <w:tab/>
        </w:r>
        <w:r w:rsidR="00E91C7A">
          <w:rPr>
            <w:webHidden/>
          </w:rPr>
          <w:fldChar w:fldCharType="begin"/>
        </w:r>
        <w:r w:rsidR="00E91C7A">
          <w:rPr>
            <w:webHidden/>
          </w:rPr>
          <w:instrText xml:space="preserve"> PAGEREF _Toc435127838 \h </w:instrText>
        </w:r>
        <w:r w:rsidR="00E91C7A">
          <w:rPr>
            <w:webHidden/>
          </w:rPr>
        </w:r>
        <w:r w:rsidR="00E91C7A">
          <w:rPr>
            <w:webHidden/>
          </w:rPr>
          <w:fldChar w:fldCharType="separate"/>
        </w:r>
        <w:r w:rsidR="00E91C7A">
          <w:rPr>
            <w:webHidden/>
          </w:rPr>
          <w:t>33</w:t>
        </w:r>
        <w:r w:rsidR="00E91C7A">
          <w:rPr>
            <w:webHidden/>
          </w:rPr>
          <w:fldChar w:fldCharType="end"/>
        </w:r>
      </w:hyperlink>
    </w:p>
    <w:p w:rsidR="00E91C7A" w:rsidRDefault="00CA341F">
      <w:pPr>
        <w:pStyle w:val="Sumrio1"/>
        <w:rPr>
          <w:rFonts w:asciiTheme="minorHAnsi" w:eastAsiaTheme="minorEastAsia" w:hAnsiTheme="minorHAnsi" w:cstheme="minorBidi"/>
          <w:b w:val="0"/>
          <w:bCs w:val="0"/>
          <w:caps w:val="0"/>
          <w:sz w:val="22"/>
        </w:rPr>
      </w:pPr>
      <w:hyperlink w:anchor="_Toc435127839" w:history="1">
        <w:r w:rsidR="00E91C7A" w:rsidRPr="005F7972">
          <w:rPr>
            <w:rStyle w:val="Hyperlink"/>
          </w:rPr>
          <w:t>REFERÊNCIAS</w:t>
        </w:r>
        <w:r w:rsidR="00E91C7A">
          <w:rPr>
            <w:webHidden/>
          </w:rPr>
          <w:tab/>
        </w:r>
        <w:r w:rsidR="00E91C7A">
          <w:rPr>
            <w:webHidden/>
          </w:rPr>
          <w:fldChar w:fldCharType="begin"/>
        </w:r>
        <w:r w:rsidR="00E91C7A">
          <w:rPr>
            <w:webHidden/>
          </w:rPr>
          <w:instrText xml:space="preserve"> PAGEREF _Toc435127839 \h </w:instrText>
        </w:r>
        <w:r w:rsidR="00E91C7A">
          <w:rPr>
            <w:webHidden/>
          </w:rPr>
        </w:r>
        <w:r w:rsidR="00E91C7A">
          <w:rPr>
            <w:webHidden/>
          </w:rPr>
          <w:fldChar w:fldCharType="separate"/>
        </w:r>
        <w:r w:rsidR="00E91C7A">
          <w:rPr>
            <w:webHidden/>
          </w:rPr>
          <w:t>34</w:t>
        </w:r>
        <w:r w:rsidR="00E91C7A">
          <w:rPr>
            <w:webHidden/>
          </w:rPr>
          <w:fldChar w:fldCharType="end"/>
        </w:r>
      </w:hyperlink>
    </w:p>
    <w:p w:rsidR="009A49F0" w:rsidRPr="00811D00" w:rsidRDefault="00D17561" w:rsidP="00811D00">
      <w:pPr>
        <w:sectPr w:rsidR="009A49F0" w:rsidRPr="00811D00" w:rsidSect="00811D00">
          <w:headerReference w:type="even" r:id="rId9"/>
          <w:headerReference w:type="default" r:id="rId10"/>
          <w:footerReference w:type="even" r:id="rId11"/>
          <w:pgSz w:w="11907" w:h="16840" w:code="9"/>
          <w:pgMar w:top="1701" w:right="1134" w:bottom="567" w:left="1701" w:header="907" w:footer="1701" w:gutter="0"/>
          <w:cols w:space="720"/>
          <w:titlePg/>
          <w:docGrid w:linePitch="78"/>
        </w:sectPr>
      </w:pPr>
      <w:r>
        <w:rPr>
          <w:b/>
          <w:bCs/>
          <w:caps/>
          <w:sz w:val="22"/>
          <w:szCs w:val="22"/>
        </w:rPr>
        <w:fldChar w:fldCharType="end"/>
      </w:r>
    </w:p>
    <w:p w:rsidR="00557874" w:rsidRDefault="00DD1389" w:rsidP="002F2DD4">
      <w:pPr>
        <w:pStyle w:val="Ttulo1"/>
      </w:pPr>
      <w:bookmarkStart w:id="8" w:name="_Toc435127808"/>
      <w:bookmarkStart w:id="9" w:name="OLE_LINK20"/>
      <w:bookmarkStart w:id="10" w:name="OLE_LINK21"/>
      <w:r>
        <w:lastRenderedPageBreak/>
        <w:t>introdução</w:t>
      </w:r>
      <w:bookmarkEnd w:id="8"/>
    </w:p>
    <w:p w:rsidR="009443C4" w:rsidRDefault="000E27CD" w:rsidP="009443C4">
      <w:pPr>
        <w:pStyle w:val="1texto"/>
      </w:pPr>
      <w:bookmarkStart w:id="11" w:name="_Toc94594155"/>
      <w:bookmarkStart w:id="12" w:name="_Toc94931264"/>
      <w:bookmarkStart w:id="13" w:name="_Toc159666541"/>
      <w:bookmarkStart w:id="14" w:name="_Toc159731950"/>
      <w:bookmarkEnd w:id="9"/>
      <w:bookmarkEnd w:id="10"/>
      <w:r>
        <w:t>De acordo com Tavares (2013) a</w:t>
      </w:r>
      <w:r w:rsidR="009443C4">
        <w:t xml:space="preserve"> aprendizagem d</w:t>
      </w:r>
      <w:r>
        <w:t>o ensino fundamental no Brasil possui muitas dificuldades</w:t>
      </w:r>
      <w:r w:rsidR="009443C4">
        <w:t xml:space="preserve">, professores em várias instituições de ensino possuem dificuldades em envolver os alunos com os conteúdos programáticos em suas aulas. </w:t>
      </w:r>
      <w:r w:rsidR="0057141A">
        <w:t xml:space="preserve">Principalmente </w:t>
      </w:r>
      <w:r w:rsidR="009443C4">
        <w:t>nas áreas de</w:t>
      </w:r>
      <w:r w:rsidR="00001DA1">
        <w:t xml:space="preserve"> </w:t>
      </w:r>
      <w:r w:rsidR="00B421D6">
        <w:t>biologia</w:t>
      </w:r>
      <w:r w:rsidR="00001DA1">
        <w:t xml:space="preserve"> e</w:t>
      </w:r>
      <w:r w:rsidR="009443C4">
        <w:t xml:space="preserve"> ciências em geral</w:t>
      </w:r>
      <w:r w:rsidR="00001DA1">
        <w:t xml:space="preserve"> </w:t>
      </w:r>
      <w:r w:rsidR="009443C4">
        <w:t>em que o processo de aprendizado fica comprometido por causa da complexidade dos conteúdos.</w:t>
      </w:r>
    </w:p>
    <w:p w:rsidR="009443C4" w:rsidRDefault="009443C4" w:rsidP="009443C4">
      <w:pPr>
        <w:pStyle w:val="1texto"/>
      </w:pPr>
      <w:r>
        <w:t xml:space="preserve">Devido a infraestrutura das escolas públicas no Brasil é muito difícil tornar prático o aprendizado de ciências, a falta de investimentos na educação do ensino fundamental restringe o acesso a recursos que tornam as aulas mais práticas e interativas, como as saídas de estudo e os laboratórios de ciências proporcionam. </w:t>
      </w:r>
    </w:p>
    <w:p w:rsidR="009443C4" w:rsidRDefault="00366DA3" w:rsidP="009443C4">
      <w:pPr>
        <w:pStyle w:val="1texto"/>
      </w:pPr>
      <w:r>
        <w:t>Segundo Moran, a</w:t>
      </w:r>
      <w:r w:rsidR="009443C4">
        <w:t>s crianças d</w:t>
      </w:r>
      <w:r w:rsidR="0057141A">
        <w:t xml:space="preserve">a </w:t>
      </w:r>
      <w:bookmarkStart w:id="15" w:name="OLE_LINK99"/>
      <w:bookmarkStart w:id="16" w:name="OLE_LINK100"/>
      <w:r>
        <w:t>nova geração</w:t>
      </w:r>
      <w:r w:rsidR="009443C4">
        <w:t xml:space="preserve"> </w:t>
      </w:r>
      <w:bookmarkEnd w:id="15"/>
      <w:bookmarkEnd w:id="16"/>
      <w:r w:rsidR="009443C4">
        <w:t xml:space="preserve">estão cada vez mais </w:t>
      </w:r>
      <w:bookmarkStart w:id="17" w:name="OLE_LINK101"/>
      <w:bookmarkStart w:id="18" w:name="OLE_LINK102"/>
      <w:r w:rsidR="009443C4">
        <w:t xml:space="preserve">conectadas </w:t>
      </w:r>
      <w:r w:rsidR="0057141A">
        <w:t>à</w:t>
      </w:r>
      <w:r w:rsidR="009443C4">
        <w:t xml:space="preserve"> tecnologia, </w:t>
      </w:r>
      <w:bookmarkEnd w:id="17"/>
      <w:bookmarkEnd w:id="18"/>
      <w:r w:rsidR="009443C4">
        <w:t>neste meio os jogos parecem com uma grande influência</w:t>
      </w:r>
      <w:r w:rsidR="0057141A">
        <w:t xml:space="preserve"> em seu comportamento e interação social</w:t>
      </w:r>
      <w:r w:rsidR="009443C4">
        <w:t xml:space="preserve">. Devido a sua interatividade os jogos proporcionam uma absorção de conhecimento rápida e interessante, </w:t>
      </w:r>
      <w:r w:rsidR="0057141A">
        <w:t>podendo interagir</w:t>
      </w:r>
      <w:r w:rsidR="009443C4">
        <w:t xml:space="preserve"> de forma dinâmica </w:t>
      </w:r>
      <w:r>
        <w:t>com o</w:t>
      </w:r>
      <w:r w:rsidR="009443C4">
        <w:t xml:space="preserve"> mundo.</w:t>
      </w:r>
    </w:p>
    <w:p w:rsidR="009443C4" w:rsidRDefault="0057141A" w:rsidP="009443C4">
      <w:pPr>
        <w:pStyle w:val="1texto"/>
      </w:pPr>
      <w:r>
        <w:t>A partir da premissa em que</w:t>
      </w:r>
      <w:r w:rsidR="009443C4">
        <w:t xml:space="preserve"> os jogos proporcionam uma experiência muito interativa, a proposta deste projeto </w:t>
      </w:r>
      <w:r>
        <w:t>é</w:t>
      </w:r>
      <w:r w:rsidR="009443C4">
        <w:t xml:space="preserve"> a criação de um jogo </w:t>
      </w:r>
      <w:r>
        <w:t xml:space="preserve">eletrônico de computador </w:t>
      </w:r>
      <w:r w:rsidR="009443C4">
        <w:t>em duas dimensões</w:t>
      </w:r>
      <w:r>
        <w:t xml:space="preserve"> (2D)</w:t>
      </w:r>
      <w:r w:rsidR="009443C4">
        <w:t xml:space="preserve"> mostrando as várias fases e p</w:t>
      </w:r>
      <w:r w:rsidR="00001DA1">
        <w:t>rocessos envolvidos no sistema imunológico humano a nível m</w:t>
      </w:r>
      <w:r w:rsidR="009443C4">
        <w:t>icroscópic</w:t>
      </w:r>
      <w:r w:rsidR="00001DA1">
        <w:t>o</w:t>
      </w:r>
      <w:r w:rsidR="009443C4">
        <w:t>. O jogo te</w:t>
      </w:r>
      <w:r w:rsidR="00001DA1">
        <w:t>m</w:t>
      </w:r>
      <w:r w:rsidR="009443C4">
        <w:t xml:space="preserve"> fases, mostrando diferentes tipos de</w:t>
      </w:r>
      <w:r w:rsidR="00001DA1">
        <w:t xml:space="preserve"> organismos</w:t>
      </w:r>
      <w:r w:rsidR="009443C4">
        <w:t xml:space="preserve"> invasores, onde o jogadores fa</w:t>
      </w:r>
      <w:r w:rsidR="00001DA1">
        <w:t>z</w:t>
      </w:r>
      <w:r w:rsidR="009443C4">
        <w:t xml:space="preserve"> as melhores escolhas para combater </w:t>
      </w:r>
      <w:r>
        <w:t xml:space="preserve">cada </w:t>
      </w:r>
      <w:r w:rsidR="009443C4">
        <w:t>grupo de invasores.</w:t>
      </w:r>
    </w:p>
    <w:p w:rsidR="00E20950" w:rsidRDefault="00E20950" w:rsidP="006C45F1">
      <w:pPr>
        <w:pStyle w:val="1texto"/>
      </w:pPr>
    </w:p>
    <w:p w:rsidR="006D36AC" w:rsidRDefault="006D36AC" w:rsidP="006D36AC">
      <w:pPr>
        <w:pStyle w:val="Ttulo2"/>
        <w:rPr>
          <w:b/>
        </w:rPr>
      </w:pPr>
      <w:bookmarkStart w:id="19" w:name="_Toc435127809"/>
      <w:bookmarkEnd w:id="11"/>
      <w:bookmarkEnd w:id="12"/>
      <w:bookmarkEnd w:id="13"/>
      <w:bookmarkEnd w:id="14"/>
      <w:r w:rsidRPr="006D36AC">
        <w:t>PROBLEMáTIC</w:t>
      </w:r>
      <w:r>
        <w:t>A</w:t>
      </w:r>
      <w:bookmarkEnd w:id="19"/>
    </w:p>
    <w:p w:rsidR="00A3581F" w:rsidRDefault="00A3581F" w:rsidP="00A3581F">
      <w:pPr>
        <w:pStyle w:val="1texto"/>
      </w:pPr>
      <w:r>
        <w:t xml:space="preserve">Atualmente os professores que fazem uso da educação tradicional presente no ensino fundamental estão tendo dificuldades em manter o foco dos alunos na aula, competindo com a tecnologia pela atenção do aluno, de acordo com José Manuel Moram (2000), as tecnologias digitais móveis desafiam as instituições a sair do ensino tradicional em que o professor é o centro, para uma aprendizagem mais participativa e integrada.  </w:t>
      </w:r>
    </w:p>
    <w:p w:rsidR="00A3581F" w:rsidRDefault="00A3581F" w:rsidP="00A3581F">
      <w:pPr>
        <w:pStyle w:val="1texto"/>
      </w:pPr>
      <w:r>
        <w:t xml:space="preserve">De acordo com um estudo feito na Pará foi perguntado se fossem realizados experimentos ajudariam na aprendizado de ciências, as respostas foram as seguintes: 43,63 % disseram que ajudaria muito; 7,27 % responderam pouco e 49,1 % disseram que mais ou menos. (MAYER et al., 2013). </w:t>
      </w:r>
    </w:p>
    <w:p w:rsidR="00A3581F" w:rsidRDefault="00A3581F" w:rsidP="00A3581F">
      <w:pPr>
        <w:pStyle w:val="1texto"/>
      </w:pPr>
      <w:r>
        <w:lastRenderedPageBreak/>
        <w:t>Em seguida o mesmo estudo perguntou se era importante a escola ter um laboratório de ciências.</w:t>
      </w:r>
    </w:p>
    <w:p w:rsidR="00A3581F" w:rsidRDefault="00A3581F" w:rsidP="00A3581F">
      <w:pPr>
        <w:pStyle w:val="1texto"/>
      </w:pPr>
      <w:r>
        <w:t>Segundo Mayer (2013).</w:t>
      </w:r>
    </w:p>
    <w:p w:rsidR="00A3581F" w:rsidRPr="005E4F07" w:rsidRDefault="00A3581F" w:rsidP="00A3581F">
      <w:pPr>
        <w:pStyle w:val="1texto"/>
      </w:pPr>
    </w:p>
    <w:p w:rsidR="00A3581F" w:rsidRPr="005E4F07" w:rsidRDefault="00A3581F" w:rsidP="00A3581F">
      <w:pPr>
        <w:pStyle w:val="2citaolonga"/>
      </w:pPr>
      <w:r w:rsidRPr="00A3581F">
        <w:t>obteve-se 100 % de sim nas respostas. Conclui-se então que apesar da evolução da educação,</w:t>
      </w:r>
      <w:r>
        <w:t xml:space="preserve"> </w:t>
      </w:r>
      <w:r w:rsidRPr="00A3581F">
        <w:t>a introdução de novas didáticas ainda é insuficiente. O professor tem a necessidade de se adequar a esses novos modelos, pois ainda é sentida pelos alunos a falta de interação da aula teórica com a prática, fazendo com que o aluno não tenha afinidade com as mesmas, porém o desejo de aulas práticas fica evidente.</w:t>
      </w:r>
    </w:p>
    <w:p w:rsidR="00A3581F" w:rsidRDefault="00A3581F" w:rsidP="00A3581F">
      <w:pPr>
        <w:pStyle w:val="1texto"/>
      </w:pPr>
    </w:p>
    <w:p w:rsidR="00A3581F" w:rsidRDefault="00A3581F" w:rsidP="00A3581F">
      <w:pPr>
        <w:pStyle w:val="1texto"/>
      </w:pPr>
      <w:r w:rsidRPr="00A3581F">
        <w:t>Uma das formas para aprimorar a relação entre professor e aluno é tornar a tecnologia um aliado, uma ferramenta capaz de melhorar o aprendizado do ensino. Esta é a questão principal desta monografia, onde é formulada a questão do problema da pesquisa: como uma ferramenta de jogo eletrônico poderia estimular o aprendizado da Corpo humano para crianças de forma estimulante e educativa?</w:t>
      </w:r>
    </w:p>
    <w:p w:rsidR="006D36AC" w:rsidRDefault="006D36AC" w:rsidP="006D36AC">
      <w:pPr>
        <w:pStyle w:val="Ttulo2"/>
        <w:rPr>
          <w:b/>
        </w:rPr>
      </w:pPr>
      <w:bookmarkStart w:id="20" w:name="_Toc435127810"/>
      <w:bookmarkStart w:id="21" w:name="OLE_LINK10"/>
      <w:bookmarkStart w:id="22" w:name="OLE_LINK15"/>
      <w:r>
        <w:t>OBJETIVOS</w:t>
      </w:r>
      <w:bookmarkEnd w:id="20"/>
    </w:p>
    <w:bookmarkEnd w:id="21"/>
    <w:bookmarkEnd w:id="22"/>
    <w:p w:rsidR="00E20950" w:rsidRPr="00703802" w:rsidRDefault="00A3581F" w:rsidP="00B61C8B">
      <w:pPr>
        <w:pStyle w:val="1texto"/>
      </w:pPr>
      <w:r w:rsidRPr="00A3581F">
        <w:t>Os objetivos deste projeto de desenvolvimento do jogo denominado Project</w:t>
      </w:r>
      <w:r>
        <w:t xml:space="preserve"> Cell podem ser compreendidos em</w:t>
      </w:r>
      <w:r w:rsidR="009443C4" w:rsidRPr="009443C4">
        <w:t>.</w:t>
      </w:r>
    </w:p>
    <w:p w:rsidR="00B61C8B" w:rsidRDefault="00B61C8B" w:rsidP="00B61C8B">
      <w:pPr>
        <w:pStyle w:val="Ttulo3"/>
      </w:pPr>
      <w:bookmarkStart w:id="23" w:name="_Toc435127811"/>
      <w:bookmarkStart w:id="24" w:name="OLE_LINK23"/>
      <w:bookmarkStart w:id="25" w:name="OLE_LINK24"/>
      <w:bookmarkStart w:id="26" w:name="OLE_LINK6"/>
      <w:bookmarkStart w:id="27" w:name="OLE_LINK7"/>
      <w:r>
        <w:t>Objetivo geral</w:t>
      </w:r>
      <w:bookmarkEnd w:id="23"/>
    </w:p>
    <w:p w:rsidR="006D74BA" w:rsidRDefault="00A3581F" w:rsidP="00A3581F">
      <w:pPr>
        <w:pStyle w:val="1texto"/>
      </w:pPr>
      <w:r w:rsidRPr="00A3581F">
        <w:t xml:space="preserve">O objetivo geral deste projeto é estudo de um jogo eletrônico educativo e o desenvolvimento de um protótipo voltado na área da corpo humano com o intuito de auxiliar no aprendizado de alunos que estejam cursando o ensino </w:t>
      </w:r>
      <w:r>
        <w:t>fundamental em escolas públicas</w:t>
      </w:r>
      <w:r w:rsidR="006D74BA" w:rsidRPr="006D74BA">
        <w:t>.</w:t>
      </w:r>
    </w:p>
    <w:p w:rsidR="00B61C8B" w:rsidRDefault="00B61C8B" w:rsidP="00B61C8B">
      <w:pPr>
        <w:pStyle w:val="Ttulo3"/>
      </w:pPr>
      <w:bookmarkStart w:id="28" w:name="_Toc435127812"/>
      <w:bookmarkEnd w:id="24"/>
      <w:bookmarkEnd w:id="25"/>
      <w:r>
        <w:t>Objetivo específicos</w:t>
      </w:r>
      <w:bookmarkEnd w:id="28"/>
    </w:p>
    <w:p w:rsidR="00A3581F" w:rsidRDefault="00A3581F" w:rsidP="00A3581F">
      <w:pPr>
        <w:pStyle w:val="1texto"/>
        <w:rPr>
          <w:color w:val="000000"/>
        </w:rPr>
      </w:pPr>
      <w:bookmarkStart w:id="29" w:name="OLE_LINK5"/>
      <w:bookmarkStart w:id="30" w:name="OLE_LINK44"/>
      <w:bookmarkStart w:id="31" w:name="OLE_LINK45"/>
      <w:bookmarkStart w:id="32" w:name="OLE_LINK46"/>
      <w:r>
        <w:rPr>
          <w:color w:val="000000"/>
        </w:rPr>
        <w:t>Os objetivos específicos são demonstrados abaixo:</w:t>
      </w:r>
    </w:p>
    <w:p w:rsidR="00A3581F" w:rsidRDefault="00A3581F" w:rsidP="00A3581F">
      <w:pPr>
        <w:pStyle w:val="1texto"/>
        <w:rPr>
          <w:color w:val="000000"/>
        </w:rPr>
      </w:pPr>
    </w:p>
    <w:p w:rsidR="009443C4" w:rsidRDefault="009443C4" w:rsidP="001E18F6">
      <w:pPr>
        <w:pStyle w:val="1texto"/>
        <w:numPr>
          <w:ilvl w:val="0"/>
          <w:numId w:val="2"/>
        </w:numPr>
        <w:ind w:left="1134"/>
      </w:pPr>
      <w:r>
        <w:t>Efetuar um levantamento bibliográfico</w:t>
      </w:r>
      <w:bookmarkEnd w:id="29"/>
      <w:r>
        <w:t xml:space="preserve"> sobre o tema;</w:t>
      </w:r>
    </w:p>
    <w:p w:rsidR="009443C4" w:rsidRDefault="009443C4" w:rsidP="001E18F6">
      <w:pPr>
        <w:pStyle w:val="1texto"/>
        <w:numPr>
          <w:ilvl w:val="0"/>
          <w:numId w:val="2"/>
        </w:numPr>
        <w:ind w:left="1134"/>
      </w:pPr>
      <w:r>
        <w:t xml:space="preserve">O desenvolvimento de um protótipo, com características e </w:t>
      </w:r>
      <w:bookmarkStart w:id="33" w:name="OLE_LINK3"/>
      <w:r>
        <w:t xml:space="preserve">jogabilidade </w:t>
      </w:r>
      <w:bookmarkEnd w:id="33"/>
      <w:r>
        <w:t xml:space="preserve">que </w:t>
      </w:r>
      <w:r w:rsidR="00AA21F5">
        <w:t>chamem</w:t>
      </w:r>
      <w:r>
        <w:t xml:space="preserve"> a atenção do </w:t>
      </w:r>
      <w:r w:rsidR="00DF0A58">
        <w:t>estudante</w:t>
      </w:r>
      <w:r>
        <w:t>;</w:t>
      </w:r>
    </w:p>
    <w:p w:rsidR="009443C4" w:rsidRDefault="009443C4" w:rsidP="001E18F6">
      <w:pPr>
        <w:pStyle w:val="1texto"/>
        <w:numPr>
          <w:ilvl w:val="0"/>
          <w:numId w:val="2"/>
        </w:numPr>
        <w:ind w:left="1134"/>
      </w:pPr>
      <w:r>
        <w:t xml:space="preserve">Efetuar um Teste de Campo em uma escola pública para avaliar a eficiência do jogo em relação </w:t>
      </w:r>
      <w:r w:rsidR="00DF0A58">
        <w:t>à</w:t>
      </w:r>
      <w:r>
        <w:t xml:space="preserve"> aprendizagem dos alunos sobre o tema.</w:t>
      </w:r>
    </w:p>
    <w:p w:rsidR="00A94175" w:rsidRDefault="009443C4" w:rsidP="001E18F6">
      <w:pPr>
        <w:pStyle w:val="1texto"/>
        <w:numPr>
          <w:ilvl w:val="0"/>
          <w:numId w:val="2"/>
        </w:numPr>
        <w:ind w:left="1134"/>
      </w:pPr>
      <w:r>
        <w:lastRenderedPageBreak/>
        <w:t>Analisar os resultados do teste de campo referente ao ensino aprendizado, nas questões do aprendizado e também na aceitação da ferramenta por parte dos alunos.</w:t>
      </w:r>
      <w:bookmarkEnd w:id="30"/>
      <w:bookmarkEnd w:id="31"/>
      <w:bookmarkEnd w:id="32"/>
    </w:p>
    <w:p w:rsidR="006D36AC" w:rsidRDefault="006D36AC" w:rsidP="006D36AC">
      <w:pPr>
        <w:pStyle w:val="Ttulo2"/>
        <w:rPr>
          <w:b/>
        </w:rPr>
      </w:pPr>
      <w:bookmarkStart w:id="34" w:name="_Toc435127813"/>
      <w:bookmarkEnd w:id="26"/>
      <w:bookmarkEnd w:id="27"/>
      <w:r>
        <w:t>justificativA</w:t>
      </w:r>
      <w:bookmarkEnd w:id="34"/>
    </w:p>
    <w:p w:rsidR="00D17561" w:rsidRPr="005E4F07" w:rsidRDefault="00383098" w:rsidP="00D17561">
      <w:pPr>
        <w:pStyle w:val="1texto"/>
      </w:pPr>
      <w:r>
        <w:t xml:space="preserve">Para poder entender a nossa solução é primeiro necessário compreender o sistema de ensino, em particular no brasil, de forma crítica e visionária. Enunciando este aspecto </w:t>
      </w:r>
      <w:r w:rsidR="00D17561" w:rsidRPr="005E4F07">
        <w:t>R</w:t>
      </w:r>
      <w:r w:rsidR="006A2A7B" w:rsidRPr="005E4F07">
        <w:t>eis</w:t>
      </w:r>
      <w:r w:rsidR="00D17561" w:rsidRPr="005E4F07">
        <w:t>, Danielle (2012)</w:t>
      </w:r>
      <w:r>
        <w:t xml:space="preserve"> explica que</w:t>
      </w:r>
      <w:r w:rsidR="006A2A7B" w:rsidRPr="005E4F07">
        <w:t>.</w:t>
      </w:r>
    </w:p>
    <w:p w:rsidR="00D17561" w:rsidRPr="005E4F07" w:rsidRDefault="00D17561" w:rsidP="00D17561">
      <w:pPr>
        <w:pStyle w:val="1texto"/>
      </w:pPr>
      <w:bookmarkStart w:id="35" w:name="OLE_LINK76"/>
      <w:bookmarkStart w:id="36" w:name="OLE_LINK77"/>
      <w:bookmarkStart w:id="37" w:name="OLE_LINK78"/>
      <w:bookmarkStart w:id="38" w:name="OLE_LINK82"/>
    </w:p>
    <w:p w:rsidR="00D17561" w:rsidRPr="005E4F07" w:rsidRDefault="00D17561" w:rsidP="00D17561">
      <w:pPr>
        <w:pStyle w:val="2citaolonga"/>
      </w:pPr>
      <w:bookmarkStart w:id="39" w:name="OLE_LINK47"/>
      <w:bookmarkStart w:id="40" w:name="OLE_LINK48"/>
      <w:r w:rsidRPr="005E4F07">
        <w:t>É preciso investir no primeiro ciclo do ensino fundamental, que vai da primeira à quarta série. Segundo estudo do Instituto de Ensino e Pesquisa (Insper-SP), de 2011, o bom aproveitamento da criança nessa fase é decisivo para que ela tenha um excelente desempenho na universidade e, consequentemente, esteja mais bem preparada para enfrentar o mercado de trabalho</w:t>
      </w:r>
      <w:bookmarkEnd w:id="35"/>
      <w:bookmarkEnd w:id="36"/>
      <w:r w:rsidRPr="005E4F07">
        <w:t>.</w:t>
      </w:r>
    </w:p>
    <w:bookmarkEnd w:id="39"/>
    <w:bookmarkEnd w:id="40"/>
    <w:p w:rsidR="00D17561" w:rsidRDefault="00D17561" w:rsidP="00D17561">
      <w:pPr>
        <w:pStyle w:val="1texto"/>
      </w:pPr>
    </w:p>
    <w:bookmarkEnd w:id="37"/>
    <w:bookmarkEnd w:id="38"/>
    <w:p w:rsidR="009443C4" w:rsidRDefault="00E72D90" w:rsidP="009443C4">
      <w:pPr>
        <w:pStyle w:val="1texto"/>
      </w:pPr>
      <w:r>
        <w:t>Atualmente</w:t>
      </w:r>
      <w:r w:rsidR="009443C4">
        <w:t>,</w:t>
      </w:r>
      <w:r>
        <w:t xml:space="preserve"> </w:t>
      </w:r>
      <w:r w:rsidR="00843CDB">
        <w:t xml:space="preserve">ao fazer </w:t>
      </w:r>
      <w:r w:rsidR="009443C4">
        <w:t>uma abordagem diferente</w:t>
      </w:r>
      <w:r w:rsidR="00843CDB">
        <w:t xml:space="preserve"> em sala de aula é uma metodologia que atrai e instiga o aluno e o </w:t>
      </w:r>
      <w:r>
        <w:t>uso d</w:t>
      </w:r>
      <w:r w:rsidR="009443C4">
        <w:t xml:space="preserve">a tecnologia </w:t>
      </w:r>
      <w:r w:rsidR="00843CDB">
        <w:t>se torna um ponto ao favor de todos, com o uso de uma for</w:t>
      </w:r>
      <w:r w:rsidR="009443C4">
        <w:t xml:space="preserve">ma </w:t>
      </w:r>
      <w:r w:rsidR="00843CDB">
        <w:t xml:space="preserve">mais </w:t>
      </w:r>
      <w:r w:rsidR="009443C4">
        <w:t xml:space="preserve">interativa </w:t>
      </w:r>
      <w:r w:rsidR="00843CDB">
        <w:t xml:space="preserve">a tecnologia </w:t>
      </w:r>
      <w:r w:rsidR="009443C4">
        <w:t xml:space="preserve">pode auxiliar o aprendizado do aluno. </w:t>
      </w:r>
    </w:p>
    <w:p w:rsidR="002F4549" w:rsidRDefault="002F4549" w:rsidP="002F4549">
      <w:pPr>
        <w:pStyle w:val="1texto"/>
      </w:pPr>
      <w:r>
        <w:t>Segundo Super Interessante (2009, p. 38).</w:t>
      </w:r>
    </w:p>
    <w:p w:rsidR="002F4549" w:rsidRDefault="002F4549" w:rsidP="002F4549">
      <w:pPr>
        <w:pStyle w:val="1texto"/>
      </w:pPr>
    </w:p>
    <w:p w:rsidR="002F4549" w:rsidRDefault="002F4549" w:rsidP="002F4549">
      <w:pPr>
        <w:pStyle w:val="2citaolonga"/>
      </w:pPr>
      <w:r>
        <w:t>As crianças estão usando a “rede” como parte essencial de suas redes, como extensão da escola, conexão com familiares distantes, diversão, e por aí vai. Segundo, quem nasce em rede vive em rede; é como aprender a ler: tirante raros casos, ninguém desaprende. No futuro, todo mundo estará em rede, em todo lugar, o tempo todo, para todas as coisas. [...] O futuro vem das crianças, das múltiplas formas como elas estão construindo, em rede, suas relações. E nós podemos – ainda - fazer parte dele. Pois a rede, pra todo mundo, começa parecer normal...</w:t>
      </w:r>
    </w:p>
    <w:p w:rsidR="002F4549" w:rsidRDefault="002F4549" w:rsidP="009443C4">
      <w:pPr>
        <w:pStyle w:val="1texto"/>
      </w:pPr>
    </w:p>
    <w:p w:rsidR="009443C4" w:rsidRDefault="002F4549" w:rsidP="009443C4">
      <w:pPr>
        <w:pStyle w:val="1texto"/>
      </w:pPr>
      <w:r>
        <w:t>Apesar de muitos serem contra a utilização de computadores e afins para ensinar nas escolas, não tem como negar que esta prática é promissora e cada vez mais comum, devido à tendência da sociedade conectada.</w:t>
      </w:r>
    </w:p>
    <w:p w:rsidR="009443C4" w:rsidRDefault="009443C4" w:rsidP="009443C4">
      <w:pPr>
        <w:pStyle w:val="1texto"/>
      </w:pPr>
      <w:r>
        <w:t>Schultz (2006, p</w:t>
      </w:r>
      <w:r w:rsidR="00794689">
        <w:t xml:space="preserve">. </w:t>
      </w:r>
      <w:r>
        <w:t>3) problematiza a situação da educação atual.</w:t>
      </w:r>
    </w:p>
    <w:p w:rsidR="009443C4" w:rsidRDefault="009443C4" w:rsidP="009443C4">
      <w:pPr>
        <w:pStyle w:val="1texto"/>
      </w:pPr>
    </w:p>
    <w:p w:rsidR="009443C4" w:rsidRDefault="009443C4" w:rsidP="009443C4">
      <w:pPr>
        <w:pStyle w:val="2citaolonga"/>
      </w:pPr>
      <w:r w:rsidRPr="009443C4">
        <w:t>Atualmente, a maioria das crianças não se envolve tanto em atividades lúdicas devido a fatores como a falta de oferta na escola e a forte presença da televisão no seu dia-a-dia. Deve-se ressaltar também a ausência, muitas vezes, dos pais nas brincadeiras dos filhos, falta essa causada pelo pouco tempo disponível, pela vida agitada, pela urbanização e violência, que acabaram prendendo as pessoas dentro de suas casas. As crianças que podem brincar livremente, não o fazem por estarem mais interessadas em brincar com inovações tecnológicas, ou por serem as brincadeiras muito violentas, se o contexto apresentar características de violência.</w:t>
      </w:r>
    </w:p>
    <w:p w:rsidR="009443C4" w:rsidRDefault="009443C4" w:rsidP="009443C4">
      <w:pPr>
        <w:pStyle w:val="1texto"/>
      </w:pPr>
    </w:p>
    <w:p w:rsidR="00CB1025" w:rsidRPr="0030272A" w:rsidRDefault="00843CDB" w:rsidP="00D77C59">
      <w:pPr>
        <w:pStyle w:val="1texto"/>
      </w:pPr>
      <w:r>
        <w:lastRenderedPageBreak/>
        <w:t>Pelo</w:t>
      </w:r>
      <w:r w:rsidR="00D77C59" w:rsidRPr="0030272A">
        <w:t xml:space="preserve"> </w:t>
      </w:r>
      <w:r>
        <w:t>fato d</w:t>
      </w:r>
      <w:r w:rsidR="00D77C59" w:rsidRPr="0030272A">
        <w:t xml:space="preserve">o ambiente escolar ser designado ao investimento do futuro dos alunos, ou seja seu futuro, fica implícito que é um ambiente sério. Com a herança cultural de que jogos são brincadeiras, ou seja não assumem caráter sério, sem objetivos à longo prazo para o conhecimento a sociedade acaba possuindo preconceito em novos métodos de ensino. </w:t>
      </w:r>
    </w:p>
    <w:p w:rsidR="00D77C59" w:rsidRDefault="00D77C59" w:rsidP="00D77C59">
      <w:pPr>
        <w:pStyle w:val="1texto"/>
      </w:pPr>
      <w:r w:rsidRPr="0030272A">
        <w:t>A proposta de utilizar jogos para educar não é nova, mas ainda não possui a devida atenção, ainda mais em centros urbanos, aonde o espaço é pequeno e o “novo mundo” lúdico dos games é extremamente atrativo para as crianças.</w:t>
      </w:r>
    </w:p>
    <w:p w:rsidR="00D17561" w:rsidRDefault="00D17561" w:rsidP="00D17561">
      <w:pPr>
        <w:pStyle w:val="1texto"/>
      </w:pPr>
      <w:r>
        <w:t>De acordo como BIANCHI, Sara R. (2011, p. 7)</w:t>
      </w:r>
    </w:p>
    <w:p w:rsidR="00D17561" w:rsidRDefault="00D17561" w:rsidP="00D17561">
      <w:pPr>
        <w:pStyle w:val="1texto"/>
      </w:pPr>
    </w:p>
    <w:p w:rsidR="00D17561" w:rsidRDefault="00D17561" w:rsidP="00D17561">
      <w:pPr>
        <w:pStyle w:val="2citaolonga"/>
      </w:pPr>
      <w:bookmarkStart w:id="41" w:name="OLE_LINK49"/>
      <w:bookmarkStart w:id="42" w:name="OLE_LINK50"/>
      <w:r>
        <w:t>No processo ensino aprendizagem acredita-se que a relação estabelecida entre professor e aluno é de extrema relevância. Contudo, a motivação deve estar presente em todos os momentos. Ao professor, cabe a tarefa de facilitar a construção do processo de formação, influenciando e dando subsídios ao aluno no desenvolvimento da motivação na aprendizagem.</w:t>
      </w:r>
    </w:p>
    <w:p w:rsidR="00D17561" w:rsidRDefault="00D17561" w:rsidP="00D17561">
      <w:pPr>
        <w:pStyle w:val="1texto"/>
      </w:pPr>
    </w:p>
    <w:bookmarkEnd w:id="41"/>
    <w:bookmarkEnd w:id="42"/>
    <w:p w:rsidR="006E09B9" w:rsidRDefault="0008646E" w:rsidP="006E09B9">
      <w:pPr>
        <w:pStyle w:val="1texto"/>
      </w:pPr>
      <w:r>
        <w:t xml:space="preserve">Assim </w:t>
      </w:r>
      <w:r w:rsidR="006E09B9">
        <w:t>é perceptível a sugestão de um processo de mudança no sistema de ensino, que possui poucas formas lúdicas para prender a atenção do estudante. Por isso recursos de multimídia são sugeridos para auxiliar no ensino, porém o entretenimento somente não é capaz de completar o processo de ensino-aprendizado, a figura do professor deve estar presente motivando e estimulando os alunos.</w:t>
      </w:r>
    </w:p>
    <w:p w:rsidR="00AA21F5" w:rsidRDefault="00AA21F5" w:rsidP="00AA21F5">
      <w:pPr>
        <w:pStyle w:val="1texto"/>
      </w:pPr>
      <w:r w:rsidRPr="009443C4">
        <w:t xml:space="preserve">De acordo com </w:t>
      </w:r>
      <w:r>
        <w:t>os autores citados</w:t>
      </w:r>
      <w:r w:rsidRPr="009443C4">
        <w:t xml:space="preserve"> é essencial investir no ensino fundamental, pois é </w:t>
      </w:r>
      <w:r>
        <w:t>a</w:t>
      </w:r>
      <w:r w:rsidRPr="009443C4">
        <w:t xml:space="preserve">onde os interesses por diversos assuntos surgem, podendo assim ajudar muito o desenvolvimento </w:t>
      </w:r>
      <w:r>
        <w:t xml:space="preserve">dos conhecimentos básicos </w:t>
      </w:r>
      <w:r w:rsidRPr="009443C4">
        <w:t xml:space="preserve">de uma criança e facilitando a </w:t>
      </w:r>
      <w:r>
        <w:t xml:space="preserve">suas decisões futuras na vida, como a </w:t>
      </w:r>
      <w:r w:rsidRPr="009443C4">
        <w:t>escolha de qual profissão seguir.</w:t>
      </w:r>
    </w:p>
    <w:p w:rsidR="00D17561" w:rsidRDefault="009443C4" w:rsidP="00D17561">
      <w:pPr>
        <w:pStyle w:val="1texto"/>
      </w:pPr>
      <w:r w:rsidRPr="009443C4">
        <w:t>“As políticas públicas de educação têm dado bastante ênfase, ao longo dos últimos anos, à necessidade de informatizar as escolas e modificar práticas de ensino devido ao advento da sociedade de informação” (DWYER, 2007, p. 1).</w:t>
      </w:r>
    </w:p>
    <w:p w:rsidR="00EE3312" w:rsidRDefault="00383098" w:rsidP="00D17561">
      <w:pPr>
        <w:pStyle w:val="1texto"/>
      </w:pPr>
      <w:r w:rsidRPr="00383098">
        <w:t xml:space="preserve">Como relatado acima é possível perceber que esta mudança já está acontecendo, mas de forma sutil, gradual e lenta, devido ao nível de investimento em tecnologia e educação. </w:t>
      </w:r>
    </w:p>
    <w:p w:rsidR="006D36AC" w:rsidRPr="006D36AC" w:rsidRDefault="006D36AC" w:rsidP="006D36AC">
      <w:pPr>
        <w:pStyle w:val="Ttulo2"/>
        <w:rPr>
          <w:b/>
        </w:rPr>
      </w:pPr>
      <w:bookmarkStart w:id="43" w:name="_Toc435127814"/>
      <w:bookmarkStart w:id="44" w:name="OLE_LINK16"/>
      <w:bookmarkStart w:id="45" w:name="OLE_LINK17"/>
      <w:bookmarkStart w:id="46" w:name="OLE_LINK18"/>
      <w:bookmarkStart w:id="47" w:name="OLE_LINK19"/>
      <w:r>
        <w:t>eSTRUTURA DA MONOGRAFIA</w:t>
      </w:r>
      <w:bookmarkEnd w:id="43"/>
    </w:p>
    <w:p w:rsidR="00383098" w:rsidRDefault="00383098" w:rsidP="00383098">
      <w:pPr>
        <w:pStyle w:val="1texto"/>
      </w:pPr>
      <w:bookmarkStart w:id="48" w:name="_Toc94594156"/>
      <w:bookmarkStart w:id="49" w:name="_Toc94931265"/>
      <w:bookmarkStart w:id="50" w:name="_Toc159666542"/>
      <w:bookmarkStart w:id="51" w:name="_Toc159731951"/>
      <w:bookmarkEnd w:id="44"/>
      <w:bookmarkEnd w:id="45"/>
      <w:bookmarkEnd w:id="46"/>
      <w:bookmarkEnd w:id="47"/>
      <w:r>
        <w:t>Esta monografia está dividida em seis seções. A primeira seção é uma explanação do contexto, abordagem do tema, elaboração da problemática, objetivos e justificativa. Na segunda seção é efetuada uma revisão bibliográfica de dois temas, o primeiro a educação do ensino fundamental e outra tratando da construção de um jogo eletrônico.</w:t>
      </w:r>
    </w:p>
    <w:p w:rsidR="00383098" w:rsidRDefault="00383098" w:rsidP="00383098">
      <w:pPr>
        <w:pStyle w:val="1texto"/>
      </w:pPr>
      <w:r>
        <w:lastRenderedPageBreak/>
        <w:t xml:space="preserve">A terceira seção compreenderá metodologia do projeto e da pesquisa. A quarta seção aparecerá uma descrição do projeto de software, com o levantamento de requisitos e a modelagem dos seus processos. </w:t>
      </w:r>
    </w:p>
    <w:p w:rsidR="006D36AC" w:rsidRPr="007365A7" w:rsidRDefault="00383098" w:rsidP="00383098">
      <w:pPr>
        <w:pStyle w:val="1texto"/>
      </w:pPr>
      <w:r>
        <w:t>Na quinta seção é apresentado um plano de teste para ser efetuado em forma de pesquisa de campo em internautas e usuários do jogo, por via de um endereço eletrônico público e acessível. A sexta e última seção irá analisar os dados coletados na quinta seção, com gráficos e tabelas.</w:t>
      </w:r>
    </w:p>
    <w:p w:rsidR="006C45F1" w:rsidRDefault="006C45F1" w:rsidP="006C45F1">
      <w:pPr>
        <w:pStyle w:val="Ttulo1"/>
      </w:pPr>
      <w:bookmarkStart w:id="52" w:name="_Toc435127815"/>
      <w:r w:rsidRPr="007365A7">
        <w:lastRenderedPageBreak/>
        <w:t>Revisão Bibliográfica</w:t>
      </w:r>
      <w:bookmarkEnd w:id="52"/>
    </w:p>
    <w:p w:rsidR="00A24EA7" w:rsidRPr="00A24EA7" w:rsidRDefault="00A24EA7" w:rsidP="00A24EA7">
      <w:pPr>
        <w:pStyle w:val="1texto"/>
      </w:pPr>
      <w:r w:rsidRPr="00A24EA7">
        <w:t>Para melhor fundamentar este trabalho é necessário esclarecer alguns assuntos que compõem esta monografia. Estes assuntos estão relacionados as disciplinas de corpo humano, biologia, ensino e aprendizagem, pedagogia, bem como ao tema escolhido inclusive as questões relacionadas ao desenvolvimento de jogos educativos. Demonstrados a seguir nos tópicos abaixo.</w:t>
      </w:r>
    </w:p>
    <w:p w:rsidR="006C45F1" w:rsidRPr="007365A7" w:rsidRDefault="009443C4" w:rsidP="006C45F1">
      <w:pPr>
        <w:pStyle w:val="Ttulo2"/>
        <w:rPr>
          <w:b/>
        </w:rPr>
      </w:pPr>
      <w:bookmarkStart w:id="53" w:name="_Toc435127816"/>
      <w:bookmarkStart w:id="54" w:name="OLE_LINK22"/>
      <w:r w:rsidRPr="007365A7">
        <w:t>Ensino e Aprendizagem</w:t>
      </w:r>
      <w:bookmarkEnd w:id="53"/>
    </w:p>
    <w:p w:rsidR="001360D8" w:rsidRDefault="001360D8" w:rsidP="001360D8">
      <w:pPr>
        <w:pStyle w:val="1texto"/>
      </w:pPr>
      <w:r>
        <w:t>O processo de ensino e aprendizagem é formado por duas palavras que quando separadas perdem seu significado, isso porque não é possível efetivar o processo de ensino sem que exista algum receptor aprendendo. Portando ambos são partes de um único processo e devem ser tratados e não duas palavras fixas ou separadas, seu sentido só tem significado quando usadas em conjunto. (Kubo e Botomé, 2012)</w:t>
      </w:r>
    </w:p>
    <w:p w:rsidR="001360D8" w:rsidRDefault="001360D8" w:rsidP="001360D8">
      <w:pPr>
        <w:pStyle w:val="1texto"/>
      </w:pPr>
      <w:r>
        <w:t>Antes de podemos compreender o processo de ensino e aprendizado é necessário possuir um entendimento da aprendizagem. Segundo Oliveira (1993) a aprendizagem pode ser compreendida por “o processo pelo qual o sujeito adquire informações, habilidades, atitudes, valores e etc. a partir do seu contato com a realidade, o meio ambiente e as outras pessoas.”</w:t>
      </w:r>
    </w:p>
    <w:p w:rsidR="00DD1978" w:rsidRPr="007365A7" w:rsidRDefault="001360D8" w:rsidP="001360D8">
      <w:pPr>
        <w:pStyle w:val="1texto"/>
      </w:pPr>
      <w:r>
        <w:t>Oliveira (1993) ainda complementa que o processo de ensino e aprendizagem inclui três principais pontos, aquele que aprende, aquele que ensina e a relação entre os dois.</w:t>
      </w:r>
    </w:p>
    <w:p w:rsidR="009443C4" w:rsidRPr="007365A7" w:rsidRDefault="009443C4" w:rsidP="009443C4">
      <w:pPr>
        <w:pStyle w:val="Ttulo2"/>
        <w:rPr>
          <w:b/>
        </w:rPr>
      </w:pPr>
      <w:bookmarkStart w:id="55" w:name="_Toc435127817"/>
      <w:r w:rsidRPr="007365A7">
        <w:t>Pedagogia</w:t>
      </w:r>
      <w:bookmarkEnd w:id="55"/>
    </w:p>
    <w:p w:rsidR="009443C4" w:rsidRDefault="001360D8" w:rsidP="009443C4">
      <w:pPr>
        <w:pStyle w:val="1texto"/>
      </w:pPr>
      <w:r w:rsidRPr="001360D8">
        <w:t>A pedagogia é um termo relativamente recente, o seu significado atual se originou no século XIX, uma vez reconhecida como ciência. Segundo Saviani (2007), a Grécia antiga colaborou com duas referências, uma seria ligada a filosofia que diz respeito a guiar a atividade educativa. A outra seria a formação da criança para a vida, reforçando o aspecto metodológico, interpretando a pedagogia como o “meio de condução da criança”.</w:t>
      </w:r>
    </w:p>
    <w:p w:rsidR="001360D8" w:rsidRPr="007365A7" w:rsidRDefault="001360D8" w:rsidP="009443C4">
      <w:pPr>
        <w:pStyle w:val="1texto"/>
      </w:pPr>
    </w:p>
    <w:p w:rsidR="009443C4" w:rsidRPr="007365A7" w:rsidRDefault="009443C4" w:rsidP="009443C4">
      <w:pPr>
        <w:pStyle w:val="2citaolonga"/>
      </w:pPr>
      <w:bookmarkStart w:id="56" w:name="OLE_LINK51"/>
      <w:bookmarkStart w:id="57" w:name="OLE_LINK52"/>
      <w:r w:rsidRPr="007365A7">
        <w:rPr>
          <w:sz w:val="18"/>
          <w:szCs w:val="18"/>
          <w:shd w:val="clear" w:color="auto" w:fill="FFFFFF"/>
        </w:rPr>
        <w:t>Desde a Grécia delineou-se uma dupla referência para o conceito de pedagogia. De um lado, desenvolveu-se uma reflexão estreitamente ligada à filosofia, elaborada em função da finalidade ética que guia a atividade educativa. De outro lado, o sentido empírico e prático inerente à paideia, entendida como a formação da criança para a vida, reforçou o aspecto metodológico presente já no sentido etimológico da pedagogia como meio, caminho: a condução da criança. (</w:t>
      </w:r>
      <w:r w:rsidRPr="007365A7">
        <w:rPr>
          <w:shd w:val="clear" w:color="auto" w:fill="FFFFFF"/>
        </w:rPr>
        <w:t>SAVIANI</w:t>
      </w:r>
      <w:r w:rsidRPr="007365A7">
        <w:rPr>
          <w:sz w:val="18"/>
          <w:szCs w:val="18"/>
          <w:shd w:val="clear" w:color="auto" w:fill="FFFFFF"/>
        </w:rPr>
        <w:t>, 2007)</w:t>
      </w:r>
    </w:p>
    <w:bookmarkEnd w:id="56"/>
    <w:bookmarkEnd w:id="57"/>
    <w:p w:rsidR="009443C4" w:rsidRPr="007365A7" w:rsidRDefault="009443C4" w:rsidP="009443C4">
      <w:pPr>
        <w:pStyle w:val="1texto"/>
      </w:pPr>
    </w:p>
    <w:p w:rsidR="009443C4" w:rsidRPr="007365A7" w:rsidRDefault="009443C4" w:rsidP="009443C4">
      <w:pPr>
        <w:pStyle w:val="1texto"/>
      </w:pPr>
      <w:r w:rsidRPr="007365A7">
        <w:lastRenderedPageBreak/>
        <w:t xml:space="preserve">Foram os gregos antigos também que criaram as primeiras concepções pedagógicas sobre a prática educacional (Ferreira, 2001). O seu significado é comumente comparado com a origem histórica nas escolas da </w:t>
      </w:r>
      <w:r w:rsidR="00DF0A58" w:rsidRPr="007365A7">
        <w:t>Grécia</w:t>
      </w:r>
      <w:r w:rsidRPr="007365A7">
        <w:t xml:space="preserve"> antiga, uma derivação das palavras "paidos" (traduzido em "da criança")  e  "conduzir"</w:t>
      </w:r>
      <w:r w:rsidR="00DF0A58">
        <w:t xml:space="preserve"> </w:t>
      </w:r>
      <w:r w:rsidRPr="007365A7">
        <w:t>e (traduzido em "agein").</w:t>
      </w:r>
    </w:p>
    <w:p w:rsidR="009443C4" w:rsidRPr="007365A7" w:rsidRDefault="009443C4" w:rsidP="009443C4">
      <w:pPr>
        <w:pStyle w:val="1texto"/>
      </w:pPr>
    </w:p>
    <w:p w:rsidR="00DD1978" w:rsidRPr="007365A7" w:rsidRDefault="000C5D51" w:rsidP="00DD1978">
      <w:pPr>
        <w:pStyle w:val="Ttulo3"/>
      </w:pPr>
      <w:bookmarkStart w:id="58" w:name="_Toc435127818"/>
      <w:bookmarkStart w:id="59" w:name="OLE_LINK32"/>
      <w:bookmarkStart w:id="60" w:name="OLE_LINK33"/>
      <w:bookmarkStart w:id="61" w:name="OLE_LINK26"/>
      <w:bookmarkStart w:id="62" w:name="OLE_LINK27"/>
      <w:bookmarkStart w:id="63" w:name="OLE_LINK25"/>
      <w:r w:rsidRPr="007365A7">
        <w:t>Público</w:t>
      </w:r>
      <w:r w:rsidR="00DD1978" w:rsidRPr="007365A7">
        <w:t xml:space="preserve"> alvo</w:t>
      </w:r>
      <w:r w:rsidR="007365A7">
        <w:t xml:space="preserve"> </w:t>
      </w:r>
      <w:r w:rsidR="007365A7" w:rsidRPr="007365A7">
        <w:t>(Este tópico depende da efetivação da pesquisa)</w:t>
      </w:r>
      <w:bookmarkEnd w:id="58"/>
    </w:p>
    <w:p w:rsidR="009443C4" w:rsidRPr="007365A7" w:rsidRDefault="009443C4" w:rsidP="009443C4">
      <w:pPr>
        <w:pStyle w:val="1texto"/>
        <w:rPr>
          <w:b/>
        </w:rPr>
      </w:pPr>
      <w:r w:rsidRPr="007365A7">
        <w:t xml:space="preserve">Com a definição da proposta pedagógica, foi efetuado contato com professores das disciplinas de Ciências e com a direção de escolas de ensino fundamental. Após a realização da proposta, foi solicitado espaço e equipamentos </w:t>
      </w:r>
      <w:r w:rsidR="000C5D51">
        <w:t>para a realização da pesquisa.</w:t>
      </w:r>
      <w:r w:rsidRPr="007365A7">
        <w:t xml:space="preserve"> O jogo será aplicado para estudantes do Xº ano do ensino fundamental da rede pública de ensino. Os estudantes são todos </w:t>
      </w:r>
      <w:r w:rsidR="00DF0A58" w:rsidRPr="007365A7">
        <w:t>pertencentes</w:t>
      </w:r>
      <w:r w:rsidRPr="007365A7">
        <w:t xml:space="preserve"> a X escolas: </w:t>
      </w:r>
    </w:p>
    <w:p w:rsidR="009443C4" w:rsidRPr="007365A7" w:rsidRDefault="009443C4" w:rsidP="001E18F6">
      <w:pPr>
        <w:pStyle w:val="1texto"/>
        <w:numPr>
          <w:ilvl w:val="0"/>
          <w:numId w:val="3"/>
        </w:numPr>
      </w:pPr>
      <w:r w:rsidRPr="007365A7">
        <w:t>X estudantes da Escola XXX, localizada em Palhoça - SC.</w:t>
      </w:r>
    </w:p>
    <w:p w:rsidR="00DD1978" w:rsidRPr="007365A7" w:rsidRDefault="009443C4" w:rsidP="009443C4">
      <w:pPr>
        <w:pStyle w:val="1texto"/>
      </w:pPr>
      <w:r w:rsidRPr="007365A7">
        <w:t xml:space="preserve">As XXX escolas forneceram para a presente pesquisa um público alvo com características </w:t>
      </w:r>
      <w:r w:rsidR="00DF0A58" w:rsidRPr="007365A7">
        <w:t>socioculturais</w:t>
      </w:r>
      <w:r w:rsidRPr="007365A7">
        <w:t xml:space="preserve"> distintas. Permitindo uma </w:t>
      </w:r>
      <w:r w:rsidR="000C5D51" w:rsidRPr="007365A7">
        <w:t>análise</w:t>
      </w:r>
      <w:r w:rsidRPr="007365A7">
        <w:t xml:space="preserve"> mais adequada do valor do jogo como um material </w:t>
      </w:r>
      <w:r w:rsidR="00DF0A58" w:rsidRPr="007365A7">
        <w:t>didático</w:t>
      </w:r>
      <w:r w:rsidRPr="007365A7">
        <w:t xml:space="preserve"> em diversas realidades escolares.</w:t>
      </w:r>
    </w:p>
    <w:p w:rsidR="00DD1978" w:rsidRPr="007365A7" w:rsidRDefault="00DD1978" w:rsidP="00DD1978">
      <w:pPr>
        <w:pStyle w:val="Ttulo4"/>
      </w:pPr>
      <w:bookmarkStart w:id="64" w:name="_Toc435127819"/>
      <w:bookmarkStart w:id="65" w:name="OLE_LINK30"/>
      <w:bookmarkStart w:id="66" w:name="OLE_LINK31"/>
      <w:bookmarkStart w:id="67" w:name="OLE_LINK36"/>
      <w:bookmarkStart w:id="68" w:name="OLE_LINK37"/>
      <w:bookmarkEnd w:id="59"/>
      <w:bookmarkEnd w:id="60"/>
      <w:r w:rsidRPr="007365A7">
        <w:t>Ensino Fundamental</w:t>
      </w:r>
      <w:bookmarkEnd w:id="64"/>
    </w:p>
    <w:p w:rsidR="009443C4" w:rsidRPr="007365A7" w:rsidRDefault="009443C4" w:rsidP="009443C4">
      <w:pPr>
        <w:pStyle w:val="1texto"/>
      </w:pPr>
      <w:r w:rsidRPr="007365A7">
        <w:t>O Ministério da Educação</w:t>
      </w:r>
      <w:r w:rsidR="003B5E0C">
        <w:t xml:space="preserve"> e Cultura</w:t>
      </w:r>
      <w:r w:rsidRPr="007365A7">
        <w:t xml:space="preserve"> (2009, p. 5) define o ensino fundamental com obrigatórios 9 anos de duração, de o início aos seis anos de idade. </w:t>
      </w:r>
    </w:p>
    <w:p w:rsidR="009443C4" w:rsidRPr="007365A7" w:rsidRDefault="009443C4" w:rsidP="009443C4">
      <w:pPr>
        <w:pStyle w:val="1texto"/>
      </w:pPr>
      <w:r w:rsidRPr="007365A7">
        <w:t xml:space="preserve">O ensino fundamental é o período em que os jovens estudantes possuem o primeiro acesso a </w:t>
      </w:r>
      <w:r w:rsidR="000C5D51" w:rsidRPr="007365A7">
        <w:t>conteúdo</w:t>
      </w:r>
      <w:r w:rsidRPr="007365A7">
        <w:t xml:space="preserve"> de biologia e ciências envolvendo o corpo humano.  Neste período os </w:t>
      </w:r>
      <w:r w:rsidR="00DF0A58" w:rsidRPr="007365A7">
        <w:t>conteúdos</w:t>
      </w:r>
      <w:r w:rsidRPr="007365A7">
        <w:t xml:space="preserve"> ainda são muito novos e distantes da realidade dos estudantes, </w:t>
      </w:r>
    </w:p>
    <w:p w:rsidR="00DD1978" w:rsidRPr="007365A7" w:rsidRDefault="009443C4" w:rsidP="009443C4">
      <w:pPr>
        <w:pStyle w:val="1texto"/>
      </w:pPr>
      <w:r w:rsidRPr="007365A7">
        <w:t xml:space="preserve">Por este motivo o ensino fundamental, em específico o Xº ano, é o foco da nossa pesquisa, que está planejada para obter respostas quanto a qualidade deste material </w:t>
      </w:r>
      <w:r w:rsidR="00DF0A58" w:rsidRPr="007365A7">
        <w:t>didático</w:t>
      </w:r>
      <w:r w:rsidRPr="007365A7">
        <w:t xml:space="preserve"> e se ele é efetivo ao ser utilizado em auxílio do ensino básico.</w:t>
      </w:r>
      <w:r w:rsidR="00DD1978" w:rsidRPr="007365A7">
        <w:t xml:space="preserve"> </w:t>
      </w:r>
      <w:bookmarkEnd w:id="65"/>
      <w:bookmarkEnd w:id="66"/>
    </w:p>
    <w:p w:rsidR="00DD1978" w:rsidRPr="007365A7" w:rsidRDefault="00DD1978" w:rsidP="00DD1978">
      <w:pPr>
        <w:pStyle w:val="Ttulo3"/>
      </w:pPr>
      <w:bookmarkStart w:id="69" w:name="_Toc435127820"/>
      <w:bookmarkEnd w:id="67"/>
      <w:bookmarkEnd w:id="68"/>
      <w:r w:rsidRPr="007365A7">
        <w:t xml:space="preserve">Metodologia </w:t>
      </w:r>
      <w:r w:rsidR="009443C4" w:rsidRPr="007365A7">
        <w:t>do ensino-aprendizado</w:t>
      </w:r>
      <w:bookmarkEnd w:id="69"/>
    </w:p>
    <w:p w:rsidR="009443C4" w:rsidRPr="007365A7" w:rsidRDefault="009443C4" w:rsidP="009443C4">
      <w:pPr>
        <w:pStyle w:val="1texto"/>
      </w:pPr>
      <w:r w:rsidRPr="007365A7">
        <w:t xml:space="preserve">A fim de acelerar e aumentar a assimilação do conhecimento fazer uso de tecnologias educacionais podem fazer com que a </w:t>
      </w:r>
      <w:r w:rsidR="00DF0A58" w:rsidRPr="007365A7">
        <w:t>transmissão</w:t>
      </w:r>
      <w:r w:rsidRPr="007365A7">
        <w:t xml:space="preserve"> do conhecimento seja mais fácil. Segundo Adriana Antunes e Simone Sabóia-Morais (2010) “estas metodologias diferenciadas </w:t>
      </w:r>
      <w:r w:rsidRPr="007365A7">
        <w:lastRenderedPageBreak/>
        <w:t xml:space="preserve">de ensino-aprendizado favorecem a construção do conhecimento uma vez que facilitam o processo de ensino-aprendizado”. </w:t>
      </w:r>
    </w:p>
    <w:p w:rsidR="009443C4" w:rsidRPr="007365A7" w:rsidRDefault="009443C4" w:rsidP="009443C4">
      <w:pPr>
        <w:pStyle w:val="1texto"/>
      </w:pPr>
      <w:bookmarkStart w:id="70" w:name="OLE_LINK53"/>
      <w:bookmarkStart w:id="71" w:name="OLE_LINK54"/>
      <w:r w:rsidRPr="007365A7">
        <w:t xml:space="preserve">Dentre as </w:t>
      </w:r>
      <w:r w:rsidR="00DF0A58" w:rsidRPr="007365A7">
        <w:t>metodologias</w:t>
      </w:r>
      <w:r w:rsidRPr="007365A7">
        <w:t xml:space="preserve"> diferenciadas existentes, é utilizado uma metodologia de carácter lúdico, com a elaboração de jogo educativo.  </w:t>
      </w:r>
    </w:p>
    <w:bookmarkEnd w:id="70"/>
    <w:bookmarkEnd w:id="71"/>
    <w:p w:rsidR="009443C4" w:rsidRPr="007365A7" w:rsidRDefault="009443C4" w:rsidP="009443C4">
      <w:pPr>
        <w:pStyle w:val="1texto"/>
        <w:ind w:firstLine="0"/>
      </w:pPr>
    </w:p>
    <w:p w:rsidR="009443C4" w:rsidRPr="007365A7" w:rsidRDefault="009443C4" w:rsidP="009443C4">
      <w:pPr>
        <w:pStyle w:val="2citaolonga"/>
      </w:pPr>
      <w:bookmarkStart w:id="72" w:name="OLE_LINK55"/>
      <w:r w:rsidRPr="007365A7">
        <w:t>O lúdico tem sua origem na palavra latina ‘ludus’ que quer dizer ‘jogo’. Se se achasse confinado a sua origem, o termo lúdico estaria se referindo apenas ao jogar, ao brincar, ao movimento espontâneo. O lúdico passou a ser reconhecido como traço essencial de psicofisiologia do comportamento humano. De modo que a definição deixou de ser o simples sinônimo de jogo. As implicações da necessidade lúdica extrapolaram as demarcações do brincar espontâneo. (ALMEIDA, 2009)</w:t>
      </w:r>
    </w:p>
    <w:bookmarkEnd w:id="72"/>
    <w:p w:rsidR="009443C4" w:rsidRPr="007365A7" w:rsidRDefault="009443C4" w:rsidP="009443C4">
      <w:pPr>
        <w:pStyle w:val="1texto"/>
        <w:tabs>
          <w:tab w:val="left" w:pos="7005"/>
        </w:tabs>
      </w:pPr>
      <w:r w:rsidRPr="007365A7">
        <w:tab/>
      </w:r>
    </w:p>
    <w:p w:rsidR="009443C4" w:rsidRPr="007365A7" w:rsidRDefault="009443C4" w:rsidP="009443C4">
      <w:pPr>
        <w:pStyle w:val="1texto"/>
      </w:pPr>
      <w:r w:rsidRPr="007365A7">
        <w:t xml:space="preserve">De acordo com Dohme (2003) são várias as formas de manifestação de ludicidade, dentre elas existem os jogos, as histórias, as dramatizações, as músicas, as danças, as canções e outras manifestações artísticas. </w:t>
      </w:r>
    </w:p>
    <w:p w:rsidR="009443C4" w:rsidRPr="007365A7" w:rsidRDefault="009443C4" w:rsidP="009443C4">
      <w:pPr>
        <w:pStyle w:val="1texto"/>
      </w:pPr>
      <w:r w:rsidRPr="007365A7">
        <w:t xml:space="preserve">Segundo Shultz (2006), “Hoje, </w:t>
      </w:r>
      <w:r w:rsidR="000C5D51" w:rsidRPr="007365A7">
        <w:t>frequentar</w:t>
      </w:r>
      <w:r w:rsidRPr="007365A7">
        <w:t xml:space="preserve"> a escola é obrigatório, mas isso, na maioria das vezes, não chama a atenção nem estimula os alunos a </w:t>
      </w:r>
      <w:r w:rsidR="000C5D51" w:rsidRPr="007365A7">
        <w:t>frequentarem-na</w:t>
      </w:r>
      <w:r w:rsidRPr="007365A7">
        <w:t xml:space="preserve"> e, ao mesmo tempo, ocorrer uma aprendizagem satisfatória. ”</w:t>
      </w:r>
    </w:p>
    <w:p w:rsidR="007365A7" w:rsidRPr="007365A7" w:rsidRDefault="007365A7" w:rsidP="009443C4">
      <w:pPr>
        <w:pStyle w:val="1texto"/>
      </w:pPr>
    </w:p>
    <w:p w:rsidR="009443C4" w:rsidRPr="007365A7" w:rsidRDefault="009443C4" w:rsidP="009443C4">
      <w:pPr>
        <w:pStyle w:val="1texto"/>
      </w:pPr>
      <w:r w:rsidRPr="007365A7">
        <w:t>Dohme (2005) complementa.</w:t>
      </w:r>
    </w:p>
    <w:p w:rsidR="009443C4" w:rsidRPr="007365A7" w:rsidRDefault="009443C4" w:rsidP="009443C4">
      <w:pPr>
        <w:pStyle w:val="1texto"/>
      </w:pPr>
      <w:bookmarkStart w:id="73" w:name="OLE_LINK56"/>
      <w:bookmarkStart w:id="74" w:name="OLE_LINK57"/>
    </w:p>
    <w:p w:rsidR="009443C4" w:rsidRPr="007365A7" w:rsidRDefault="009443C4" w:rsidP="009443C4">
      <w:pPr>
        <w:pStyle w:val="2citaolonga"/>
      </w:pPr>
      <w:r w:rsidRPr="007365A7">
        <w:t>O uso do lúdico na educação prevê, principalmente a utilização de metodologias agradáveis e adequadas às crianças que façam com que o aprendizado aconteça dentro do “seu mundo”, das coisas que lhes são importantes e naturais de se fazer, que respeitam as características próprias das crianças, seus interesses e esquemas de raciocínio próprio.</w:t>
      </w:r>
    </w:p>
    <w:bookmarkEnd w:id="73"/>
    <w:bookmarkEnd w:id="74"/>
    <w:p w:rsidR="009443C4" w:rsidRPr="007365A7" w:rsidRDefault="009443C4" w:rsidP="009443C4">
      <w:pPr>
        <w:pStyle w:val="1texto"/>
      </w:pPr>
    </w:p>
    <w:p w:rsidR="00DD1978" w:rsidRPr="007365A7" w:rsidRDefault="00DD1978" w:rsidP="00DD1978">
      <w:pPr>
        <w:pStyle w:val="Ttulo2"/>
        <w:rPr>
          <w:b/>
        </w:rPr>
      </w:pPr>
      <w:bookmarkStart w:id="75" w:name="_Toc435127821"/>
      <w:bookmarkEnd w:id="61"/>
      <w:bookmarkEnd w:id="62"/>
      <w:bookmarkEnd w:id="63"/>
      <w:r w:rsidRPr="007365A7">
        <w:t>O corpo humano</w:t>
      </w:r>
      <w:bookmarkEnd w:id="75"/>
    </w:p>
    <w:p w:rsidR="001360D8" w:rsidRDefault="001360D8" w:rsidP="001360D8">
      <w:pPr>
        <w:pStyle w:val="1texto"/>
      </w:pPr>
      <w:r>
        <w:t>Os temas de ciências aqui demonstrados, dão base para o entendimento da dinâmica do jogo eletrônico que será aqui proposto, também denominado de game.</w:t>
      </w:r>
    </w:p>
    <w:p w:rsidR="001360D8" w:rsidRDefault="001360D8" w:rsidP="001360D8">
      <w:pPr>
        <w:pStyle w:val="1texto"/>
      </w:pPr>
      <w:r>
        <w:t>Segundo Gowdak e Martins (2012, p. 20) O corpo humano pode ser dividido em níveis. As células são formadas por átomos, moléculas e organelas. Diferentes tipos células são formadas para exercerem diferentes funções, por exemplo o estômago que tem em parte de sua formação células alongadas e resistentes que são capazes de realizar contrações permitindo assim a movimentação do alimento dentro do estômago.</w:t>
      </w:r>
    </w:p>
    <w:p w:rsidR="001360D8" w:rsidRDefault="001360D8" w:rsidP="001360D8">
      <w:pPr>
        <w:pStyle w:val="1texto"/>
      </w:pPr>
      <w:r>
        <w:t xml:space="preserve">Quando um grupo de células com funções especificas se juntam formam um tecido, o estomago por exemplo tem o tecido secretor que produz o suco gástrico e o tecido muscular </w:t>
      </w:r>
      <w:r>
        <w:lastRenderedPageBreak/>
        <w:t>que faz as contrações, essa junção de tecidos de funções diferentes formam um órgão. (GOWDAK E MARTINS, 2012).</w:t>
      </w:r>
    </w:p>
    <w:p w:rsidR="009443C4" w:rsidRPr="007365A7" w:rsidRDefault="001360D8" w:rsidP="001360D8">
      <w:pPr>
        <w:pStyle w:val="1texto"/>
      </w:pPr>
      <w:r>
        <w:t>Diferentes órgãos que dependem um dos outros para realizar uma mesma função formam um sistema por isso dizemos que o estomago faz parte do sistema digestório, junto com outros órgãos como fígado, pâncreas, tubo digestivo, etc. E por fim vários sistemas constituem um organismo no caso do ser humano temos os sistemas: digestivo, respiratório, cardiovascular, urinário, nervoso, esquelético, articular e entre outros. (GOWDAK E MARTINS, 2012).</w:t>
      </w:r>
    </w:p>
    <w:p w:rsidR="009A23AA" w:rsidRPr="007365A7" w:rsidRDefault="009A23AA" w:rsidP="009A23AA">
      <w:pPr>
        <w:pStyle w:val="Ttulo3"/>
      </w:pPr>
      <w:bookmarkStart w:id="76" w:name="_Toc435127822"/>
      <w:bookmarkStart w:id="77" w:name="OLE_LINK34"/>
      <w:bookmarkStart w:id="78" w:name="OLE_LINK35"/>
      <w:r w:rsidRPr="007365A7">
        <w:t xml:space="preserve">Sistema </w:t>
      </w:r>
      <w:r w:rsidR="000C5D51" w:rsidRPr="007365A7">
        <w:t>imunológico</w:t>
      </w:r>
      <w:bookmarkEnd w:id="76"/>
    </w:p>
    <w:bookmarkEnd w:id="77"/>
    <w:bookmarkEnd w:id="78"/>
    <w:p w:rsidR="00BD170D" w:rsidRPr="007365A7" w:rsidRDefault="001360D8" w:rsidP="009A23AA">
      <w:pPr>
        <w:pStyle w:val="1texto"/>
      </w:pPr>
      <w:r w:rsidRPr="001360D8">
        <w:t xml:space="preserve">O sistema imunológico, </w:t>
      </w:r>
      <w:r>
        <w:t xml:space="preserve">definido por </w:t>
      </w:r>
      <w:r w:rsidRPr="001360D8">
        <w:t>Machado (2015), é um conjunto células, tecidos e órgãos que atuam na defesa do organismo contra o ataque de invasores externos. Também chamados de antígenos. Estes invasores podem ser microrganismos (bactérias, fungos, protozoários ou vírus) ou substâncias tóxicas. Após o corpo ser invadido por um corpo estranho começa o processo de combate, que é executado pelos linfócitos e macrófagos.</w:t>
      </w:r>
      <w:r w:rsidR="007365A7" w:rsidRPr="007365A7">
        <w:t xml:space="preserve"> </w:t>
      </w:r>
    </w:p>
    <w:p w:rsidR="009A23AA" w:rsidRPr="007365A7" w:rsidRDefault="009A23AA" w:rsidP="009A23AA">
      <w:pPr>
        <w:pStyle w:val="1texto"/>
      </w:pPr>
      <w:r w:rsidRPr="007365A7">
        <w:t>De acordo com Machado (2015).</w:t>
      </w:r>
    </w:p>
    <w:p w:rsidR="007365A7" w:rsidRDefault="007365A7" w:rsidP="009A23AA">
      <w:pPr>
        <w:pStyle w:val="1texto"/>
      </w:pPr>
    </w:p>
    <w:p w:rsidR="009A23AA" w:rsidRDefault="009A23AA" w:rsidP="009A23AA">
      <w:pPr>
        <w:pStyle w:val="2citaolonga"/>
      </w:pPr>
      <w:r w:rsidRPr="00BD170D">
        <w:rPr>
          <w:b/>
        </w:rPr>
        <w:t>Macrófagos</w:t>
      </w:r>
      <w:r>
        <w:t xml:space="preserve"> – são importantes na regulação da resposta imune. Estão presentes nos tecidos conjuntivos e no sangue (quando são chamados de monócitos) e, no sistema imune, possui a função de detectar e fagocitar (processo que engloba e digere substâncias no organismo) microrganismos invasores, células mortas e vários tipos de resíduos. Essas células são as primeiras a perceber a presença de agentes invasores.</w:t>
      </w:r>
    </w:p>
    <w:p w:rsidR="009A23AA" w:rsidRDefault="009A23AA" w:rsidP="009A23AA">
      <w:pPr>
        <w:pStyle w:val="2citaolonga"/>
      </w:pPr>
    </w:p>
    <w:p w:rsidR="009A23AA" w:rsidRDefault="009A23AA" w:rsidP="009A23AA">
      <w:pPr>
        <w:pStyle w:val="2citaolonga"/>
      </w:pPr>
      <w:r w:rsidRPr="00BD170D">
        <w:rPr>
          <w:b/>
        </w:rPr>
        <w:t>Linfócitos</w:t>
      </w:r>
      <w:r>
        <w:t xml:space="preserve"> </w:t>
      </w:r>
      <w:r w:rsidR="00BD170D">
        <w:t xml:space="preserve">– </w:t>
      </w:r>
      <w:r>
        <w:t>essas células, presentes no sangue, são um tipo de leucócito (glóbulo branco).</w:t>
      </w:r>
    </w:p>
    <w:p w:rsidR="009A23AA" w:rsidRDefault="009A23AA" w:rsidP="009A23AA">
      <w:pPr>
        <w:pStyle w:val="1texto"/>
      </w:pPr>
    </w:p>
    <w:p w:rsidR="007365A7" w:rsidRDefault="007365A7" w:rsidP="007365A7">
      <w:pPr>
        <w:pStyle w:val="1texto"/>
      </w:pPr>
      <w:r>
        <w:t>Além dos</w:t>
      </w:r>
      <w:r w:rsidR="00554C1F">
        <w:t xml:space="preserve"> macrófagos e linfócitos temos ó</w:t>
      </w:r>
      <w:r>
        <w:t xml:space="preserve">rgãos que auxiliam o combate de invasores. Segundo Machado (2015), os </w:t>
      </w:r>
      <w:r w:rsidR="00DF0A58">
        <w:t>órgãos</w:t>
      </w:r>
      <w:r>
        <w:t xml:space="preserve"> podem ser divididos em dois grupos de </w:t>
      </w:r>
      <w:r w:rsidR="00DF0A58">
        <w:t>órgãos</w:t>
      </w:r>
      <w:r>
        <w:t xml:space="preserve">: </w:t>
      </w:r>
      <w:r w:rsidR="00DF0A58">
        <w:t>Órgãos</w:t>
      </w:r>
      <w:r>
        <w:t xml:space="preserve"> </w:t>
      </w:r>
      <w:r w:rsidR="00DF0A58">
        <w:t>imunitários</w:t>
      </w:r>
      <w:r>
        <w:t xml:space="preserve"> </w:t>
      </w:r>
      <w:r w:rsidR="00DF0A58">
        <w:t>primários</w:t>
      </w:r>
      <w:r>
        <w:t xml:space="preserve"> e os </w:t>
      </w:r>
      <w:r w:rsidR="00DF0A58">
        <w:t>secundários</w:t>
      </w:r>
      <w:r>
        <w:t>.</w:t>
      </w:r>
    </w:p>
    <w:p w:rsidR="009A23AA" w:rsidRDefault="007365A7" w:rsidP="007365A7">
      <w:pPr>
        <w:pStyle w:val="1texto"/>
      </w:pPr>
      <w:r>
        <w:t xml:space="preserve">Neste sentido, Machado (2015) define os </w:t>
      </w:r>
      <w:r w:rsidR="00DF0A58">
        <w:t>órgãos</w:t>
      </w:r>
      <w:r>
        <w:t xml:space="preserve"> </w:t>
      </w:r>
      <w:r w:rsidR="00DF0A58">
        <w:t>imunitários</w:t>
      </w:r>
      <w:r>
        <w:t xml:space="preserve"> </w:t>
      </w:r>
      <w:r w:rsidR="00DF0A58">
        <w:t>primários</w:t>
      </w:r>
      <w:r>
        <w:t xml:space="preserve"> como sendo a Medula e o Timo, Segundo Gowdak e Martins (2012</w:t>
      </w:r>
      <w:r w:rsidR="001A7BC1">
        <w:t>,</w:t>
      </w:r>
      <w:r>
        <w:t xml:space="preserve"> p. 121) ambos possuem a função de produzir linfócitos para a corrente </w:t>
      </w:r>
      <w:r w:rsidR="00DF0A58">
        <w:t>sanguínea</w:t>
      </w:r>
      <w:r>
        <w:t xml:space="preserve">. Já os </w:t>
      </w:r>
      <w:r w:rsidR="00DF0A58">
        <w:t>órgãos</w:t>
      </w:r>
      <w:r>
        <w:t xml:space="preserve"> </w:t>
      </w:r>
      <w:r w:rsidR="00DF0A58">
        <w:t>imunitários</w:t>
      </w:r>
      <w:r>
        <w:t xml:space="preserve"> </w:t>
      </w:r>
      <w:r w:rsidR="00DF0A58">
        <w:t>secundários</w:t>
      </w:r>
      <w:r>
        <w:t xml:space="preserve"> são formados pelos seguintes </w:t>
      </w:r>
      <w:r w:rsidR="00DF0A58">
        <w:t>órgãos</w:t>
      </w:r>
      <w:r>
        <w:t>:</w:t>
      </w:r>
    </w:p>
    <w:p w:rsidR="00BD170D" w:rsidRDefault="00BD170D" w:rsidP="009A23AA">
      <w:pPr>
        <w:pStyle w:val="1texto"/>
      </w:pPr>
    </w:p>
    <w:p w:rsidR="00BD170D" w:rsidRDefault="00BD170D" w:rsidP="00BD170D">
      <w:pPr>
        <w:pStyle w:val="2citaolonga"/>
      </w:pPr>
      <w:r w:rsidRPr="00BD170D">
        <w:rPr>
          <w:b/>
        </w:rPr>
        <w:t>Linfonodos</w:t>
      </w:r>
      <w:r>
        <w:t xml:space="preserve"> – estão presentes nos vasos linfáticos; neles a linfa é filtrada, permitindo que partículas invasoras sejam fagocitadas pelos linfócitos ali presentes.</w:t>
      </w:r>
    </w:p>
    <w:p w:rsidR="00BD170D" w:rsidRDefault="00BD170D" w:rsidP="00BD170D">
      <w:pPr>
        <w:pStyle w:val="2citaolonga"/>
      </w:pPr>
      <w:r w:rsidRPr="00BD170D">
        <w:rPr>
          <w:b/>
        </w:rPr>
        <w:t>Tonsilas</w:t>
      </w:r>
      <w:r>
        <w:t xml:space="preserve"> – possuem função semelhante aos linfonodos. Estão localizadas na parte posterior da boca e acima da garganta.</w:t>
      </w:r>
    </w:p>
    <w:p w:rsidR="00BD170D" w:rsidRDefault="00BD170D" w:rsidP="00BD170D">
      <w:pPr>
        <w:pStyle w:val="2citaolonga"/>
      </w:pPr>
      <w:r w:rsidRPr="00BD170D">
        <w:rPr>
          <w:b/>
        </w:rPr>
        <w:t>Baço</w:t>
      </w:r>
      <w:r>
        <w:t xml:space="preserve"> – o baço filtra o sangue para remover microrganismos, substâncias estranhas e resíduos celulares, além de produzir linfócitos.</w:t>
      </w:r>
    </w:p>
    <w:p w:rsidR="00BD170D" w:rsidRPr="00BD170D" w:rsidRDefault="00BD170D" w:rsidP="00BD170D">
      <w:pPr>
        <w:pStyle w:val="2citaolonga"/>
      </w:pPr>
      <w:r w:rsidRPr="00BD170D">
        <w:rPr>
          <w:b/>
        </w:rPr>
        <w:lastRenderedPageBreak/>
        <w:t>Adenoides</w:t>
      </w:r>
      <w:r>
        <w:t xml:space="preserve"> – constituem de uma massa de tecidos linfoides protetores localizados no fundo da cavidade nasal. Têm como função ajudar a proteger o organismo de bactérias e vírus causadores de doenças transmitidas pelo ar.</w:t>
      </w:r>
      <w:r w:rsidRPr="00BD170D">
        <w:t xml:space="preserve"> </w:t>
      </w:r>
    </w:p>
    <w:p w:rsidR="00BD170D" w:rsidRDefault="00BD170D" w:rsidP="00BD170D">
      <w:pPr>
        <w:pStyle w:val="2citaolonga"/>
      </w:pPr>
      <w:r w:rsidRPr="00BD170D">
        <w:rPr>
          <w:b/>
        </w:rPr>
        <w:t>Apêndice</w:t>
      </w:r>
      <w:r w:rsidRPr="00BD170D">
        <w:t xml:space="preserve"> </w:t>
      </w:r>
      <w:r w:rsidRPr="00BD170D">
        <w:rPr>
          <w:b/>
        </w:rPr>
        <w:t>cecal</w:t>
      </w:r>
      <w:r w:rsidRPr="00BD170D">
        <w:t xml:space="preserve"> – é uma pequena extensão tubular localizada no ceco, primeira porção do intestino grosso. Através da atuação das bactérias presentes nessa estrutura, microrganismos invasores são combatidos.</w:t>
      </w:r>
      <w:r w:rsidR="007365A7">
        <w:t xml:space="preserve"> (MACHADO, 2015)</w:t>
      </w:r>
    </w:p>
    <w:p w:rsidR="00BD170D" w:rsidRDefault="00BD170D" w:rsidP="00BD170D"/>
    <w:p w:rsidR="00BD170D" w:rsidRDefault="007365A7" w:rsidP="007365A7">
      <w:pPr>
        <w:pStyle w:val="NormalWeb"/>
        <w:spacing w:before="0" w:beforeAutospacing="0" w:after="0" w:afterAutospacing="0"/>
        <w:ind w:firstLine="1134"/>
        <w:jc w:val="both"/>
      </w:pPr>
      <w:r>
        <w:rPr>
          <w:color w:val="000000"/>
        </w:rPr>
        <w:t xml:space="preserve">Após algum invasor ser eliminado parte do dos linfócitos são armazenados e servem como memória para o organismo combater o mesmo invasor ou semelhante. </w:t>
      </w:r>
    </w:p>
    <w:p w:rsidR="00BD170D" w:rsidRDefault="00BD170D" w:rsidP="00BD170D">
      <w:pPr>
        <w:pStyle w:val="Ttulo3"/>
      </w:pPr>
      <w:bookmarkStart w:id="79" w:name="_Toc435127823"/>
      <w:bookmarkStart w:id="80" w:name="OLE_LINK38"/>
      <w:bookmarkStart w:id="81" w:name="OLE_LINK39"/>
      <w:r>
        <w:t>Medicamento</w:t>
      </w:r>
      <w:bookmarkEnd w:id="79"/>
    </w:p>
    <w:p w:rsidR="00BD170D" w:rsidRDefault="007365A7" w:rsidP="00BD170D">
      <w:pPr>
        <w:pStyle w:val="1texto"/>
      </w:pPr>
      <w:r w:rsidRPr="007365A7">
        <w:t>Medicamentos são considerados substâncias que tem propriedades curativas ou prev</w:t>
      </w:r>
      <w:r w:rsidR="00554C1F">
        <w:t>entivas, produzindo efeitos benéficos mas també</w:t>
      </w:r>
      <w:r w:rsidRPr="007365A7">
        <w:t xml:space="preserve">m </w:t>
      </w:r>
      <w:r w:rsidR="00554C1F" w:rsidRPr="00554C1F">
        <w:t>prejudiciais</w:t>
      </w:r>
      <w:r w:rsidRPr="007365A7">
        <w:t>, sua a administração envolve uma avaliação de riscos e vantagens. (ENCICLOPÉDIA BARSA, 1999)</w:t>
      </w:r>
    </w:p>
    <w:p w:rsidR="007365A7" w:rsidRDefault="007365A7" w:rsidP="00BD170D">
      <w:pPr>
        <w:pStyle w:val="1texto"/>
      </w:pPr>
      <w:r w:rsidRPr="007365A7">
        <w:t>Segundo a Agência Nacional de Vigilância Sanitária um medicamento é.</w:t>
      </w:r>
    </w:p>
    <w:p w:rsidR="007365A7" w:rsidRPr="007365A7" w:rsidRDefault="007365A7" w:rsidP="007365A7">
      <w:pPr>
        <w:pStyle w:val="1texto"/>
      </w:pPr>
    </w:p>
    <w:p w:rsidR="007365A7" w:rsidRDefault="000C5D51" w:rsidP="007365A7">
      <w:pPr>
        <w:pStyle w:val="2citaolonga"/>
      </w:pPr>
      <w:bookmarkStart w:id="82" w:name="OLE_LINK58"/>
      <w:bookmarkStart w:id="83" w:name="OLE_LINK59"/>
      <w:r>
        <w:t>Produto</w:t>
      </w:r>
      <w:r w:rsidR="007365A7">
        <w:t xml:space="preserve"> farmacêutico, tecnicamente obtido ou elaborado, com finalidade profilática, curativa, paliativa ou para fins de diagnóstico.</w:t>
      </w:r>
    </w:p>
    <w:p w:rsidR="007365A7" w:rsidRPr="007365A7" w:rsidRDefault="007365A7" w:rsidP="007365A7">
      <w:pPr>
        <w:pStyle w:val="2citaolonga"/>
      </w:pPr>
      <w:r>
        <w:t>Lei nº 5.991, de 17 de dezembro de 1973, que dispõe sobre o Controle Sanitário do Comércio de Drogas, Medicamentos, Insumos Farmacêuticos e Correlatos, e dá outras providências, são adotadas os seguintes conceitos técnicos.</w:t>
      </w:r>
    </w:p>
    <w:bookmarkEnd w:id="82"/>
    <w:bookmarkEnd w:id="83"/>
    <w:p w:rsidR="007365A7" w:rsidRDefault="007365A7" w:rsidP="00BD170D">
      <w:pPr>
        <w:pStyle w:val="1texto"/>
      </w:pPr>
    </w:p>
    <w:p w:rsidR="00BD170D" w:rsidRDefault="007365A7" w:rsidP="00BD170D">
      <w:pPr>
        <w:pStyle w:val="Ttulo4"/>
      </w:pPr>
      <w:bookmarkStart w:id="84" w:name="_Toc435127824"/>
      <w:bookmarkEnd w:id="80"/>
      <w:bookmarkEnd w:id="81"/>
      <w:r>
        <w:t>Classes</w:t>
      </w:r>
      <w:r w:rsidR="00BD170D">
        <w:t xml:space="preserve"> de medicamentos</w:t>
      </w:r>
      <w:bookmarkEnd w:id="84"/>
    </w:p>
    <w:p w:rsidR="007365A7" w:rsidRDefault="00C45FFF" w:rsidP="007365A7">
      <w:pPr>
        <w:pStyle w:val="1texto"/>
      </w:pPr>
      <w:r>
        <w:t>Dentro dos medicamentos temos vá</w:t>
      </w:r>
      <w:r w:rsidR="007365A7">
        <w:t>rias classes: Anestésico, Analgésicos, Tranquilizantes, Hipnóticos, Estimulantes, Alucinógenos, Antibióticos e medica</w:t>
      </w:r>
      <w:r>
        <w:t>mentos que agem sobre os ó</w:t>
      </w:r>
      <w:r w:rsidR="007365A7">
        <w:t>rgãos. (ENCICLOPÉDIA BARSA, 1999)</w:t>
      </w:r>
    </w:p>
    <w:p w:rsidR="00BD170D" w:rsidRDefault="007365A7" w:rsidP="007365A7">
      <w:pPr>
        <w:pStyle w:val="1texto"/>
      </w:pPr>
      <w:r>
        <w:t>Os antibióticos tem a função Segundo a Enciclopédia Barsa (1999</w:t>
      </w:r>
      <w:r w:rsidR="001A7BC1">
        <w:t>,</w:t>
      </w:r>
      <w:r>
        <w:t xml:space="preserve"> p.394) de combater organismos causadores de doenças. Obtidos a partir de bactérias, fungos e outros seres vivos. Agindo de duas formas, a primeira é atacando a parede celular das bactérias e a segunda form</w:t>
      </w:r>
      <w:r w:rsidR="00C45FFF">
        <w:t>a é agindo no metabolismo dos á</w:t>
      </w:r>
      <w:r>
        <w:t>cidos nucléicos.</w:t>
      </w:r>
      <w:r w:rsidR="00BD170D">
        <w:t xml:space="preserve"> </w:t>
      </w:r>
    </w:p>
    <w:p w:rsidR="00DD1978" w:rsidRDefault="00DD1978" w:rsidP="00DD1978">
      <w:pPr>
        <w:pStyle w:val="Ttulo2"/>
        <w:rPr>
          <w:b/>
        </w:rPr>
      </w:pPr>
      <w:bookmarkStart w:id="85" w:name="_Toc435127825"/>
      <w:r>
        <w:t>Sistema Circulatório</w:t>
      </w:r>
      <w:bookmarkEnd w:id="85"/>
    </w:p>
    <w:p w:rsidR="007365A7" w:rsidRDefault="007365A7" w:rsidP="007365A7">
      <w:pPr>
        <w:pStyle w:val="1texto"/>
      </w:pPr>
      <w:r>
        <w:t>Segundo Gowdak e Martins (2012</w:t>
      </w:r>
      <w:r w:rsidR="001A7BC1">
        <w:t>,</w:t>
      </w:r>
      <w:r>
        <w:t xml:space="preserve"> p. 114) o sistema circulatório ou cardiovascular tem como parte central o coração, que por sua vez tem a função de fazer o sangue circular po</w:t>
      </w:r>
      <w:r w:rsidR="00894E12">
        <w:t>r todo o sistema de vasos sanguí</w:t>
      </w:r>
      <w:r>
        <w:t>neos do nosso corpo. Dentro do sistema cardiovascular os vasos podem ser divididos em três tipo</w:t>
      </w:r>
      <w:r w:rsidR="00DF0A58">
        <w:t>s: Artérias, Veias e Capilares.</w:t>
      </w:r>
    </w:p>
    <w:p w:rsidR="007365A7" w:rsidRDefault="007365A7" w:rsidP="007365A7">
      <w:pPr>
        <w:pStyle w:val="1texto"/>
      </w:pPr>
      <w:r>
        <w:lastRenderedPageBreak/>
        <w:t>Começando pelas artérias que são as com maior elasticidade e paredes mais resistentes para poder suportar a pressão exercida pelo coraç</w:t>
      </w:r>
      <w:r w:rsidR="00C45FFF">
        <w:t>ã</w:t>
      </w:r>
      <w:r>
        <w:t>o. A aorta e principal artéria saindo direto do coração e se dividindo em art</w:t>
      </w:r>
      <w:r w:rsidR="00C45FFF">
        <w:t>é</w:t>
      </w:r>
      <w:r>
        <w:t>rias m</w:t>
      </w:r>
      <w:r w:rsidR="00C45FFF">
        <w:t>enores que vão para diferentes ó</w:t>
      </w:r>
      <w:r>
        <w:t>rgãos.</w:t>
      </w:r>
      <w:r w:rsidR="00DF0A58">
        <w:t xml:space="preserve"> </w:t>
      </w:r>
      <w:r>
        <w:t>(ENCICLOPÉDIA BARSA, 1999).</w:t>
      </w:r>
    </w:p>
    <w:p w:rsidR="007365A7" w:rsidRDefault="007365A7" w:rsidP="007365A7">
      <w:pPr>
        <w:pStyle w:val="1texto"/>
      </w:pPr>
      <w:r>
        <w:t xml:space="preserve">Em seguida temos as veias que diferente das </w:t>
      </w:r>
      <w:r w:rsidR="00DF0A58">
        <w:t>artérias</w:t>
      </w:r>
      <w:r>
        <w:t xml:space="preserve"> tem as paredes mais finas porem o seu </w:t>
      </w:r>
      <w:r w:rsidR="00DF0A58">
        <w:t>diâmetro</w:t>
      </w:r>
      <w:r>
        <w:t xml:space="preserve"> e maior, além terem </w:t>
      </w:r>
      <w:r w:rsidR="00DF0A58">
        <w:t>válvulas</w:t>
      </w:r>
      <w:r>
        <w:t xml:space="preserve"> que se abrem em um </w:t>
      </w:r>
      <w:r w:rsidR="00DF0A58">
        <w:t>único</w:t>
      </w:r>
      <w:r>
        <w:t xml:space="preserve"> sentido. E por fim os capilares que tem seu </w:t>
      </w:r>
      <w:r w:rsidR="00DF0A58">
        <w:t>diâmetro</w:t>
      </w:r>
      <w:r>
        <w:t xml:space="preserve"> muito reduzido e paredes muito finas, permitindo assim troca de sangue com tecidos.</w:t>
      </w:r>
      <w:r w:rsidR="00DF0A58">
        <w:t xml:space="preserve"> </w:t>
      </w:r>
      <w:r>
        <w:t>(ENCICLOPÉDIA BARSA, 1999)</w:t>
      </w:r>
    </w:p>
    <w:p w:rsidR="007365A7" w:rsidRDefault="00DF0A58" w:rsidP="007365A7">
      <w:pPr>
        <w:pStyle w:val="1texto"/>
      </w:pPr>
      <w:r>
        <w:t xml:space="preserve">De acordo </w:t>
      </w:r>
      <w:r w:rsidR="007365A7">
        <w:t>com Gowdak e Martins (2012</w:t>
      </w:r>
      <w:r w:rsidR="001A7BC1">
        <w:t>,</w:t>
      </w:r>
      <w:r w:rsidR="007365A7">
        <w:t xml:space="preserve"> p. 114) passam nesses vasos o sangue que é formado por: plasma, plaquetas, glóbulos vermelhos e glóbulos brancos. O plasma e formado de 90% de agua e 10% de substancias: </w:t>
      </w:r>
      <w:r>
        <w:t>proteínas</w:t>
      </w:r>
      <w:r w:rsidR="007365A7">
        <w:t xml:space="preserve">, </w:t>
      </w:r>
      <w:r w:rsidR="000C5D51">
        <w:t>glicose</w:t>
      </w:r>
      <w:r w:rsidR="007365A7">
        <w:t xml:space="preserve">, sais minerais, etc. As plaquetas tem a função de coagulação </w:t>
      </w:r>
      <w:r>
        <w:t>sanguínea</w:t>
      </w:r>
      <w:r w:rsidR="007365A7">
        <w:t xml:space="preserve">. Os glóbulos vermelhos transportam o Oxigênio (O2) e gás </w:t>
      </w:r>
      <w:r>
        <w:t>carbônico</w:t>
      </w:r>
      <w:r w:rsidR="007365A7">
        <w:t xml:space="preserve"> (CO2).</w:t>
      </w:r>
      <w:r>
        <w:t xml:space="preserve"> </w:t>
      </w:r>
      <w:r w:rsidR="007365A7">
        <w:t>(GOWDAK E MARTINS, 2012).</w:t>
      </w:r>
    </w:p>
    <w:p w:rsidR="00DD1978" w:rsidRPr="007365A7" w:rsidRDefault="007365A7" w:rsidP="007365A7">
      <w:pPr>
        <w:pStyle w:val="1texto"/>
      </w:pPr>
      <w:r>
        <w:t>Os glóbulos brancos ou leucócitos tem um papel muito importante para o corpo humano, Segundo Gowdak e</w:t>
      </w:r>
      <w:r w:rsidR="00DF0A58">
        <w:t xml:space="preserve"> Martins (2012</w:t>
      </w:r>
      <w:r w:rsidR="001A7BC1">
        <w:t>,</w:t>
      </w:r>
      <w:r w:rsidR="00DF0A58">
        <w:t xml:space="preserve"> p. 120) eles são</w:t>
      </w:r>
      <w:r>
        <w:t xml:space="preserve"> </w:t>
      </w:r>
      <w:r w:rsidR="00DF0A58">
        <w:t>responsáveis</w:t>
      </w:r>
      <w:r>
        <w:t xml:space="preserve"> pela remoção de corpos </w:t>
      </w:r>
      <w:r w:rsidRPr="007365A7">
        <w:t xml:space="preserve">estranhos. Através de fagocitose, eles englobam o corpo invasor e em seguida faz a digestão, ou fazem a digestão fora do capilar </w:t>
      </w:r>
      <w:r w:rsidR="00DF0A58" w:rsidRPr="007365A7">
        <w:t>também</w:t>
      </w:r>
      <w:r w:rsidRPr="007365A7">
        <w:t xml:space="preserve"> chamado de diapedese. Os glóbulos brancos produzem anticorpos para combater </w:t>
      </w:r>
      <w:r w:rsidR="00DF0A58" w:rsidRPr="007365A7">
        <w:t>invasões</w:t>
      </w:r>
      <w:r w:rsidRPr="007365A7">
        <w:t xml:space="preserve"> por </w:t>
      </w:r>
      <w:r w:rsidR="00DF0A58" w:rsidRPr="007365A7">
        <w:t>vírus</w:t>
      </w:r>
      <w:r w:rsidRPr="007365A7">
        <w:t>, moléculas ou substancias.</w:t>
      </w:r>
    </w:p>
    <w:p w:rsidR="00DD1978" w:rsidRPr="007365A7" w:rsidRDefault="007365A7" w:rsidP="00DD1978">
      <w:pPr>
        <w:pStyle w:val="Ttulo2"/>
        <w:rPr>
          <w:b/>
        </w:rPr>
      </w:pPr>
      <w:bookmarkStart w:id="86" w:name="_Toc435127826"/>
      <w:r>
        <w:t>Jogos</w:t>
      </w:r>
      <w:bookmarkEnd w:id="86"/>
    </w:p>
    <w:p w:rsidR="00DD1978" w:rsidRPr="00C143F0" w:rsidRDefault="007365A7" w:rsidP="009E0F6F">
      <w:pPr>
        <w:pStyle w:val="1texto"/>
      </w:pPr>
      <w:r w:rsidRPr="00C143F0">
        <w:t xml:space="preserve">Do inglês, game, é traduzido como jogo, é muito utilizado para se referir aos jogos eletrônicos criados na </w:t>
      </w:r>
      <w:r w:rsidR="00DF0A58" w:rsidRPr="00C143F0">
        <w:t>língua</w:t>
      </w:r>
      <w:r w:rsidRPr="00C143F0">
        <w:t xml:space="preserve"> inglesa. Já o significado da palavra jogo deriva do latim “ludu</w:t>
      </w:r>
      <w:r w:rsidR="009E0F6F" w:rsidRPr="00C143F0">
        <w:t>”</w:t>
      </w:r>
      <w:r w:rsidRPr="00C143F0">
        <w:t xml:space="preserve"> que pode ser traduzido como brinquedo, jogo</w:t>
      </w:r>
      <w:r w:rsidR="009E0F6F" w:rsidRPr="00C143F0">
        <w:t>,</w:t>
      </w:r>
      <w:r w:rsidRPr="00C143F0">
        <w:t xml:space="preserve"> divertimento, passatempo</w:t>
      </w:r>
      <w:r w:rsidR="009E0F6F" w:rsidRPr="00C143F0">
        <w:t>, relativo a recreativo (</w:t>
      </w:r>
      <w:bookmarkStart w:id="87" w:name="OLE_LINK87"/>
      <w:bookmarkStart w:id="88" w:name="OLE_LINK88"/>
      <w:r w:rsidR="003D6956" w:rsidRPr="00C143F0">
        <w:t xml:space="preserve">FERREIRA, </w:t>
      </w:r>
      <w:r w:rsidR="009E0F6F" w:rsidRPr="00C143F0">
        <w:t>2009</w:t>
      </w:r>
      <w:bookmarkEnd w:id="87"/>
      <w:bookmarkEnd w:id="88"/>
      <w:r w:rsidR="009E0F6F" w:rsidRPr="00C143F0">
        <w:t>)</w:t>
      </w:r>
      <w:r w:rsidRPr="00C143F0">
        <w:t xml:space="preserve">. </w:t>
      </w:r>
      <w:r w:rsidR="009E0F6F" w:rsidRPr="00C143F0">
        <w:t>O termo “ludu” com o tempo teve seu sentindo mesclado com a palavra</w:t>
      </w:r>
      <w:r w:rsidRPr="00C143F0">
        <w:t xml:space="preserve"> de “Iocu” </w:t>
      </w:r>
      <w:r w:rsidR="009E0F6F" w:rsidRPr="00C143F0">
        <w:t>(</w:t>
      </w:r>
      <w:r w:rsidRPr="00C143F0">
        <w:t>pode ser traduzido como zombaria, gracejo, brincadeira</w:t>
      </w:r>
      <w:r w:rsidR="009E0F6F" w:rsidRPr="00C143F0">
        <w:t>), esta semelhança sonora também e de seu significado aparece na relação entre as palavras modernas “jogo” e “brincadeiras”, culturalmente similares e assumidas como sinônimos, o que nem sempre acontece. (GRANDO, 1995)</w:t>
      </w:r>
    </w:p>
    <w:p w:rsidR="00BD170D" w:rsidRPr="00C143F0" w:rsidRDefault="00BD170D" w:rsidP="00BD170D">
      <w:pPr>
        <w:pStyle w:val="Ttulo3"/>
      </w:pPr>
      <w:bookmarkStart w:id="89" w:name="_Toc435127827"/>
      <w:bookmarkStart w:id="90" w:name="OLE_LINK40"/>
      <w:bookmarkStart w:id="91" w:name="OLE_LINK41"/>
      <w:r w:rsidRPr="00C143F0">
        <w:t>Conceito de Game</w:t>
      </w:r>
      <w:bookmarkEnd w:id="89"/>
    </w:p>
    <w:p w:rsidR="00BD170D" w:rsidRPr="00C143F0" w:rsidRDefault="007365A7" w:rsidP="007365A7">
      <w:pPr>
        <w:pStyle w:val="1texto"/>
      </w:pPr>
      <w:bookmarkStart w:id="92" w:name="OLE_LINK60"/>
      <w:bookmarkStart w:id="93" w:name="OLE_LINK61"/>
      <w:bookmarkStart w:id="94" w:name="OLE_LINK62"/>
      <w:r w:rsidRPr="00C143F0">
        <w:t>Para Huizinga (1980), um jogo pode ser definido como:</w:t>
      </w:r>
      <w:bookmarkEnd w:id="92"/>
      <w:bookmarkEnd w:id="93"/>
    </w:p>
    <w:bookmarkEnd w:id="94"/>
    <w:p w:rsidR="007365A7" w:rsidRPr="00C143F0" w:rsidRDefault="007365A7" w:rsidP="007365A7">
      <w:pPr>
        <w:pStyle w:val="1texto"/>
      </w:pPr>
    </w:p>
    <w:p w:rsidR="007365A7" w:rsidRPr="00C143F0" w:rsidRDefault="007365A7" w:rsidP="007365A7">
      <w:pPr>
        <w:pStyle w:val="2citaolonga"/>
      </w:pPr>
      <w:bookmarkStart w:id="95" w:name="OLE_LINK63"/>
      <w:bookmarkStart w:id="96" w:name="OLE_LINK64"/>
      <w:bookmarkStart w:id="97" w:name="OLE_LINK12"/>
      <w:bookmarkStart w:id="98" w:name="OLE_LINK42"/>
      <w:bookmarkStart w:id="99" w:name="OLE_LINK43"/>
      <w:r w:rsidRPr="00C143F0">
        <w:lastRenderedPageBreak/>
        <w:t>Uma atividade ou ocupação voluntária, exercida dentro de certos e determinados limites de tempo e de espaço, segundo regras livremente consentidas, mas absolutamente obrigatórias, dotado de um fim em si mesmo, acompanhado de um sentimento de tensão e de alegria e de uma consciência de ser diferente da vida quotidiana.</w:t>
      </w:r>
    </w:p>
    <w:bookmarkEnd w:id="95"/>
    <w:bookmarkEnd w:id="96"/>
    <w:bookmarkEnd w:id="97"/>
    <w:p w:rsidR="007365A7" w:rsidRPr="00C143F0" w:rsidRDefault="007365A7" w:rsidP="007365A7">
      <w:pPr>
        <w:pStyle w:val="1texto"/>
      </w:pPr>
    </w:p>
    <w:p w:rsidR="007365A7" w:rsidRPr="00C143F0" w:rsidRDefault="007365A7" w:rsidP="007365A7">
      <w:pPr>
        <w:pStyle w:val="1texto"/>
      </w:pPr>
      <w:r w:rsidRPr="00C143F0">
        <w:t xml:space="preserve">Segundo Grando (1995) um jogo possui algumas </w:t>
      </w:r>
      <w:r w:rsidR="00DF0A58" w:rsidRPr="00C143F0">
        <w:t>características</w:t>
      </w:r>
      <w:r w:rsidRPr="00C143F0">
        <w:t xml:space="preserve"> para ser considerado. Um jogo pode atuar em diversas </w:t>
      </w:r>
      <w:r w:rsidR="00DF0A58" w:rsidRPr="00C143F0">
        <w:t>áreas</w:t>
      </w:r>
      <w:r w:rsidRPr="00C143F0">
        <w:t xml:space="preserve"> e atingir uma infinidade de </w:t>
      </w:r>
      <w:r w:rsidR="00DF0A58" w:rsidRPr="00C143F0">
        <w:t>públicos</w:t>
      </w:r>
      <w:r w:rsidRPr="00C143F0">
        <w:t xml:space="preserve">, das mais diferentes culturas e personalidades. Mas todo jogo possui algumas </w:t>
      </w:r>
      <w:r w:rsidR="00DF0A58" w:rsidRPr="00C143F0">
        <w:t>características</w:t>
      </w:r>
      <w:r w:rsidRPr="00C143F0">
        <w:t xml:space="preserve"> </w:t>
      </w:r>
      <w:r w:rsidR="00DF0A58" w:rsidRPr="00C143F0">
        <w:t>comuns</w:t>
      </w:r>
      <w:r w:rsidRPr="00C143F0">
        <w:t xml:space="preserve">, que são </w:t>
      </w:r>
      <w:r w:rsidR="00DF0A58" w:rsidRPr="00C143F0">
        <w:t>difíceis</w:t>
      </w:r>
      <w:r w:rsidRPr="00C143F0">
        <w:t xml:space="preserve"> de</w:t>
      </w:r>
      <w:r w:rsidR="00642D40" w:rsidRPr="00C143F0">
        <w:t xml:space="preserve"> serem identificadas.</w:t>
      </w:r>
      <w:r w:rsidRPr="00C143F0">
        <w:t xml:space="preserve"> </w:t>
      </w:r>
      <w:bookmarkStart w:id="100" w:name="OLE_LINK65"/>
      <w:bookmarkStart w:id="101" w:name="OLE_LINK66"/>
    </w:p>
    <w:p w:rsidR="007365A7" w:rsidRDefault="00642D40" w:rsidP="007365A7">
      <w:pPr>
        <w:pStyle w:val="1texto"/>
      </w:pPr>
      <w:r w:rsidRPr="00C143F0">
        <w:t xml:space="preserve">Em sua pesquisa </w:t>
      </w:r>
      <w:r w:rsidR="007365A7" w:rsidRPr="00C143F0">
        <w:t xml:space="preserve">Huizinga (1990) fez </w:t>
      </w:r>
      <w:r w:rsidR="00DF0A58" w:rsidRPr="00C143F0">
        <w:t>diversas</w:t>
      </w:r>
      <w:r w:rsidR="007365A7" w:rsidRPr="00C143F0">
        <w:t xml:space="preserve"> </w:t>
      </w:r>
      <w:r w:rsidR="00DF0A58" w:rsidRPr="00C143F0">
        <w:t>colocações, buscando definir as características que definem um jogo.</w:t>
      </w:r>
      <w:bookmarkEnd w:id="100"/>
      <w:bookmarkEnd w:id="101"/>
      <w:r w:rsidR="00DF0A58" w:rsidRPr="00C143F0">
        <w:t xml:space="preserve"> </w:t>
      </w:r>
    </w:p>
    <w:p w:rsidR="001360D8" w:rsidRPr="00C143F0" w:rsidRDefault="001360D8" w:rsidP="007365A7">
      <w:pPr>
        <w:pStyle w:val="1texto"/>
      </w:pPr>
    </w:p>
    <w:p w:rsidR="007365A7" w:rsidRPr="00C143F0" w:rsidRDefault="007365A7" w:rsidP="007365A7">
      <w:pPr>
        <w:pStyle w:val="2citaolonga"/>
      </w:pPr>
      <w:r w:rsidRPr="00C143F0">
        <w:t>Uma atividade ou ocupação voluntária, exercida dentro de certos e determinados limites de tempo e de espaço, segundo regras livremente consentidas, mas absolutamente obrigatórias, dotado de um fim em si mesmo, acompanhado de um sentimento de tensão e de alegria e de uma consciência de ser diferente da vida quotidiana.</w:t>
      </w:r>
    </w:p>
    <w:p w:rsidR="007365A7" w:rsidRPr="00C143F0" w:rsidRDefault="007365A7" w:rsidP="007365A7">
      <w:pPr>
        <w:pStyle w:val="1texto"/>
      </w:pPr>
    </w:p>
    <w:p w:rsidR="00BD170D" w:rsidRPr="007365A7" w:rsidRDefault="00DF0A58" w:rsidP="00BD170D">
      <w:pPr>
        <w:pStyle w:val="Ttulo3"/>
      </w:pPr>
      <w:bookmarkStart w:id="102" w:name="_Toc435127828"/>
      <w:r>
        <w:t>Conceito</w:t>
      </w:r>
      <w:r w:rsidR="0057141A">
        <w:t xml:space="preserve"> de Jogo Eletrônico</w:t>
      </w:r>
      <w:bookmarkEnd w:id="102"/>
    </w:p>
    <w:p w:rsidR="001360D8" w:rsidRDefault="001360D8" w:rsidP="001360D8">
      <w:pPr>
        <w:pStyle w:val="1texto"/>
      </w:pPr>
      <w:bookmarkStart w:id="103" w:name="OLE_LINK11"/>
      <w:r>
        <w:t xml:space="preserve">CRAWFORD (1982) define os jogos eletrônicos como um ou mais sistema(s) fechado(s), formal(is) e que façam referências subjetivas ao mundo real. Compreende-se como Jogo fechado pois ele possui seu próprio mundo, ou seja uma estrutura própria e completa, sem depender de comunicação direta com o mundo real para o seu progresso ou desenvolvimento. O autor ainda fala que os jogos possuem as suas próprias regras e leis, aonde o jogador progride para alcançar o objetivo do jogo, que normalmente está vinculada com a vitória sobre algum obstáculo ou inimigo. </w:t>
      </w:r>
    </w:p>
    <w:p w:rsidR="001360D8" w:rsidRDefault="001360D8" w:rsidP="001360D8">
      <w:pPr>
        <w:pStyle w:val="1texto"/>
      </w:pPr>
      <w:r>
        <w:t>O autor define os jogos eletrônicos como “submundos” da nossa realidade, mais simples, subjetivos e deliberados que a nossa realidade. Estes mundos de fantasia são objetivados à entreter, ensinar e divertir. De acordo com o autor, a fantasia criada pela relação entre jogo e jogador é a chave para o sucesso do jogo.</w:t>
      </w:r>
    </w:p>
    <w:p w:rsidR="00BD170D" w:rsidRPr="003864C1" w:rsidRDefault="001360D8" w:rsidP="001360D8">
      <w:pPr>
        <w:pStyle w:val="1texto"/>
      </w:pPr>
      <w:r>
        <w:t>Em suma, jogos eletrônicos são “submundos” da nossa realidade com o objetivo de entreter, divertir, ensinar e evoluir. Um jogo cria uma representação simples, subjetiva e deliberada da realidade. A fantasia criada pelo jogador é a chave para o sucesso real de um jogo</w:t>
      </w:r>
      <w:r w:rsidR="00317046" w:rsidRPr="003864C1">
        <w:t>.</w:t>
      </w:r>
    </w:p>
    <w:p w:rsidR="003864C1" w:rsidRPr="003864C1" w:rsidRDefault="003864C1" w:rsidP="00BD170D">
      <w:pPr>
        <w:pStyle w:val="Ttulo3"/>
      </w:pPr>
      <w:bookmarkStart w:id="104" w:name="_Toc435127829"/>
      <w:bookmarkStart w:id="105" w:name="OLE_LINK103"/>
      <w:bookmarkStart w:id="106" w:name="OLE_LINK104"/>
      <w:bookmarkEnd w:id="98"/>
      <w:bookmarkEnd w:id="99"/>
      <w:bookmarkEnd w:id="103"/>
      <w:r w:rsidRPr="003864C1">
        <w:lastRenderedPageBreak/>
        <w:t>Seri</w:t>
      </w:r>
      <w:r w:rsidR="00D444DE">
        <w:t>o</w:t>
      </w:r>
      <w:r w:rsidR="000C5D51">
        <w:t>u</w:t>
      </w:r>
      <w:r w:rsidRPr="003864C1">
        <w:t>s Games</w:t>
      </w:r>
      <w:bookmarkEnd w:id="104"/>
    </w:p>
    <w:p w:rsidR="003864C1" w:rsidRDefault="001360D8" w:rsidP="003864C1">
      <w:pPr>
        <w:pStyle w:val="1texto"/>
      </w:pPr>
      <w:r w:rsidRPr="001360D8">
        <w:t>Serious games, ou “jogos sérios” como o Ministério traduziu em seu edital. O entretenimento característico dos jogos aqui é uma ferramenta para passar algum conteúdo “sério” ao jogador. Esse conteúdo pode ser uma forma de treinamento, (GIACOMO, 2014)</w:t>
      </w:r>
      <w:r w:rsidR="00C96EC9">
        <w:t>.</w:t>
      </w:r>
      <w:r w:rsidRPr="001360D8">
        <w:t xml:space="preserve"> </w:t>
      </w:r>
    </w:p>
    <w:bookmarkEnd w:id="105"/>
    <w:bookmarkEnd w:id="106"/>
    <w:p w:rsidR="003864C1" w:rsidRDefault="003864C1" w:rsidP="003864C1">
      <w:pPr>
        <w:pStyle w:val="1texto"/>
      </w:pPr>
      <w:r w:rsidRPr="003864C1">
        <w:t>Segundo Machado (2011)</w:t>
      </w:r>
    </w:p>
    <w:p w:rsidR="003864C1" w:rsidRDefault="003864C1" w:rsidP="003864C1">
      <w:pPr>
        <w:pStyle w:val="1texto"/>
      </w:pPr>
    </w:p>
    <w:p w:rsidR="003864C1" w:rsidRPr="00DF0A58" w:rsidRDefault="00E44CBF" w:rsidP="00E44CBF">
      <w:pPr>
        <w:pStyle w:val="2citaolonga"/>
      </w:pPr>
      <w:bookmarkStart w:id="107" w:name="OLE_LINK96"/>
      <w:r w:rsidRPr="00E44CBF">
        <w:t xml:space="preserve">O estímulo das funções cognitivas, a motivação e a possibilidade de construção de novos conhecimentos são elementos fundamentais em um serious game. Por se tratar </w:t>
      </w:r>
      <w:r w:rsidRPr="00DF0A58">
        <w:t>de uma aplicação de propósito específico, seu planejamento demanda o envolvimento de profissionais da área com a qual o conteúdo se relaciona. Assim, se um jogo é voltado para educação médica, é essencial a participação de profissionais de medicina na equipe de desenvolvimento.</w:t>
      </w:r>
    </w:p>
    <w:bookmarkEnd w:id="107"/>
    <w:p w:rsidR="003864C1" w:rsidRPr="00DF0A58" w:rsidRDefault="003864C1" w:rsidP="003864C1"/>
    <w:p w:rsidR="00BD170D" w:rsidRPr="00DF0A58" w:rsidRDefault="00BD170D" w:rsidP="00BD170D">
      <w:pPr>
        <w:pStyle w:val="Ttulo3"/>
      </w:pPr>
      <w:bookmarkStart w:id="108" w:name="_Toc435127830"/>
      <w:r w:rsidRPr="00DF0A58">
        <w:t>Jogos Educativos</w:t>
      </w:r>
      <w:bookmarkEnd w:id="108"/>
    </w:p>
    <w:p w:rsidR="00DF0A58" w:rsidRPr="00DF0A58" w:rsidRDefault="00DF0A58" w:rsidP="00DF0A58">
      <w:pPr>
        <w:pStyle w:val="1texto"/>
      </w:pPr>
      <w:r w:rsidRPr="00DF0A58">
        <w:t>Jogos por definição tem o objetivo de divertir o usuário, mas sabemos que é possível aprender enquanto nos divertimos</w:t>
      </w:r>
      <w:r w:rsidR="00691AF2">
        <w:t xml:space="preserve"> com eles</w:t>
      </w:r>
      <w:r w:rsidRPr="00DF0A58">
        <w:t>.</w:t>
      </w:r>
    </w:p>
    <w:p w:rsidR="001360D8" w:rsidRDefault="00DF0A58" w:rsidP="00DF0A58">
      <w:pPr>
        <w:pStyle w:val="1texto"/>
      </w:pPr>
      <w:r w:rsidRPr="00DF0A58">
        <w:t>Segundo Prensky (2001) e Gee (2007) citado por Albuquerque e Fialho (2009) o propósito dos jogos educativos é a interação do jogador com o conteúdo de uma forma dinâmica, envolvente, multimídia e interativa. Alguns jogos podem ir além, explorando estratégias de aprendizagem e resolução de problemas complexos, além de familiarizar o estudante com a tecnologia</w:t>
      </w:r>
      <w:r w:rsidR="001360D8">
        <w:t>.</w:t>
      </w:r>
    </w:p>
    <w:p w:rsidR="00BD170D" w:rsidRDefault="001360D8" w:rsidP="00DF0A58">
      <w:pPr>
        <w:pStyle w:val="1texto"/>
      </w:pPr>
      <w:r>
        <w:t>Os c</w:t>
      </w:r>
      <w:r w:rsidRPr="001360D8">
        <w:t>onc</w:t>
      </w:r>
      <w:r>
        <w:t>eitos mostrados anteriormente sã</w:t>
      </w:r>
      <w:r w:rsidRPr="001360D8">
        <w:t>o importantes para contextualizar importância do ensino e aprendizagem bem como inserir os conceitos específicos das áreas de biologia e corpo humano</w:t>
      </w:r>
      <w:r>
        <w:t>,</w:t>
      </w:r>
      <w:r w:rsidRPr="001360D8">
        <w:t xml:space="preserve"> temas e</w:t>
      </w:r>
      <w:r>
        <w:t>s</w:t>
      </w:r>
      <w:r w:rsidRPr="001360D8">
        <w:t>t</w:t>
      </w:r>
      <w:r>
        <w:t>es</w:t>
      </w:r>
      <w:r w:rsidRPr="001360D8">
        <w:t xml:space="preserve"> que são explorados no jogo educativo</w:t>
      </w:r>
      <w:r>
        <w:t>.</w:t>
      </w:r>
      <w:r w:rsidRPr="001360D8">
        <w:t xml:space="preserve"> </w:t>
      </w:r>
      <w:r>
        <w:t>T</w:t>
      </w:r>
      <w:r w:rsidRPr="001360D8">
        <w:t xml:space="preserve">ambém </w:t>
      </w:r>
      <w:r w:rsidR="000E27CD">
        <w:t>é</w:t>
      </w:r>
      <w:r w:rsidRPr="001360D8">
        <w:t xml:space="preserve"> </w:t>
      </w:r>
      <w:r w:rsidR="000E27CD" w:rsidRPr="001360D8">
        <w:t>importante</w:t>
      </w:r>
      <w:r w:rsidRPr="001360D8">
        <w:t xml:space="preserve"> ressaltar o </w:t>
      </w:r>
      <w:r w:rsidR="000E27CD" w:rsidRPr="001360D8">
        <w:t>caráter</w:t>
      </w:r>
      <w:r w:rsidRPr="001360D8">
        <w:t xml:space="preserve"> d</w:t>
      </w:r>
      <w:r w:rsidR="000E27CD">
        <w:t>os</w:t>
      </w:r>
      <w:r w:rsidRPr="001360D8">
        <w:t xml:space="preserve"> </w:t>
      </w:r>
      <w:r w:rsidR="000E27CD" w:rsidRPr="001360D8">
        <w:t>sérios</w:t>
      </w:r>
      <w:r w:rsidRPr="001360D8">
        <w:t xml:space="preserve"> gam</w:t>
      </w:r>
      <w:r w:rsidR="000E27CD">
        <w:t xml:space="preserve">es, estando dentro do contexto do jogo para </w:t>
      </w:r>
      <w:r w:rsidR="000E27CD" w:rsidRPr="001360D8">
        <w:t>tra</w:t>
      </w:r>
      <w:r w:rsidR="000E27CD">
        <w:t xml:space="preserve">zer </w:t>
      </w:r>
      <w:r>
        <w:t xml:space="preserve">um </w:t>
      </w:r>
      <w:r w:rsidR="000E27CD">
        <w:t>benefício</w:t>
      </w:r>
      <w:r>
        <w:t xml:space="preserve"> pra realidade</w:t>
      </w:r>
      <w:r w:rsidR="000E27CD">
        <w:t xml:space="preserve"> do jogador.</w:t>
      </w:r>
    </w:p>
    <w:bookmarkEnd w:id="90"/>
    <w:bookmarkEnd w:id="91"/>
    <w:p w:rsidR="00DD1978" w:rsidRDefault="00DD1978" w:rsidP="00DD1978">
      <w:pPr>
        <w:pStyle w:val="1texto"/>
      </w:pPr>
    </w:p>
    <w:p w:rsidR="00DD1978" w:rsidRDefault="00DD1978" w:rsidP="00DD1978">
      <w:pPr>
        <w:pStyle w:val="1texto"/>
      </w:pPr>
    </w:p>
    <w:p w:rsidR="00DD1978" w:rsidRDefault="00DD1978" w:rsidP="00DD1978">
      <w:pPr>
        <w:pStyle w:val="1texto"/>
      </w:pPr>
    </w:p>
    <w:p w:rsidR="00DD1978" w:rsidRDefault="00DD1978" w:rsidP="006C45F1">
      <w:pPr>
        <w:pStyle w:val="1texto"/>
      </w:pPr>
    </w:p>
    <w:bookmarkEnd w:id="54"/>
    <w:p w:rsidR="00DD1978" w:rsidRDefault="00DD1978" w:rsidP="006C45F1">
      <w:pPr>
        <w:pStyle w:val="1texto"/>
      </w:pPr>
    </w:p>
    <w:p w:rsidR="00DD1978" w:rsidRDefault="00DD1978" w:rsidP="006C45F1">
      <w:pPr>
        <w:pStyle w:val="1texto"/>
      </w:pPr>
    </w:p>
    <w:p w:rsidR="006C45F1" w:rsidRDefault="00DD1978" w:rsidP="006C45F1">
      <w:pPr>
        <w:pStyle w:val="1texto"/>
      </w:pPr>
      <w:r>
        <w:t xml:space="preserve"> </w:t>
      </w:r>
    </w:p>
    <w:p w:rsidR="006C45F1" w:rsidRDefault="006C45F1">
      <w:pPr>
        <w:jc w:val="left"/>
        <w:rPr>
          <w:szCs w:val="24"/>
        </w:rPr>
      </w:pPr>
      <w:r>
        <w:br w:type="page"/>
      </w:r>
    </w:p>
    <w:p w:rsidR="00557874" w:rsidRDefault="00694575" w:rsidP="000568A9">
      <w:pPr>
        <w:pStyle w:val="Ttulo1"/>
      </w:pPr>
      <w:bookmarkStart w:id="109" w:name="_Toc94594162"/>
      <w:bookmarkStart w:id="110" w:name="_Toc94931268"/>
      <w:bookmarkStart w:id="111" w:name="_Toc159666543"/>
      <w:bookmarkStart w:id="112" w:name="_Toc159731954"/>
      <w:bookmarkStart w:id="113" w:name="_Toc393203592"/>
      <w:bookmarkStart w:id="114" w:name="_Toc435127832"/>
      <w:bookmarkStart w:id="115" w:name="OLE_LINK4"/>
      <w:bookmarkStart w:id="116" w:name="OLE_LINK28"/>
      <w:bookmarkEnd w:id="48"/>
      <w:bookmarkEnd w:id="49"/>
      <w:bookmarkEnd w:id="50"/>
      <w:bookmarkEnd w:id="51"/>
      <w:r>
        <w:lastRenderedPageBreak/>
        <w:t>Metodologia</w:t>
      </w:r>
      <w:bookmarkEnd w:id="109"/>
      <w:bookmarkEnd w:id="110"/>
      <w:bookmarkEnd w:id="111"/>
      <w:bookmarkEnd w:id="112"/>
      <w:bookmarkEnd w:id="113"/>
      <w:bookmarkEnd w:id="114"/>
    </w:p>
    <w:p w:rsidR="00CC120C" w:rsidRDefault="00CC120C" w:rsidP="00CC120C">
      <w:pPr>
        <w:pStyle w:val="1texto"/>
      </w:pPr>
      <w:r>
        <w:t>Com o levantamento bibliográfico as principais matérias abordadas nesta monografia ficam evidenciados, assim sendo, o próximo passo é apresentar a metodologia deste trabalho.</w:t>
      </w:r>
    </w:p>
    <w:p w:rsidR="00CC120C" w:rsidRDefault="00CC120C" w:rsidP="00CC120C">
      <w:pPr>
        <w:pStyle w:val="1texto"/>
      </w:pPr>
      <w:r>
        <w:t xml:space="preserve">Neste trabalho aparece tanto a pesquisa documental quanto a pesquisa </w:t>
      </w:r>
      <w:r w:rsidR="0066330B">
        <w:t>bibliográfica</w:t>
      </w:r>
      <w:r>
        <w:t xml:space="preserve">, de forma a evidenciar as </w:t>
      </w:r>
      <w:r w:rsidR="0066330B">
        <w:t>diversas</w:t>
      </w:r>
      <w:r>
        <w:t xml:space="preserve"> fontes de pesquisa </w:t>
      </w:r>
      <w:r w:rsidR="0066330B">
        <w:t>necessárias</w:t>
      </w:r>
      <w:r>
        <w:t xml:space="preserve"> a sua realização.</w:t>
      </w:r>
    </w:p>
    <w:p w:rsidR="00CC120C" w:rsidRDefault="00CC120C" w:rsidP="00CC120C">
      <w:pPr>
        <w:pStyle w:val="1texto"/>
      </w:pPr>
      <w:r>
        <w:t>A pesquisa documental pode ser definida segundo Marconi e Lakatos (2003</w:t>
      </w:r>
      <w:r w:rsidR="000E27CD">
        <w:t>,</w:t>
      </w:r>
      <w:r>
        <w:t xml:space="preserve"> p. 173) como “a característica da pesquisa documental é que a fonte de coleta de dados está restrita a documentos, escritos ou não, constituindo o que se denomina de fontes primárias. Após fazer o levantamento inicial é feito a pesquisa bibliográfica”.</w:t>
      </w:r>
    </w:p>
    <w:p w:rsidR="00CC120C" w:rsidRDefault="00CC120C" w:rsidP="00CC120C">
      <w:pPr>
        <w:pStyle w:val="1texto"/>
      </w:pPr>
    </w:p>
    <w:p w:rsidR="00FF1842" w:rsidRDefault="00CC120C" w:rsidP="00CC120C">
      <w:pPr>
        <w:pStyle w:val="1texto"/>
      </w:pPr>
      <w:r>
        <w:t>A outra forma de pesquisa utilizada é a que faz uso de referências conhecidas pelo meio científico, a pesquisa bibliográfica. Definida por KÖCHE (2003</w:t>
      </w:r>
      <w:r w:rsidR="000E27CD">
        <w:t>,</w:t>
      </w:r>
      <w:r>
        <w:t xml:space="preserve"> p. 122) abaixo.</w:t>
      </w:r>
    </w:p>
    <w:p w:rsidR="00391B42" w:rsidRDefault="00391B42" w:rsidP="006D4BD4">
      <w:pPr>
        <w:ind w:left="2268"/>
      </w:pPr>
    </w:p>
    <w:p w:rsidR="00391B42" w:rsidRPr="006D4BD4" w:rsidRDefault="006D4BD4" w:rsidP="00D2417F">
      <w:pPr>
        <w:autoSpaceDE w:val="0"/>
        <w:autoSpaceDN w:val="0"/>
        <w:adjustRightInd w:val="0"/>
        <w:ind w:left="2268"/>
        <w:rPr>
          <w:sz w:val="20"/>
        </w:rPr>
      </w:pPr>
      <w:bookmarkStart w:id="117" w:name="OLE_LINK97"/>
      <w:bookmarkStart w:id="118" w:name="OLE_LINK98"/>
      <w:r w:rsidRPr="006D4BD4">
        <w:rPr>
          <w:sz w:val="20"/>
        </w:rPr>
        <w:t>A pesquisa bibliográfica</w:t>
      </w:r>
      <w:r w:rsidR="00D2417F">
        <w:rPr>
          <w:sz w:val="20"/>
        </w:rPr>
        <w:t xml:space="preserve"> é a que se desenvolve tentando explicar um problema, utilizado o conhecimento disponível a partir das teorias publicadas em livros ou obras congêneres. Na pesquisa bibliográfica o investigador irá levantar o conhecimento disponível na área, identificando as teorias produzidas, analisando-as e avaliando sua contribuição para auxiliar a compreender ou explicar o problema objeto da investigação</w:t>
      </w:r>
    </w:p>
    <w:bookmarkEnd w:id="117"/>
    <w:bookmarkEnd w:id="118"/>
    <w:p w:rsidR="006D4BD4" w:rsidRDefault="006D4BD4" w:rsidP="0072606C"/>
    <w:p w:rsidR="00CC120C" w:rsidRDefault="00CC120C" w:rsidP="00F97ECB">
      <w:pPr>
        <w:pStyle w:val="1texto"/>
        <w:rPr>
          <w:color w:val="000000"/>
        </w:rPr>
      </w:pPr>
      <w:bookmarkStart w:id="119" w:name="OLE_LINK89"/>
      <w:bookmarkStart w:id="120" w:name="OLE_LINK90"/>
      <w:bookmarkStart w:id="121" w:name="OLE_LINK29"/>
      <w:bookmarkStart w:id="122" w:name="OLE_LINK67"/>
      <w:bookmarkEnd w:id="115"/>
      <w:bookmarkEnd w:id="116"/>
    </w:p>
    <w:p w:rsidR="00F97ECB" w:rsidRPr="00F97ECB" w:rsidRDefault="00F97ECB" w:rsidP="00F97ECB">
      <w:pPr>
        <w:pStyle w:val="1texto"/>
        <w:rPr>
          <w:color w:val="000000"/>
        </w:rPr>
      </w:pPr>
      <w:r w:rsidRPr="00F97ECB">
        <w:rPr>
          <w:color w:val="000000"/>
        </w:rPr>
        <w:t>A produção de um protótipo estável é um dos objetivos desta monografia, por exte motivo, durante o desenvolvimento do projeto</w:t>
      </w:r>
      <w:r w:rsidR="00E24020">
        <w:rPr>
          <w:color w:val="000000"/>
        </w:rPr>
        <w:t xml:space="preserve"> </w:t>
      </w:r>
      <w:r w:rsidR="00674D5E">
        <w:rPr>
          <w:color w:val="000000"/>
        </w:rPr>
        <w:t xml:space="preserve">de jogo </w:t>
      </w:r>
      <w:r w:rsidR="00E24020">
        <w:rPr>
          <w:color w:val="000000"/>
        </w:rPr>
        <w:t>nomeado</w:t>
      </w:r>
      <w:r w:rsidRPr="00F97ECB">
        <w:rPr>
          <w:color w:val="000000"/>
        </w:rPr>
        <w:t xml:space="preserve"> </w:t>
      </w:r>
      <w:r w:rsidR="009735F0">
        <w:rPr>
          <w:color w:val="000000"/>
        </w:rPr>
        <w:t>“</w:t>
      </w:r>
      <w:r w:rsidRPr="00F97ECB">
        <w:rPr>
          <w:color w:val="000000"/>
        </w:rPr>
        <w:t>Project Cell</w:t>
      </w:r>
      <w:r w:rsidR="009735F0">
        <w:rPr>
          <w:color w:val="000000"/>
        </w:rPr>
        <w:t>”</w:t>
      </w:r>
      <w:r w:rsidRPr="00F97ECB">
        <w:rPr>
          <w:color w:val="000000"/>
        </w:rPr>
        <w:t xml:space="preserve">, é utilizado a ferramenta metodológica de prototipagem, com o intuito de adequar o produto com as suas exigências de forma </w:t>
      </w:r>
      <w:r w:rsidR="00581B10" w:rsidRPr="00F97ECB">
        <w:rPr>
          <w:color w:val="000000"/>
        </w:rPr>
        <w:t>coerente</w:t>
      </w:r>
      <w:r w:rsidRPr="00F97ECB">
        <w:rPr>
          <w:color w:val="000000"/>
        </w:rPr>
        <w:t xml:space="preserve"> e abrangente. </w:t>
      </w:r>
    </w:p>
    <w:p w:rsidR="00F97ECB" w:rsidRPr="00F97ECB" w:rsidRDefault="00F97ECB" w:rsidP="00F97ECB">
      <w:pPr>
        <w:pStyle w:val="1texto"/>
        <w:rPr>
          <w:color w:val="000000"/>
        </w:rPr>
      </w:pPr>
      <w:r w:rsidRPr="00F97ECB">
        <w:rPr>
          <w:color w:val="000000"/>
        </w:rPr>
        <w:t xml:space="preserve">Segundo Neves (2011) um protótipo </w:t>
      </w:r>
      <w:r>
        <w:rPr>
          <w:color w:val="000000"/>
        </w:rPr>
        <w:t xml:space="preserve">tem finalidade de ser “uma </w:t>
      </w:r>
      <w:r w:rsidRPr="00F97ECB">
        <w:rPr>
          <w:color w:val="000000"/>
        </w:rPr>
        <w:t xml:space="preserve">representação parcial do artefato idealizado para experimentar diversas das funcionalidade e caraterísticas do produto, garantindo ele realmente vá atender as necessidades do usuário”. </w:t>
      </w:r>
    </w:p>
    <w:p w:rsidR="00F97ECB" w:rsidRPr="00F97ECB" w:rsidRDefault="00F97ECB" w:rsidP="00F97ECB">
      <w:pPr>
        <w:pStyle w:val="1texto"/>
        <w:rPr>
          <w:color w:val="000000"/>
        </w:rPr>
      </w:pPr>
      <w:r w:rsidRPr="00F97ECB">
        <w:rPr>
          <w:color w:val="000000"/>
        </w:rPr>
        <w:t>Durante o a prototipagem, vários protótipos serão desenvolvidos, a fim de melhorar após cada versão. Segundo Duarte (2002) após o desenvolvimento de um protótipo ele é testado pelo usuário, todas as sugestões e refinamentos aos requisitos são avaliadas e possivelmente incorporados ao próximo protótipo, assim um novo pro</w:t>
      </w:r>
      <w:r>
        <w:rPr>
          <w:color w:val="000000"/>
        </w:rPr>
        <w:t>tó</w:t>
      </w:r>
      <w:r w:rsidRPr="00F97ECB">
        <w:rPr>
          <w:color w:val="000000"/>
        </w:rPr>
        <w:t>tipo é criado usando as novas especificações apontadas pelos usuários da versão anterior.</w:t>
      </w:r>
    </w:p>
    <w:p w:rsidR="00F97ECB" w:rsidRDefault="00F97ECB" w:rsidP="00F97ECB">
      <w:pPr>
        <w:pStyle w:val="1texto"/>
        <w:rPr>
          <w:color w:val="000000"/>
        </w:rPr>
      </w:pPr>
      <w:r w:rsidRPr="00F97ECB">
        <w:rPr>
          <w:color w:val="000000"/>
        </w:rPr>
        <w:t>Desta forma à cada versão de protótipos incorpora todos os refinamentos e melhorias das versões anteriores. No final, quando todos os requisitos forem contemplados e</w:t>
      </w:r>
      <w:r w:rsidR="006C39C9">
        <w:rPr>
          <w:color w:val="000000"/>
        </w:rPr>
        <w:t xml:space="preserve"> </w:t>
      </w:r>
      <w:r w:rsidR="006C39C9">
        <w:rPr>
          <w:color w:val="000000"/>
        </w:rPr>
        <w:lastRenderedPageBreak/>
        <w:t xml:space="preserve">com a </w:t>
      </w:r>
      <w:r w:rsidRPr="00F97ECB">
        <w:rPr>
          <w:color w:val="000000"/>
        </w:rPr>
        <w:t>cria</w:t>
      </w:r>
      <w:r w:rsidR="006C39C9">
        <w:rPr>
          <w:color w:val="000000"/>
        </w:rPr>
        <w:t>ção</w:t>
      </w:r>
      <w:r w:rsidRPr="00F97ECB">
        <w:rPr>
          <w:color w:val="000000"/>
        </w:rPr>
        <w:t xml:space="preserve"> o produto, ele deve ser adequado e aceito pelo usuário, caso contrário é rejeitado e novos protótipos são desenvolvidos.</w:t>
      </w:r>
    </w:p>
    <w:p w:rsidR="00F97ECB" w:rsidRDefault="00F97ECB" w:rsidP="000D2611">
      <w:pPr>
        <w:pStyle w:val="1texto"/>
        <w:rPr>
          <w:color w:val="000000"/>
        </w:rPr>
      </w:pPr>
      <w:r>
        <w:rPr>
          <w:color w:val="000000"/>
        </w:rPr>
        <w:t>Duarte (2002) complementa.</w:t>
      </w:r>
    </w:p>
    <w:p w:rsidR="00F97ECB" w:rsidRDefault="00F97ECB" w:rsidP="000D2611">
      <w:pPr>
        <w:pStyle w:val="1texto"/>
      </w:pPr>
    </w:p>
    <w:p w:rsidR="00F97ECB" w:rsidRDefault="00F97ECB" w:rsidP="00F97ECB">
      <w:pPr>
        <w:autoSpaceDE w:val="0"/>
        <w:autoSpaceDN w:val="0"/>
        <w:adjustRightInd w:val="0"/>
        <w:ind w:left="2268"/>
      </w:pPr>
      <w:r w:rsidRPr="006D4BD4">
        <w:rPr>
          <w:sz w:val="20"/>
        </w:rPr>
        <w:t>A</w:t>
      </w:r>
      <w:r w:rsidRPr="00F97ECB">
        <w:t xml:space="preserve"> </w:t>
      </w:r>
      <w:r w:rsidRPr="00F97ECB">
        <w:rPr>
          <w:sz w:val="20"/>
        </w:rPr>
        <w:t>Este ciclo repete-se até se obter um protótipo final que satisfaça os requisitos do cliente. Posteriormente, é necessário gerar o produto a partir da informação recolhida nos protótipos. Neste processo é necessário inicialmente informar o cliente que o protótipo final não é a solução final, embora esta possa conter partes do protótipo, para deste modo não se criarem falsas expectativas quanto à conclusão do projecto no cliente aquando da geração do protótipo final</w:t>
      </w:r>
      <w:r>
        <w:rPr>
          <w:sz w:val="20"/>
        </w:rPr>
        <w:t>.</w:t>
      </w:r>
    </w:p>
    <w:p w:rsidR="00F97ECB" w:rsidRDefault="00F97ECB" w:rsidP="000D2611">
      <w:pPr>
        <w:pStyle w:val="1texto"/>
      </w:pPr>
    </w:p>
    <w:p w:rsidR="00854776" w:rsidRPr="00C37FD2" w:rsidRDefault="0077434A" w:rsidP="000D2611">
      <w:pPr>
        <w:pStyle w:val="1texto"/>
      </w:pPr>
      <w:r w:rsidRPr="00C37FD2">
        <w:t xml:space="preserve">Utilizando </w:t>
      </w:r>
      <w:r w:rsidR="00F97ECB">
        <w:rPr>
          <w:color w:val="000000"/>
        </w:rPr>
        <w:t>o método de pesquisa de levantamento aonde “Busca-se informação diretamente com um grupo de interesse a respeito dos dados que se deseja obter, utilizando questionários, formulários ou entrevistas. Os dados são tabulados e analisados estatisticamente” (Santos, Kienen e Castñeira, 2015).</w:t>
      </w:r>
    </w:p>
    <w:p w:rsidR="00285C1B" w:rsidRDefault="00C9344E" w:rsidP="000D2611">
      <w:pPr>
        <w:pStyle w:val="1texto"/>
      </w:pPr>
      <w:r w:rsidRPr="00C37FD2">
        <w:t>É</w:t>
      </w:r>
      <w:r w:rsidR="003A0DC7" w:rsidRPr="00C37FD2">
        <w:t xml:space="preserve"> </w:t>
      </w:r>
      <w:r w:rsidRPr="00C37FD2">
        <w:t>utilizado</w:t>
      </w:r>
      <w:r w:rsidR="003A0DC7" w:rsidRPr="00C37FD2">
        <w:t xml:space="preserve"> entrevistas</w:t>
      </w:r>
      <w:r w:rsidR="00854776" w:rsidRPr="00C37FD2">
        <w:t xml:space="preserve"> estruturadas e não </w:t>
      </w:r>
      <w:r w:rsidR="00357030" w:rsidRPr="00C37FD2">
        <w:t>estruturadas. Durante</w:t>
      </w:r>
      <w:r w:rsidR="00854776" w:rsidRPr="00C37FD2">
        <w:t xml:space="preserve"> o desenvolvimento do jogo, </w:t>
      </w:r>
      <w:r w:rsidR="00C37FD2" w:rsidRPr="00C37FD2">
        <w:t xml:space="preserve">é efetuado diversas </w:t>
      </w:r>
      <w:r w:rsidR="00854776" w:rsidRPr="00C37FD2">
        <w:t>entrevistas como diferentes pessoas sobre diferentes aspectos do jogo</w:t>
      </w:r>
      <w:r w:rsidR="00C37FD2" w:rsidRPr="00C37FD2">
        <w:t xml:space="preserve"> com o objetivo de proporcionar uma melhor jogabilidade e acessibilidade</w:t>
      </w:r>
      <w:r w:rsidR="00854776" w:rsidRPr="00C37FD2">
        <w:t xml:space="preserve">. </w:t>
      </w:r>
    </w:p>
    <w:p w:rsidR="00C44105" w:rsidRPr="00C37FD2" w:rsidRDefault="00854776" w:rsidP="000D2611">
      <w:pPr>
        <w:pStyle w:val="1texto"/>
      </w:pPr>
      <w:r w:rsidRPr="00C37FD2">
        <w:t>Podendo ser uma entrevista estruturada que de acordo com Marconi e Lakatos (1996</w:t>
      </w:r>
      <w:r w:rsidR="001A7BC1">
        <w:t>,</w:t>
      </w:r>
      <w:r w:rsidRPr="00C37FD2">
        <w:t xml:space="preserve"> p.85) “É aquela em que o entrevistador segue um roteiro previamente estabelecido; as perguntas feitas ao indivíduo são pre determinadas. Ela se realiza de acordo com um formulário elaborado e é efetuada de prefer</w:t>
      </w:r>
      <w:r w:rsidR="00C37FD2" w:rsidRPr="00C37FD2">
        <w:t>ência com pessoas selecionadas”.</w:t>
      </w:r>
    </w:p>
    <w:p w:rsidR="00854776" w:rsidRPr="00C37FD2" w:rsidRDefault="0030272A" w:rsidP="000D2611">
      <w:pPr>
        <w:pStyle w:val="1texto"/>
      </w:pPr>
      <w:r>
        <w:t>T</w:t>
      </w:r>
      <w:r w:rsidR="00C93D40" w:rsidRPr="00C37FD2">
        <w:t>ambém podendo ser uma entrevista não estruturada “O entrevistado tem liberdade de desenvolver cada situação em qualquer direção que considere adequada. É uma forma de poder explorar mais amplamente uma questão” (MARCONI e LAKATOS, 1996)</w:t>
      </w:r>
      <w:r w:rsidR="00285C1B">
        <w:t>.</w:t>
      </w:r>
    </w:p>
    <w:bookmarkEnd w:id="119"/>
    <w:bookmarkEnd w:id="120"/>
    <w:bookmarkEnd w:id="121"/>
    <w:bookmarkEnd w:id="122"/>
    <w:p w:rsidR="00C37FD2" w:rsidRDefault="000D2611" w:rsidP="00391B42">
      <w:pPr>
        <w:pStyle w:val="1texto"/>
      </w:pPr>
      <w:r>
        <w:t xml:space="preserve">Este protótipo </w:t>
      </w:r>
      <w:r w:rsidR="005F132A">
        <w:t>também é avaliad</w:t>
      </w:r>
      <w:r>
        <w:t>o</w:t>
      </w:r>
      <w:r w:rsidR="005F132A">
        <w:t>, por via de uma pesquisa com os jogadores que experimentaram a experiência de aprendizado promovida pelo jogo, mesmo os jogadores que não completarem as missões e estiverem dispostos a colaborar</w:t>
      </w:r>
      <w:r w:rsidR="00C37FD2">
        <w:t xml:space="preserve"> podem participar desta pesquisa</w:t>
      </w:r>
      <w:r w:rsidR="005F132A">
        <w:t>.</w:t>
      </w:r>
      <w:r w:rsidR="00C37FD2">
        <w:t xml:space="preserve"> Assim o jogo pode aprimorar seus aspectos menos desenvolvidos e atingir de forma mais abrangente o seu público. </w:t>
      </w:r>
    </w:p>
    <w:p w:rsidR="007A04D1" w:rsidRDefault="0011733D" w:rsidP="00391B42">
      <w:pPr>
        <w:pStyle w:val="1texto"/>
      </w:pPr>
      <w:r>
        <w:t>Para compreender o aprendizado dos jogadores</w:t>
      </w:r>
      <w:r w:rsidR="001A557E">
        <w:t xml:space="preserve"> utilizaremos um questionário</w:t>
      </w:r>
      <w:r>
        <w:t>,</w:t>
      </w:r>
      <w:r w:rsidR="001A557E">
        <w:t xml:space="preserve"> </w:t>
      </w:r>
      <w:r w:rsidR="00BB353D">
        <w:t>de acordo com L</w:t>
      </w:r>
      <w:r w:rsidR="000D2611">
        <w:t>akatos</w:t>
      </w:r>
      <w:r w:rsidR="00BB353D">
        <w:t xml:space="preserve"> (2003</w:t>
      </w:r>
      <w:r w:rsidR="00391B42">
        <w:t xml:space="preserve">) </w:t>
      </w:r>
      <w:r w:rsidR="00BB353D">
        <w:t>“</w:t>
      </w:r>
      <w:r w:rsidR="00391B42" w:rsidRPr="00391B42">
        <w:t>é um instrumento de coleta de dados, constituído por uma série ordenada</w:t>
      </w:r>
      <w:r w:rsidR="00391B42">
        <w:t xml:space="preserve"> </w:t>
      </w:r>
      <w:r w:rsidR="00391B42" w:rsidRPr="00391B42">
        <w:t>de perguntas, que devem ser respondidas por escrito e sem a presença do entrevistador</w:t>
      </w:r>
      <w:r>
        <w:t>”.</w:t>
      </w:r>
    </w:p>
    <w:p w:rsidR="003D1587" w:rsidRDefault="003D1587" w:rsidP="003D1587">
      <w:pPr>
        <w:pStyle w:val="1texto"/>
      </w:pPr>
      <w:r>
        <w:t xml:space="preserve">É utilizando o método de pesquisa de levantamento aonde “Busca-se informação diretamente com um grupo de interesse a respeito dos dados que se deseja obter, utilizando </w:t>
      </w:r>
      <w:r>
        <w:lastRenderedPageBreak/>
        <w:t xml:space="preserve">questionários, formulários ou entrevistas. Os dados são tabulados e analisados estatisticamente” (Santos, Kienen e Castñeira, 2015). </w:t>
      </w:r>
    </w:p>
    <w:p w:rsidR="003D1587" w:rsidRDefault="003D1587" w:rsidP="003D1587">
      <w:pPr>
        <w:pStyle w:val="1texto"/>
      </w:pPr>
      <w:r>
        <w:t xml:space="preserve">É utilizado entrevistas estruturadas e não estruturadas. Durante o desenvolvimento do jogo, é efetuado diversas entrevistas como diferentes pessoas sobre diferentes aspectos do jogo com o objetivo de proporcionar uma melhor jogabilidade e acessibilidade. </w:t>
      </w:r>
    </w:p>
    <w:p w:rsidR="003D1587" w:rsidRDefault="003D1587" w:rsidP="003D1587">
      <w:pPr>
        <w:pStyle w:val="1texto"/>
      </w:pPr>
      <w:r>
        <w:t>Podendo ser uma entrevista estruturada que de acordo com Marconi e Lakatos (1996</w:t>
      </w:r>
      <w:r w:rsidR="001A7BC1">
        <w:t>,</w:t>
      </w:r>
      <w:r>
        <w:t xml:space="preserve"> p.85) “É aquela em que o entrevistador segue um roteiro previamente estabelecido; as perguntas feitas ao indivíduo são pre determinadas. Ela se realiza de acordo com um formulário elaborado e é efetuada de preferência com pessoas selecionadas”.</w:t>
      </w:r>
    </w:p>
    <w:p w:rsidR="003D1587" w:rsidRDefault="003D1587" w:rsidP="003D1587">
      <w:pPr>
        <w:pStyle w:val="1texto"/>
      </w:pPr>
      <w:r>
        <w:t>Também podendo ser uma entrevista não estruturada “O entrevistado tem liberdade de desenvolver cada situação em qualquer direção que considere adequada. É uma forma de poder explorar mais amplamente uma questão” (MARCONI e LAKATOS, 1996).</w:t>
      </w:r>
    </w:p>
    <w:p w:rsidR="003D1587" w:rsidRDefault="003D1587" w:rsidP="003D1587">
      <w:pPr>
        <w:pStyle w:val="1texto"/>
      </w:pPr>
      <w:r>
        <w:t xml:space="preserve">Este protótipo também é avaliado, por via de uma pesquisa com os jogadores que </w:t>
      </w:r>
      <w:r w:rsidR="00E8275C">
        <w:t>experimentam</w:t>
      </w:r>
      <w:r>
        <w:t xml:space="preserve"> a experiência de aprendizado promovida pelo jogo, mesmo aqueles que não completam as missões e estiverem dispostos a colaborar podem participar desta pesquisa. Assim o jogo pode aprimorar seus aspectos menos desenvolvidos e atingir de forma mais abrangente o seu público. </w:t>
      </w:r>
    </w:p>
    <w:p w:rsidR="003D1587" w:rsidRDefault="003D1587" w:rsidP="003D1587">
      <w:pPr>
        <w:pStyle w:val="1texto"/>
      </w:pPr>
      <w:r>
        <w:t>Para compreender o aprendizado dos jogadores utilizaremos um questionário, de acordo com Lakatos (2003) “é um instrumento de coleta de dados, constituído por uma série ordenada de perguntas, que devem ser respondidas por escrito e sem a presença do entrevistador”.</w:t>
      </w:r>
    </w:p>
    <w:p w:rsidR="003D1587" w:rsidRDefault="003D1587" w:rsidP="003D1587">
      <w:pPr>
        <w:pStyle w:val="1texto"/>
      </w:pPr>
      <w:r>
        <w:t xml:space="preserve">Com os dados do </w:t>
      </w:r>
      <w:r w:rsidR="00EB4B8B">
        <w:t>questionário</w:t>
      </w:r>
      <w:r>
        <w:t xml:space="preserve"> existente no protótipo final, objetivado por esta monografia, é feita uma analise quantitativa a fim de produzir gráficos e tabelas comparativas das avaliações qualitativas obtidas. </w:t>
      </w:r>
    </w:p>
    <w:p w:rsidR="003D1587" w:rsidRDefault="003D1587" w:rsidP="003D1587">
      <w:pPr>
        <w:pStyle w:val="1texto"/>
      </w:pPr>
      <w:r>
        <w:t xml:space="preserve">Segundo Marconi e Lakatos “A representação dos dados com elementos geométricos permite uma descrição imediata do fenômeno. Representa uma forma </w:t>
      </w:r>
      <w:r w:rsidR="00EB4B8B">
        <w:t>atrativa</w:t>
      </w:r>
      <w:r>
        <w:t xml:space="preserve"> e expressiva, uma vez que facilita a visão do conjunto com apenas uma olhada, e possibilita ver o abstrato com facilidade”</w:t>
      </w:r>
    </w:p>
    <w:p w:rsidR="003D1587" w:rsidRDefault="003D1587" w:rsidP="003D1587">
      <w:pPr>
        <w:pStyle w:val="1texto"/>
      </w:pPr>
      <w:r>
        <w:t>Os gráficos podem ser classificados por Marconi e Lakatos (1996</w:t>
      </w:r>
      <w:r w:rsidR="001A7BC1">
        <w:t>,</w:t>
      </w:r>
      <w:r>
        <w:t xml:space="preserve"> p. 177) cita como:</w:t>
      </w:r>
    </w:p>
    <w:p w:rsidR="003D1587" w:rsidRDefault="003D1587" w:rsidP="003D1587">
      <w:pPr>
        <w:pStyle w:val="1texto"/>
      </w:pPr>
    </w:p>
    <w:p w:rsidR="003D1587" w:rsidRDefault="003D1587" w:rsidP="003D1587">
      <w:pPr>
        <w:pStyle w:val="1texto"/>
      </w:pPr>
      <w:r>
        <w:t>Gráficos com base matemática</w:t>
      </w:r>
    </w:p>
    <w:p w:rsidR="003D1587" w:rsidRDefault="003D1587" w:rsidP="001E18F6">
      <w:pPr>
        <w:pStyle w:val="1texto"/>
        <w:numPr>
          <w:ilvl w:val="0"/>
          <w:numId w:val="3"/>
        </w:numPr>
      </w:pPr>
      <w:r>
        <w:t>Gráficos lineares</w:t>
      </w:r>
    </w:p>
    <w:p w:rsidR="003D1587" w:rsidRDefault="003D1587" w:rsidP="001E18F6">
      <w:pPr>
        <w:pStyle w:val="1texto"/>
        <w:numPr>
          <w:ilvl w:val="0"/>
          <w:numId w:val="3"/>
        </w:numPr>
      </w:pPr>
      <w:r>
        <w:t>Gráficos de superfície</w:t>
      </w:r>
    </w:p>
    <w:p w:rsidR="003D1587" w:rsidRDefault="003D1587" w:rsidP="001E18F6">
      <w:pPr>
        <w:pStyle w:val="1texto"/>
        <w:numPr>
          <w:ilvl w:val="0"/>
          <w:numId w:val="3"/>
        </w:numPr>
      </w:pPr>
      <w:r>
        <w:lastRenderedPageBreak/>
        <w:t xml:space="preserve">Gráficos </w:t>
      </w:r>
      <w:bookmarkStart w:id="123" w:name="OLE_LINK93"/>
      <w:bookmarkStart w:id="124" w:name="OLE_LINK94"/>
      <w:bookmarkStart w:id="125" w:name="OLE_LINK95"/>
      <w:r>
        <w:t>esteriométricos</w:t>
      </w:r>
      <w:bookmarkEnd w:id="123"/>
      <w:bookmarkEnd w:id="124"/>
      <w:bookmarkEnd w:id="125"/>
    </w:p>
    <w:p w:rsidR="003D1587" w:rsidRDefault="003D1587" w:rsidP="003D1587">
      <w:pPr>
        <w:pStyle w:val="1texto"/>
      </w:pPr>
    </w:p>
    <w:p w:rsidR="003D1587" w:rsidRDefault="003D1587" w:rsidP="003D1587">
      <w:pPr>
        <w:pStyle w:val="1texto"/>
      </w:pPr>
      <w:r>
        <w:t>Gráficos sem base matemática</w:t>
      </w:r>
    </w:p>
    <w:p w:rsidR="003D1587" w:rsidRDefault="003D1587" w:rsidP="001E18F6">
      <w:pPr>
        <w:pStyle w:val="1texto"/>
        <w:numPr>
          <w:ilvl w:val="0"/>
          <w:numId w:val="3"/>
        </w:numPr>
      </w:pPr>
      <w:r>
        <w:t>Cartogramas</w:t>
      </w:r>
    </w:p>
    <w:p w:rsidR="003D1587" w:rsidRDefault="003D1587" w:rsidP="001E18F6">
      <w:pPr>
        <w:pStyle w:val="1texto"/>
        <w:numPr>
          <w:ilvl w:val="0"/>
          <w:numId w:val="3"/>
        </w:numPr>
      </w:pPr>
      <w:r>
        <w:t>Pictogramas</w:t>
      </w:r>
    </w:p>
    <w:p w:rsidR="003D1587" w:rsidRDefault="003D1587" w:rsidP="001E18F6">
      <w:pPr>
        <w:pStyle w:val="1texto"/>
        <w:numPr>
          <w:ilvl w:val="0"/>
          <w:numId w:val="3"/>
        </w:numPr>
      </w:pPr>
      <w:r>
        <w:t>Organogramas</w:t>
      </w:r>
    </w:p>
    <w:p w:rsidR="003D1587" w:rsidRDefault="003D1587" w:rsidP="001E18F6">
      <w:pPr>
        <w:pStyle w:val="1texto"/>
        <w:numPr>
          <w:ilvl w:val="0"/>
          <w:numId w:val="3"/>
        </w:numPr>
      </w:pPr>
      <w:r>
        <w:t>Livres ou especiais</w:t>
      </w:r>
    </w:p>
    <w:p w:rsidR="003D1587" w:rsidRDefault="003D1587" w:rsidP="003D1587">
      <w:pPr>
        <w:pStyle w:val="1texto"/>
      </w:pPr>
    </w:p>
    <w:p w:rsidR="003D1587" w:rsidRDefault="003D1587" w:rsidP="003D1587">
      <w:pPr>
        <w:pStyle w:val="1texto"/>
      </w:pPr>
      <w:r w:rsidRPr="003D1587">
        <w:t>Além de gráficos serão usadas tabelas, citadas por Spector (1997</w:t>
      </w:r>
      <w:r w:rsidR="001A7BC1">
        <w:t>,</w:t>
      </w:r>
      <w:r w:rsidRPr="003D1587">
        <w:t xml:space="preserve"> p. 71)</w:t>
      </w:r>
      <w:r w:rsidR="00FC5FEF">
        <w:t xml:space="preserve"> abaixo</w:t>
      </w:r>
      <w:r w:rsidRPr="003D1587">
        <w:t>.</w:t>
      </w:r>
    </w:p>
    <w:p w:rsidR="00FC5FEF" w:rsidRPr="003D1587" w:rsidRDefault="00FC5FEF" w:rsidP="003D1587">
      <w:pPr>
        <w:pStyle w:val="1texto"/>
      </w:pPr>
    </w:p>
    <w:p w:rsidR="003D1587" w:rsidRPr="00DF0A58" w:rsidRDefault="003D1587" w:rsidP="003D1587">
      <w:pPr>
        <w:pStyle w:val="2citaolonga"/>
      </w:pPr>
      <w:r w:rsidRPr="00E44CBF">
        <w:t xml:space="preserve">O estímulo das funções cognitivas, a motivação e a possibilidade de construção de novos conhecimentos são elementos fundamentais em um serious game. Por se tratar </w:t>
      </w:r>
      <w:r w:rsidRPr="00DF0A58">
        <w:t>de uma aplicação de propósito específico, seu planejamento demanda o envolvimento de profissionais da área com a qual o conteúdo se relaciona. Assim, se um jogo é voltado para educação médica, é essencial a participação de profissionais de medicina na equipe de desenvolvimento.</w:t>
      </w:r>
    </w:p>
    <w:p w:rsidR="003D1587" w:rsidRDefault="003D1587" w:rsidP="003D1587">
      <w:pPr>
        <w:pStyle w:val="1texto"/>
      </w:pPr>
    </w:p>
    <w:p w:rsidR="0072606C" w:rsidRPr="00DF0A58" w:rsidRDefault="00E42AB9" w:rsidP="00D278A1">
      <w:pPr>
        <w:pStyle w:val="Ttulo2"/>
      </w:pPr>
      <w:bookmarkStart w:id="126" w:name="_Toc435127833"/>
      <w:bookmarkStart w:id="127" w:name="OLE_LINK68"/>
      <w:bookmarkStart w:id="128" w:name="OLE_LINK71"/>
      <w:r>
        <w:t xml:space="preserve">CARACTERIZAÇÃO DO TIPO DE </w:t>
      </w:r>
      <w:r w:rsidR="0072606C">
        <w:t>Pesquisa</w:t>
      </w:r>
      <w:bookmarkEnd w:id="126"/>
    </w:p>
    <w:p w:rsidR="003D1587" w:rsidRDefault="003D1587" w:rsidP="003D1587">
      <w:pPr>
        <w:pStyle w:val="1texto"/>
      </w:pPr>
      <w:r>
        <w:t>O presente trabalho conta com o tipo de pesquisa qualitativa, ainda de acordo com Lakatos (2003) ela definida como seria a passagem de uma qualidade ou de um estado para outro. O autor ainda destaca que a mudança qualitativa não é obra do acaso, pois decorre necessariamente da mudança quantitativa.</w:t>
      </w:r>
    </w:p>
    <w:p w:rsidR="003D1587" w:rsidRDefault="003D1587" w:rsidP="003D1587">
      <w:pPr>
        <w:pStyle w:val="1texto"/>
      </w:pPr>
      <w:r>
        <w:t xml:space="preserve">Neste trabalho ainda aparece outro tipo de pesquisa, a pesquisa quantitativa, que se volta a obter resultados quantitativos, que de acordo com Lakatos (2003) a definição de mudança quantitativa é o simples aumento ou diminuição de quantidade. </w:t>
      </w:r>
    </w:p>
    <w:p w:rsidR="00BB353D" w:rsidRDefault="003D1587" w:rsidP="003D1587">
      <w:pPr>
        <w:pStyle w:val="1texto"/>
      </w:pPr>
      <w:r>
        <w:t>No caso desta pesquisa aparecem características de quantitativo e de qualitativo. Os resultados quantitativos serão obtidos com a análise do aprendizado do jogador. As informações qualitativas serão obtidas com pesquisa de opinião e avaliação dos usuários por via do questionário, a fim de identificar qualidades e defeitos do protótipo.</w:t>
      </w:r>
    </w:p>
    <w:p w:rsidR="007C0DF6" w:rsidRPr="00F97ECB" w:rsidRDefault="007C0DF6" w:rsidP="007C0DF6">
      <w:pPr>
        <w:pStyle w:val="Ttulo2"/>
      </w:pPr>
      <w:bookmarkStart w:id="129" w:name="_Toc435127834"/>
      <w:bookmarkStart w:id="130" w:name="OLE_LINK72"/>
      <w:bookmarkStart w:id="131" w:name="OLE_LINK73"/>
      <w:bookmarkStart w:id="132" w:name="OLE_LINK79"/>
      <w:bookmarkStart w:id="133" w:name="OLE_LINK80"/>
      <w:bookmarkStart w:id="134" w:name="OLE_LINK81"/>
      <w:r w:rsidRPr="00F97ECB">
        <w:t>dELIMITAÇÕES</w:t>
      </w:r>
      <w:bookmarkEnd w:id="129"/>
    </w:p>
    <w:p w:rsidR="003D1587" w:rsidRPr="00F97ECB" w:rsidRDefault="003D1587" w:rsidP="003D1587">
      <w:pPr>
        <w:pStyle w:val="1texto"/>
        <w:ind w:left="359" w:firstLine="709"/>
      </w:pPr>
      <w:r w:rsidRPr="00F97ECB">
        <w:t>Este trabalho não aborda temas de ciência, biologia ou química para o ensino médio, apenas conteúdos de corpo humano presentes na literatura comum do ensino fundamental.</w:t>
      </w:r>
    </w:p>
    <w:bookmarkEnd w:id="130"/>
    <w:bookmarkEnd w:id="131"/>
    <w:p w:rsidR="003D1587" w:rsidRPr="00F97ECB" w:rsidRDefault="003D1587" w:rsidP="003D1587">
      <w:pPr>
        <w:pStyle w:val="1texto"/>
        <w:ind w:left="359" w:firstLine="709"/>
      </w:pPr>
      <w:r w:rsidRPr="00F97ECB">
        <w:lastRenderedPageBreak/>
        <w:t>Também não se aprofunda em temas muito complexos, como explicações das reações ou formulas químicas, ou ainda conteúdos de reações atômicas que acontecem nas células, podendo haver citações ao tema, mas sempre evitando a confução entre as matérias de ensino.</w:t>
      </w:r>
    </w:p>
    <w:p w:rsidR="003D1587" w:rsidRPr="00F97ECB" w:rsidRDefault="003D1587" w:rsidP="003D1587">
      <w:pPr>
        <w:pStyle w:val="1texto"/>
        <w:ind w:left="359" w:firstLine="709"/>
      </w:pPr>
      <w:r w:rsidRPr="00F97ECB">
        <w:t>Neste trabalho o foco é dado para a área específica de imunologia humana, segundo Machado (2015) “o sistema imunológico é um conjunto células, tecidos e órgãos que atuam na defesa do organismo contra o ataque de invasores externos. Após o corpo ser invadido por um corpo estranho começa o processo de combate, que é executado pelos linfócitos e macrófagos”.</w:t>
      </w:r>
    </w:p>
    <w:p w:rsidR="000568A9" w:rsidRPr="00F97ECB" w:rsidRDefault="003D1587" w:rsidP="003D1587">
      <w:pPr>
        <w:pStyle w:val="1texto"/>
        <w:ind w:left="359" w:firstLine="709"/>
      </w:pPr>
      <w:r w:rsidRPr="00F97ECB">
        <w:t>Já no que se trata das delimitações do protótipo fica definido que este é um aplicativo mobile para o sistema operacional android, com os requisitos mínimos e recomendados de hardware e software para a sua devida utilização definidos nas suas especificações.</w:t>
      </w:r>
      <w:bookmarkStart w:id="135" w:name="_Toc94594163"/>
      <w:bookmarkStart w:id="136" w:name="_Toc94931269"/>
      <w:bookmarkStart w:id="137" w:name="_Toc159666544"/>
      <w:bookmarkEnd w:id="127"/>
      <w:bookmarkEnd w:id="128"/>
      <w:bookmarkEnd w:id="132"/>
      <w:bookmarkEnd w:id="133"/>
      <w:bookmarkEnd w:id="134"/>
      <w:r w:rsidRPr="00F97ECB">
        <w:t xml:space="preserve"> </w:t>
      </w:r>
    </w:p>
    <w:p w:rsidR="00557874" w:rsidRDefault="0089788B" w:rsidP="002C47D3">
      <w:pPr>
        <w:pStyle w:val="Ttulo2"/>
      </w:pPr>
      <w:bookmarkStart w:id="138" w:name="OLE_LINK13"/>
      <w:bookmarkEnd w:id="135"/>
      <w:bookmarkEnd w:id="136"/>
      <w:bookmarkEnd w:id="137"/>
      <w:r>
        <w:t>Ética</w:t>
      </w:r>
    </w:p>
    <w:p w:rsidR="001A7BC1" w:rsidRDefault="001A7BC1" w:rsidP="001A7BC1">
      <w:pPr>
        <w:pStyle w:val="1texto"/>
        <w:rPr>
          <w:color w:val="FF0000"/>
        </w:rPr>
      </w:pPr>
      <w:r w:rsidRPr="001A7BC1">
        <w:rPr>
          <w:color w:val="FF0000"/>
        </w:rPr>
        <w:t xml:space="preserve">Referência da Simone: </w:t>
      </w:r>
      <w:r w:rsidR="0089788B" w:rsidRPr="0089788B">
        <w:rPr>
          <w:noProof/>
        </w:rPr>
        <w:drawing>
          <wp:inline distT="0" distB="0" distL="0" distR="0">
            <wp:extent cx="3600000" cy="2699586"/>
            <wp:effectExtent l="0" t="0" r="635" b="5715"/>
            <wp:docPr id="5" name="Picture 5" descr="D:\Google Drive\TCC-Project_Cell-JoãoGerk-Rodrigo\Orientação\IMG_6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oogle Drive\TCC-Project_Cell-JoãoGerk-Rodrigo\Orientação\IMG_630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00000" cy="2699586"/>
                    </a:xfrm>
                    <a:prstGeom prst="rect">
                      <a:avLst/>
                    </a:prstGeom>
                    <a:noFill/>
                    <a:ln>
                      <a:noFill/>
                    </a:ln>
                  </pic:spPr>
                </pic:pic>
              </a:graphicData>
            </a:graphic>
          </wp:inline>
        </w:drawing>
      </w:r>
    </w:p>
    <w:p w:rsidR="0089788B" w:rsidRPr="001A7BC1" w:rsidRDefault="0089788B" w:rsidP="001A7BC1">
      <w:pPr>
        <w:pStyle w:val="1texto"/>
        <w:rPr>
          <w:color w:val="FF0000"/>
        </w:rPr>
      </w:pPr>
      <w:r w:rsidRPr="0089788B">
        <w:rPr>
          <w:noProof/>
        </w:rPr>
        <w:lastRenderedPageBreak/>
        <w:drawing>
          <wp:inline distT="0" distB="0" distL="0" distR="0">
            <wp:extent cx="5400000" cy="4049381"/>
            <wp:effectExtent l="0" t="0" r="0" b="8890"/>
            <wp:docPr id="4" name="Picture 4" descr="D:\Google Drive\TCC-Project_Cell-JoãoGerk-Rodrigo\Orientação\IMG_6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oogle Drive\TCC-Project_Cell-JoãoGerk-Rodrigo\Orientação\IMG_629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4049381"/>
                    </a:xfrm>
                    <a:prstGeom prst="rect">
                      <a:avLst/>
                    </a:prstGeom>
                    <a:noFill/>
                    <a:ln>
                      <a:noFill/>
                    </a:ln>
                  </pic:spPr>
                </pic:pic>
              </a:graphicData>
            </a:graphic>
          </wp:inline>
        </w:drawing>
      </w:r>
      <w:r w:rsidRPr="0089788B">
        <w:rPr>
          <w:noProof/>
        </w:rPr>
        <w:drawing>
          <wp:inline distT="0" distB="0" distL="0" distR="0">
            <wp:extent cx="5400000" cy="4049381"/>
            <wp:effectExtent l="0" t="0" r="0" b="8890"/>
            <wp:docPr id="3" name="Picture 3" descr="D:\Google Drive\TCC-Project_Cell-JoãoGerk-Rodrigo\Orientação\IMG_6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oogle Drive\TCC-Project_Cell-JoãoGerk-Rodrigo\Orientação\IMG_629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4049381"/>
                    </a:xfrm>
                    <a:prstGeom prst="rect">
                      <a:avLst/>
                    </a:prstGeom>
                    <a:noFill/>
                    <a:ln>
                      <a:noFill/>
                    </a:ln>
                  </pic:spPr>
                </pic:pic>
              </a:graphicData>
            </a:graphic>
          </wp:inline>
        </w:drawing>
      </w:r>
      <w:r w:rsidRPr="0089788B">
        <w:rPr>
          <w:noProof/>
        </w:rPr>
        <w:lastRenderedPageBreak/>
        <w:drawing>
          <wp:inline distT="0" distB="0" distL="0" distR="0">
            <wp:extent cx="5400000" cy="4049380"/>
            <wp:effectExtent l="0" t="0" r="0" b="8890"/>
            <wp:docPr id="2" name="Picture 2" descr="D:\Google Drive\TCC-Project_Cell-JoãoGerk-Rodrigo\Orientação\IMG_6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oogle Drive\TCC-Project_Cell-JoãoGerk-Rodrigo\Orientação\IMG_6297.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4049380"/>
                    </a:xfrm>
                    <a:prstGeom prst="rect">
                      <a:avLst/>
                    </a:prstGeom>
                    <a:noFill/>
                    <a:ln>
                      <a:noFill/>
                    </a:ln>
                  </pic:spPr>
                </pic:pic>
              </a:graphicData>
            </a:graphic>
          </wp:inline>
        </w:drawing>
      </w:r>
    </w:p>
    <w:p w:rsidR="001A7BC1" w:rsidRDefault="001A7BC1" w:rsidP="001A7BC1">
      <w:pPr>
        <w:pStyle w:val="1texto"/>
        <w:ind w:left="359" w:firstLine="709"/>
      </w:pPr>
    </w:p>
    <w:p w:rsidR="001A7BC1" w:rsidRDefault="001A7BC1" w:rsidP="001A7BC1">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1A7BC1" w:rsidRDefault="001A7BC1" w:rsidP="001A7BC1">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89788B" w:rsidRDefault="0089788B">
      <w:pPr>
        <w:jc w:val="left"/>
        <w:rPr>
          <w:szCs w:val="24"/>
        </w:rPr>
      </w:pPr>
    </w:p>
    <w:p w:rsidR="00BE106D" w:rsidRPr="00BE106D" w:rsidRDefault="0089788B" w:rsidP="00933196">
      <w:pPr>
        <w:pStyle w:val="Ttulo1"/>
      </w:pPr>
      <w:r>
        <w:lastRenderedPageBreak/>
        <w:t>desenvolvimento</w:t>
      </w:r>
      <w:bookmarkStart w:id="139" w:name="_GoBack"/>
      <w:bookmarkEnd w:id="139"/>
    </w:p>
    <w:p w:rsidR="0089788B" w:rsidRDefault="00CD1E88" w:rsidP="0089788B">
      <w:pPr>
        <w:pStyle w:val="1texto"/>
        <w:rPr>
          <w:color w:val="FF0000"/>
        </w:rPr>
      </w:pPr>
      <w:r>
        <w:rPr>
          <w:color w:val="FF0000"/>
        </w:rPr>
        <w:t xml:space="preserve">A engenharia de software segundo </w:t>
      </w:r>
      <w:r w:rsidR="00382461">
        <w:rPr>
          <w:color w:val="FF0000"/>
        </w:rPr>
        <w:t>Pressman (</w:t>
      </w:r>
      <w:r>
        <w:rPr>
          <w:color w:val="FF0000"/>
        </w:rPr>
        <w:t xml:space="preserve">1995) é um conjunto de de engenharia de sistemas e hardware. Tendo três elementos principais: métodos, ferramentas e procedimentos, possibilitando ao gerente </w:t>
      </w:r>
      <w:r w:rsidR="00AD1458">
        <w:rPr>
          <w:color w:val="FF0000"/>
        </w:rPr>
        <w:t>um controle durante o desenvolvimento e um embasemento de alta qualidade para auxiliar o desenvolvedor a construir o software.</w:t>
      </w:r>
    </w:p>
    <w:p w:rsidR="00AD1458" w:rsidRPr="00B667EA" w:rsidRDefault="00AD1458" w:rsidP="0089788B">
      <w:pPr>
        <w:pStyle w:val="1texto"/>
        <w:rPr>
          <w:color w:val="FF0000"/>
        </w:rPr>
      </w:pPr>
    </w:p>
    <w:p w:rsidR="0089788B" w:rsidRPr="00B667EA" w:rsidRDefault="0089788B" w:rsidP="0089788B">
      <w:pPr>
        <w:pStyle w:val="1texto"/>
        <w:rPr>
          <w:color w:val="FF0000"/>
        </w:rPr>
      </w:pPr>
      <w:r w:rsidRPr="00B667EA">
        <w:rPr>
          <w:color w:val="FF0000"/>
        </w:rPr>
        <w:t xml:space="preserve">-Falar que faz parte da </w:t>
      </w:r>
      <w:r w:rsidR="00AB07E1" w:rsidRPr="00B667EA">
        <w:rPr>
          <w:color w:val="FF0000"/>
        </w:rPr>
        <w:t>disciplina</w:t>
      </w:r>
      <w:r w:rsidRPr="00B667EA">
        <w:rPr>
          <w:color w:val="FF0000"/>
        </w:rPr>
        <w:t xml:space="preserve"> de engenharia de software</w:t>
      </w:r>
    </w:p>
    <w:p w:rsidR="0089788B" w:rsidRDefault="0089788B" w:rsidP="0089788B">
      <w:pPr>
        <w:pStyle w:val="1texto"/>
        <w:rPr>
          <w:color w:val="FF0000"/>
        </w:rPr>
      </w:pPr>
      <w:r w:rsidRPr="00B667EA">
        <w:rPr>
          <w:color w:val="FF0000"/>
        </w:rPr>
        <w:t>- Falar sobre o que é engenharia de software</w:t>
      </w:r>
    </w:p>
    <w:p w:rsidR="00BE106D" w:rsidRDefault="00BE106D" w:rsidP="0089788B">
      <w:pPr>
        <w:pStyle w:val="1texto"/>
        <w:rPr>
          <w:color w:val="FF0000"/>
        </w:rPr>
      </w:pPr>
    </w:p>
    <w:p w:rsidR="00BE106D" w:rsidRDefault="00BE106D" w:rsidP="0089788B">
      <w:pPr>
        <w:pStyle w:val="1texto"/>
        <w:rPr>
          <w:color w:val="FF0000"/>
        </w:rPr>
      </w:pPr>
      <w:r>
        <w:rPr>
          <w:color w:val="FF0000"/>
        </w:rPr>
        <w:t>PROTTIPAGEM</w:t>
      </w:r>
    </w:p>
    <w:p w:rsidR="00382461" w:rsidRPr="00B667EA" w:rsidRDefault="00382461" w:rsidP="0089788B">
      <w:pPr>
        <w:pStyle w:val="1texto"/>
        <w:rPr>
          <w:color w:val="FF0000"/>
        </w:rPr>
      </w:pPr>
    </w:p>
    <w:p w:rsidR="00BE106D" w:rsidRDefault="00382461" w:rsidP="0089788B">
      <w:pPr>
        <w:pStyle w:val="1texto"/>
        <w:rPr>
          <w:color w:val="FF0000"/>
        </w:rPr>
      </w:pPr>
      <w:r>
        <w:rPr>
          <w:color w:val="FF0000"/>
        </w:rPr>
        <w:t>Protótipos de acordo com (Fullerton, Swain, et al, p. 157, tradução nossa) s</w:t>
      </w:r>
      <w:r w:rsidR="00BE106D">
        <w:rPr>
          <w:color w:val="FF0000"/>
        </w:rPr>
        <w:t xml:space="preserve">ão o coração de um bom jogo, a </w:t>
      </w:r>
      <w:r>
        <w:rPr>
          <w:color w:val="FF0000"/>
        </w:rPr>
        <w:t>palavra prototipagem</w:t>
      </w:r>
      <w:r w:rsidR="00BE106D">
        <w:rPr>
          <w:color w:val="FF0000"/>
        </w:rPr>
        <w:t xml:space="preserve"> significa, criar uma versão funcional, jogável que incluirá </w:t>
      </w:r>
      <w:r>
        <w:rPr>
          <w:color w:val="FF0000"/>
        </w:rPr>
        <w:t>uma visão bruta</w:t>
      </w:r>
      <w:r w:rsidR="00BE106D">
        <w:rPr>
          <w:color w:val="FF0000"/>
        </w:rPr>
        <w:t xml:space="preserve"> </w:t>
      </w:r>
      <w:r>
        <w:rPr>
          <w:color w:val="FF0000"/>
        </w:rPr>
        <w:t>da aparência, sons e funções.</w:t>
      </w:r>
    </w:p>
    <w:p w:rsidR="00382461" w:rsidRDefault="00382461" w:rsidP="0089788B">
      <w:pPr>
        <w:pStyle w:val="1texto"/>
        <w:rPr>
          <w:color w:val="FF0000"/>
        </w:rPr>
      </w:pPr>
    </w:p>
    <w:p w:rsidR="0089788B" w:rsidRDefault="00BE106D" w:rsidP="0089788B">
      <w:pPr>
        <w:pStyle w:val="1texto"/>
        <w:rPr>
          <w:color w:val="FF0000"/>
        </w:rPr>
      </w:pPr>
      <w:r>
        <w:rPr>
          <w:color w:val="FF0000"/>
        </w:rPr>
        <w:t>Segundo PRESSMAN (1995)</w:t>
      </w:r>
    </w:p>
    <w:p w:rsidR="00BE106D" w:rsidRDefault="00BE106D" w:rsidP="0089788B">
      <w:pPr>
        <w:pStyle w:val="1texto"/>
        <w:rPr>
          <w:color w:val="FF0000"/>
        </w:rPr>
      </w:pPr>
    </w:p>
    <w:p w:rsidR="00BE106D" w:rsidRDefault="00BE106D" w:rsidP="00BE106D">
      <w:pPr>
        <w:pStyle w:val="1texto"/>
        <w:ind w:left="2268" w:firstLine="0"/>
        <w:rPr>
          <w:color w:val="FF0000"/>
          <w:sz w:val="20"/>
          <w:szCs w:val="20"/>
        </w:rPr>
      </w:pPr>
      <w:r w:rsidRPr="00BE106D">
        <w:rPr>
          <w:color w:val="FF0000"/>
          <w:sz w:val="20"/>
          <w:szCs w:val="20"/>
        </w:rPr>
        <w:t>A prototipação é um processo que capacita o desenvolvedor a criar modelos do software que será implementado. O modelo pode assumir uma das três formas: (1) um protótipo em papel ou modelo baseado em PC que retrata a interação homem-máquina de uma forma que capacita o usuário a entender quanta interação ocorrerá; (2) um protótipo de trabalho de trabalho que implementa algum subconjunto da função exigida do software desejado ou (3) um programa existente que executa parte ou toda a função desejada, mas que tem outras caraterísticas que serão melhoradas em um novo esforço de desenvolvimento.</w:t>
      </w:r>
    </w:p>
    <w:p w:rsidR="00BE106D" w:rsidRPr="00BE106D" w:rsidRDefault="00BE106D" w:rsidP="00BE106D">
      <w:pPr>
        <w:pStyle w:val="1texto"/>
        <w:ind w:left="2268" w:firstLine="0"/>
        <w:rPr>
          <w:color w:val="FF0000"/>
          <w:sz w:val="20"/>
          <w:szCs w:val="20"/>
        </w:rPr>
      </w:pPr>
    </w:p>
    <w:p w:rsidR="001E64C4" w:rsidRDefault="001E64C4" w:rsidP="001E64C4">
      <w:pPr>
        <w:pStyle w:val="1texto"/>
        <w:jc w:val="center"/>
        <w:rPr>
          <w:color w:val="FF0000"/>
        </w:rPr>
      </w:pPr>
      <w:r>
        <w:rPr>
          <w:noProof/>
          <w:color w:val="FF0000"/>
        </w:rPr>
        <w:lastRenderedPageBreak/>
        <w:drawing>
          <wp:inline distT="0" distB="0" distL="0" distR="0">
            <wp:extent cx="4381500" cy="3284220"/>
            <wp:effectExtent l="0" t="0" r="0" b="0"/>
            <wp:docPr id="9" name="Imagem 9" descr="C:\Users\Gerkaoo\AppData\Local\Microsoft\Windows\INetCache\Content.Word\P_20160407_12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rkaoo\AppData\Local\Microsoft\Windows\INetCache\Content.Word\P_20160407_12233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81500" cy="3284220"/>
                    </a:xfrm>
                    <a:prstGeom prst="rect">
                      <a:avLst/>
                    </a:prstGeom>
                    <a:noFill/>
                    <a:ln>
                      <a:noFill/>
                    </a:ln>
                  </pic:spPr>
                </pic:pic>
              </a:graphicData>
            </a:graphic>
          </wp:inline>
        </w:drawing>
      </w:r>
    </w:p>
    <w:p w:rsidR="0089788B" w:rsidRDefault="001E64C4" w:rsidP="00542D5B">
      <w:pPr>
        <w:pStyle w:val="1texto"/>
        <w:jc w:val="center"/>
        <w:rPr>
          <w:color w:val="FF0000"/>
        </w:rPr>
      </w:pPr>
      <w:r>
        <w:t>Prototipação. (Fonte: Engenharia de Software, PRESSMAN p. 36)</w:t>
      </w:r>
    </w:p>
    <w:p w:rsidR="00CA341F" w:rsidRDefault="00CA341F" w:rsidP="0089788B">
      <w:pPr>
        <w:pStyle w:val="1texto"/>
        <w:rPr>
          <w:color w:val="FF0000"/>
        </w:rPr>
      </w:pPr>
    </w:p>
    <w:p w:rsidR="00CA341F" w:rsidRDefault="00CA341F" w:rsidP="0089788B">
      <w:pPr>
        <w:pStyle w:val="1texto"/>
        <w:rPr>
          <w:color w:val="FF0000"/>
        </w:rPr>
      </w:pPr>
      <w:r>
        <w:rPr>
          <w:color w:val="FF0000"/>
        </w:rPr>
        <w:t>O modelo espiral para engenharia de software foi desenvolvido para abranger as melhores caraterísticas tanto do ciclo de clássico como da prototipação, acrescentando, ao mesmo tempo, um novo elemento – a análise dos riscos – que falta a esses paradigmas (PRESSMAN (1995, p. 38)</w:t>
      </w:r>
    </w:p>
    <w:p w:rsidR="001E64C4" w:rsidRDefault="001E64C4" w:rsidP="0089788B">
      <w:pPr>
        <w:pStyle w:val="1texto"/>
        <w:rPr>
          <w:color w:val="FF0000"/>
        </w:rPr>
      </w:pPr>
    </w:p>
    <w:p w:rsidR="001E64C4" w:rsidRPr="00B667EA" w:rsidRDefault="001E64C4" w:rsidP="001E64C4">
      <w:pPr>
        <w:pStyle w:val="1texto"/>
        <w:jc w:val="center"/>
        <w:rPr>
          <w:color w:val="FF0000"/>
        </w:rPr>
      </w:pPr>
      <w:r>
        <w:rPr>
          <w:color w:val="FF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372pt;height:279pt">
            <v:imagedata r:id="rId17" o:title="P_20160407_122401"/>
          </v:shape>
        </w:pict>
      </w:r>
    </w:p>
    <w:p w:rsidR="001E64C4" w:rsidRDefault="001E64C4" w:rsidP="001E64C4">
      <w:pPr>
        <w:pStyle w:val="1texto"/>
        <w:jc w:val="center"/>
        <w:rPr>
          <w:color w:val="FF0000"/>
        </w:rPr>
      </w:pPr>
      <w:r w:rsidRPr="001E64C4">
        <w:rPr>
          <w:color w:val="FF0000"/>
        </w:rPr>
        <w:lastRenderedPageBreak/>
        <w:t>O modelo espiral. (Fonte: Engenharia de Software, PRESSMAN p. 39)</w:t>
      </w:r>
    </w:p>
    <w:p w:rsidR="0089788B" w:rsidRPr="00B667EA" w:rsidRDefault="0089788B" w:rsidP="00542D5B">
      <w:pPr>
        <w:pStyle w:val="1texto"/>
        <w:rPr>
          <w:color w:val="FF0000"/>
        </w:rPr>
      </w:pPr>
      <w:r w:rsidRPr="00B667EA">
        <w:rPr>
          <w:color w:val="FF0000"/>
        </w:rPr>
        <w:t xml:space="preserve">- Falar que vamos usar algumas </w:t>
      </w:r>
      <w:r w:rsidR="00AB07E1" w:rsidRPr="00B667EA">
        <w:rPr>
          <w:color w:val="FF0000"/>
        </w:rPr>
        <w:t>características</w:t>
      </w:r>
      <w:r w:rsidRPr="00B667EA">
        <w:rPr>
          <w:color w:val="FF0000"/>
        </w:rPr>
        <w:t xml:space="preserve"> do modelo espiral, na produção do software</w:t>
      </w:r>
    </w:p>
    <w:p w:rsidR="0089788B" w:rsidRDefault="0089788B" w:rsidP="0089788B">
      <w:pPr>
        <w:pStyle w:val="1texto"/>
      </w:pPr>
    </w:p>
    <w:p w:rsidR="0089788B" w:rsidRDefault="0089788B" w:rsidP="0089788B">
      <w:pPr>
        <w:pStyle w:val="1texto"/>
      </w:pPr>
      <w:bookmarkStart w:id="140" w:name="OLE_LINK74"/>
      <w:bookmarkStart w:id="141" w:name="OLE_LINK75"/>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bookmarkEnd w:id="140"/>
      <w:bookmarkEnd w:id="141"/>
      <w:r>
        <w:t>.</w:t>
      </w:r>
    </w:p>
    <w:p w:rsidR="0089788B" w:rsidRDefault="0089788B" w:rsidP="0089788B">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p>
    <w:p w:rsidR="00C96EC9" w:rsidRPr="00F97ECB" w:rsidRDefault="00C96EC9" w:rsidP="00C96EC9">
      <w:pPr>
        <w:pStyle w:val="Ttulo2"/>
      </w:pPr>
      <w:bookmarkStart w:id="142" w:name="OLE_LINK111"/>
      <w:bookmarkStart w:id="143" w:name="OLE_LINK112"/>
      <w:r>
        <w:t>Caso de uso</w:t>
      </w:r>
    </w:p>
    <w:p w:rsidR="00C96EC9" w:rsidRPr="00C96EC9" w:rsidRDefault="00C96EC9" w:rsidP="00C96EC9">
      <w:pPr>
        <w:pStyle w:val="1texto"/>
        <w:ind w:left="359" w:firstLine="709"/>
        <w:rPr>
          <w:color w:val="FF0000"/>
        </w:rPr>
      </w:pPr>
      <w:r w:rsidRPr="00C96EC9">
        <w:rPr>
          <w:color w:val="FF0000"/>
        </w:rPr>
        <w:t>Referências:</w:t>
      </w:r>
    </w:p>
    <w:bookmarkEnd w:id="142"/>
    <w:bookmarkEnd w:id="143"/>
    <w:p w:rsidR="00C96EC9" w:rsidRPr="00C96EC9" w:rsidRDefault="00C96EC9" w:rsidP="00C96EC9">
      <w:pPr>
        <w:pStyle w:val="1texto"/>
        <w:ind w:left="359" w:firstLine="709"/>
        <w:rPr>
          <w:color w:val="FF0000"/>
        </w:rPr>
      </w:pPr>
      <w:r w:rsidRPr="00C96EC9">
        <w:rPr>
          <w:color w:val="FF0000"/>
        </w:rPr>
        <w:t>- Definição de caso de uso</w:t>
      </w:r>
    </w:p>
    <w:p w:rsidR="00C96EC9" w:rsidRPr="00C96EC9" w:rsidRDefault="00C96EC9" w:rsidP="00C96EC9">
      <w:pPr>
        <w:pStyle w:val="1texto"/>
        <w:ind w:left="359" w:firstLine="709"/>
        <w:rPr>
          <w:color w:val="FF0000"/>
        </w:rPr>
      </w:pPr>
      <w:r w:rsidRPr="00C96EC9">
        <w:rPr>
          <w:color w:val="FF0000"/>
        </w:rPr>
        <w:t>- Procurar conteúdo em livros</w:t>
      </w:r>
    </w:p>
    <w:p w:rsidR="00C96EC9" w:rsidRDefault="00C96EC9" w:rsidP="004B160F">
      <w:pPr>
        <w:pStyle w:val="1texto"/>
        <w:tabs>
          <w:tab w:val="right" w:pos="9072"/>
        </w:tabs>
        <w:ind w:left="359" w:firstLine="709"/>
        <w:rPr>
          <w:color w:val="FF0000"/>
        </w:rPr>
      </w:pPr>
      <w:r w:rsidRPr="00C96EC9">
        <w:rPr>
          <w:color w:val="FF0000"/>
        </w:rPr>
        <w:t>- Falar do nosso caso de uso em especifico, imagem e descrição da imagem</w:t>
      </w:r>
    </w:p>
    <w:p w:rsidR="00C96EC9" w:rsidRDefault="004B160F" w:rsidP="00C96EC9">
      <w:pPr>
        <w:pStyle w:val="1texto"/>
        <w:ind w:left="359" w:firstLine="709"/>
      </w:pPr>
      <w:r>
        <w:rPr>
          <w:noProof/>
          <w:color w:val="000000"/>
        </w:rPr>
        <w:drawing>
          <wp:inline distT="0" distB="0" distL="0" distR="0">
            <wp:extent cx="5400000" cy="2990082"/>
            <wp:effectExtent l="0" t="0" r="0" b="0"/>
            <wp:docPr id="6" name="Picture 6" descr="https://lh4.googleusercontent.com/bG0USGD7Oak5wGWvJ6UKHSUAYguVUWZggaOt_dDeQ9mrJV_gaR9jzZ806llO7jm9FIW3rwdBfCjspBS2XJ02fTmSaicCeJktqvy1x3JhPTnQKZfOlB2mADjr9L5EpOGdOCb496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bG0USGD7Oak5wGWvJ6UKHSUAYguVUWZggaOt_dDeQ9mrJV_gaR9jzZ806llO7jm9FIW3rwdBfCjspBS2XJ02fTmSaicCeJktqvy1x3JhPTnQKZfOlB2mADjr9L5EpOGdOCb496H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00" cy="2990082"/>
                    </a:xfrm>
                    <a:prstGeom prst="rect">
                      <a:avLst/>
                    </a:prstGeom>
                    <a:noFill/>
                    <a:ln>
                      <a:noFill/>
                    </a:ln>
                  </pic:spPr>
                </pic:pic>
              </a:graphicData>
            </a:graphic>
          </wp:inline>
        </w:drawing>
      </w:r>
    </w:p>
    <w:p w:rsidR="00C96EC9" w:rsidRDefault="00C96EC9" w:rsidP="00C96EC9">
      <w:pPr>
        <w:pStyle w:val="1texto"/>
        <w:ind w:left="359" w:firstLine="709"/>
      </w:pPr>
      <w:bookmarkStart w:id="144" w:name="OLE_LINK105"/>
      <w:bookmarkStart w:id="145" w:name="OLE_LINK106"/>
      <w:bookmarkStart w:id="146" w:name="OLE_LINK125"/>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C96EC9" w:rsidRDefault="00C96EC9" w:rsidP="00C96EC9">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C96EC9" w:rsidRPr="003864C1" w:rsidRDefault="00C96EC9" w:rsidP="00C96EC9">
      <w:pPr>
        <w:pStyle w:val="Ttulo3"/>
      </w:pPr>
      <w:bookmarkStart w:id="147" w:name="OLE_LINK107"/>
      <w:bookmarkStart w:id="148" w:name="OLE_LINK108"/>
      <w:bookmarkEnd w:id="144"/>
      <w:bookmarkEnd w:id="145"/>
      <w:bookmarkEnd w:id="146"/>
      <w:r>
        <w:lastRenderedPageBreak/>
        <w:t>UC001 Inicia um novo jogo</w:t>
      </w:r>
    </w:p>
    <w:p w:rsidR="00AB07E1" w:rsidRDefault="00AB07E1" w:rsidP="00C96EC9">
      <w:pPr>
        <w:pStyle w:val="1texto"/>
        <w:ind w:left="359" w:firstLine="709"/>
      </w:pPr>
      <w:r>
        <w:t>Este caso de uso descreve o funcionamento das tarefas efetuadas pela tela de menu principal, para obter mais informações sobre a tela de menu principal verifique o tópico 4.X.X deste documento.</w:t>
      </w:r>
    </w:p>
    <w:p w:rsidR="00AB07E1" w:rsidRDefault="00AB07E1" w:rsidP="00C96EC9">
      <w:pPr>
        <w:pStyle w:val="1texto"/>
        <w:ind w:left="359" w:firstLine="709"/>
      </w:pPr>
      <w:r>
        <w:t>Os passos deste caso de uso são descritos abaixo.</w:t>
      </w:r>
    </w:p>
    <w:p w:rsidR="00AB07E1" w:rsidRDefault="00AB07E1" w:rsidP="001E18F6">
      <w:pPr>
        <w:pStyle w:val="1texto"/>
        <w:numPr>
          <w:ilvl w:val="0"/>
          <w:numId w:val="4"/>
        </w:numPr>
        <w:ind w:left="359" w:firstLine="709"/>
      </w:pPr>
      <w:r>
        <w:t>Exibe uma tela com 3 opções: Novo jogo, Configurações e Sair.</w:t>
      </w:r>
    </w:p>
    <w:p w:rsidR="00AB07E1" w:rsidRDefault="00AB07E1" w:rsidP="001E18F6">
      <w:pPr>
        <w:pStyle w:val="1texto"/>
        <w:numPr>
          <w:ilvl w:val="0"/>
          <w:numId w:val="4"/>
        </w:numPr>
        <w:ind w:left="359" w:firstLine="709"/>
      </w:pPr>
      <w:r>
        <w:t>Caso selecionada a opção “Novo jogo”, vá para o UC002_Comanda sistema imunológico (jogar). Caso selecionada a opção “Configurações”, vá para o UC003_Altera configurações. Caso selecionada a opção “Sair”, vá para o UC004_Sair.</w:t>
      </w:r>
    </w:p>
    <w:bookmarkEnd w:id="147"/>
    <w:bookmarkEnd w:id="148"/>
    <w:p w:rsidR="00AB07E1" w:rsidRPr="003864C1" w:rsidRDefault="00AB07E1" w:rsidP="00AB07E1">
      <w:pPr>
        <w:pStyle w:val="Ttulo3"/>
      </w:pPr>
      <w:r>
        <w:t xml:space="preserve">UC002 </w:t>
      </w:r>
      <w:r w:rsidRPr="00AB07E1">
        <w:t>Comanda sistema imunológico (jogar)</w:t>
      </w:r>
    </w:p>
    <w:p w:rsidR="00AB07E1" w:rsidRDefault="00AB07E1" w:rsidP="00AB07E1">
      <w:pPr>
        <w:pStyle w:val="1texto"/>
        <w:ind w:left="359" w:firstLine="709"/>
      </w:pPr>
      <w:r>
        <w:t>Este caso de uso descreve o funcionamento das tarefas efetuadas pela tela de jogo, para obter mais informações sobre a tela de jogo verifique o tópico 4.X.X deste documento.</w:t>
      </w:r>
    </w:p>
    <w:p w:rsidR="00AB07E1" w:rsidRPr="00AB07E1" w:rsidRDefault="00AB07E1" w:rsidP="00AB07E1">
      <w:pPr>
        <w:pStyle w:val="1texto"/>
        <w:ind w:left="359" w:firstLine="709"/>
        <w:rPr>
          <w:color w:val="FF0000"/>
        </w:rPr>
      </w:pPr>
      <w:r w:rsidRPr="00AB07E1">
        <w:rPr>
          <w:color w:val="FF0000"/>
        </w:rPr>
        <w:t>Os passos deste caso de uso são descritos abaixo.</w:t>
      </w:r>
    </w:p>
    <w:p w:rsidR="00AB07E1" w:rsidRPr="00AB07E1" w:rsidRDefault="00AB07E1" w:rsidP="001E18F6">
      <w:pPr>
        <w:pStyle w:val="1texto"/>
        <w:numPr>
          <w:ilvl w:val="0"/>
          <w:numId w:val="5"/>
        </w:numPr>
        <w:rPr>
          <w:color w:val="FF0000"/>
        </w:rPr>
      </w:pPr>
      <w:r w:rsidRPr="00AB07E1">
        <w:rPr>
          <w:color w:val="FF0000"/>
        </w:rPr>
        <w:t>Exibe tela interativa do jogo</w:t>
      </w:r>
    </w:p>
    <w:p w:rsidR="00AB07E1" w:rsidRPr="00AB07E1" w:rsidRDefault="00AB07E1" w:rsidP="001E18F6">
      <w:pPr>
        <w:pStyle w:val="1texto"/>
        <w:numPr>
          <w:ilvl w:val="0"/>
          <w:numId w:val="5"/>
        </w:numPr>
        <w:rPr>
          <w:color w:val="FF0000"/>
        </w:rPr>
      </w:pPr>
      <w:r w:rsidRPr="00AB07E1">
        <w:rPr>
          <w:color w:val="FF0000"/>
        </w:rPr>
        <w:t xml:space="preserve">Exibe </w:t>
      </w:r>
      <w:r>
        <w:rPr>
          <w:color w:val="FF0000"/>
        </w:rPr>
        <w:t xml:space="preserve">mensagem perguntando se deseja visualizar o tutorial com as opções “Sim” e “Não”. Caso a opção “Sim” seja selecionada, exibir uma </w:t>
      </w:r>
      <w:r w:rsidRPr="00AB07E1">
        <w:rPr>
          <w:color w:val="FF0000"/>
        </w:rPr>
        <w:t>mensagem com</w:t>
      </w:r>
      <w:r>
        <w:rPr>
          <w:color w:val="FF0000"/>
        </w:rPr>
        <w:t xml:space="preserve"> o</w:t>
      </w:r>
      <w:r w:rsidRPr="00AB07E1">
        <w:rPr>
          <w:color w:val="FF0000"/>
        </w:rPr>
        <w:t xml:space="preserve"> vídeo tutorial</w:t>
      </w:r>
      <w:r>
        <w:rPr>
          <w:color w:val="FF0000"/>
        </w:rPr>
        <w:t>.</w:t>
      </w:r>
    </w:p>
    <w:p w:rsidR="00AB07E1" w:rsidRPr="00AB07E1" w:rsidRDefault="00AB07E1" w:rsidP="001E18F6">
      <w:pPr>
        <w:pStyle w:val="1texto"/>
        <w:numPr>
          <w:ilvl w:val="0"/>
          <w:numId w:val="5"/>
        </w:numPr>
        <w:rPr>
          <w:color w:val="FF0000"/>
        </w:rPr>
      </w:pPr>
      <w:r w:rsidRPr="00AB07E1">
        <w:rPr>
          <w:color w:val="FF0000"/>
        </w:rPr>
        <w:t>Usuário seleciona iniciar</w:t>
      </w:r>
      <w:r>
        <w:rPr>
          <w:color w:val="FF0000"/>
        </w:rPr>
        <w:t>.</w:t>
      </w:r>
    </w:p>
    <w:p w:rsidR="00AB07E1" w:rsidRPr="00AB07E1" w:rsidRDefault="00AB07E1" w:rsidP="001E18F6">
      <w:pPr>
        <w:pStyle w:val="1texto"/>
        <w:numPr>
          <w:ilvl w:val="0"/>
          <w:numId w:val="5"/>
        </w:numPr>
        <w:rPr>
          <w:color w:val="FF0000"/>
        </w:rPr>
      </w:pPr>
      <w:r w:rsidRPr="00AB07E1">
        <w:rPr>
          <w:color w:val="FF0000"/>
        </w:rPr>
        <w:t xml:space="preserve">A cada durante 30 segundos células invasoras irão atacar, </w:t>
      </w:r>
    </w:p>
    <w:p w:rsidR="00AB07E1" w:rsidRPr="00AB07E1" w:rsidRDefault="00AB07E1" w:rsidP="001E18F6">
      <w:pPr>
        <w:pStyle w:val="1texto"/>
        <w:numPr>
          <w:ilvl w:val="0"/>
          <w:numId w:val="5"/>
        </w:numPr>
        <w:rPr>
          <w:color w:val="FF0000"/>
        </w:rPr>
      </w:pPr>
      <w:r w:rsidRPr="00AB07E1">
        <w:rPr>
          <w:color w:val="FF0000"/>
        </w:rPr>
        <w:t>Usuário seleciona uma das ações: vacina,</w:t>
      </w:r>
      <w:r w:rsidR="00475ABB">
        <w:rPr>
          <w:color w:val="FF0000"/>
        </w:rPr>
        <w:t xml:space="preserve"> antibiótico e anti-inflamatório. </w:t>
      </w:r>
      <w:r w:rsidRPr="00AB07E1">
        <w:rPr>
          <w:color w:val="FF0000"/>
        </w:rPr>
        <w:t>Cada uma das opções possui um efeito em todas as unidades ativas</w:t>
      </w:r>
    </w:p>
    <w:p w:rsidR="00AB07E1" w:rsidRPr="003864C1" w:rsidRDefault="00AB07E1" w:rsidP="00AB07E1">
      <w:pPr>
        <w:pStyle w:val="Ttulo3"/>
      </w:pPr>
      <w:r>
        <w:t>UC003</w:t>
      </w:r>
      <w:r w:rsidRPr="00AB07E1">
        <w:t xml:space="preserve"> Altera configurações</w:t>
      </w:r>
    </w:p>
    <w:p w:rsidR="00AB07E1" w:rsidRDefault="00AB07E1" w:rsidP="00AB07E1">
      <w:pPr>
        <w:pStyle w:val="1texto"/>
        <w:ind w:left="359" w:firstLine="709"/>
      </w:pPr>
      <w:r>
        <w:t>Este caso de uso descreve o funcionamento das tarefas efetuadas pela tela de configurações, para obter mais informações sobre a tela de configurações verifique o tópico 4.X.X deste documento.</w:t>
      </w:r>
    </w:p>
    <w:p w:rsidR="00AB07E1" w:rsidRDefault="00AB07E1" w:rsidP="00AB07E1">
      <w:pPr>
        <w:pStyle w:val="1texto"/>
        <w:ind w:left="359" w:firstLine="709"/>
      </w:pPr>
      <w:r>
        <w:t>Os passos deste caso de uso são descritos abaixo.</w:t>
      </w:r>
    </w:p>
    <w:p w:rsidR="00AB07E1" w:rsidRDefault="00AB07E1" w:rsidP="001E18F6">
      <w:pPr>
        <w:pStyle w:val="1texto"/>
        <w:numPr>
          <w:ilvl w:val="0"/>
          <w:numId w:val="6"/>
        </w:numPr>
      </w:pPr>
      <w:r>
        <w:t>Exibe tela de configurações com os campos de seleção de volume para musica de fundo e efeitos sonoros e uma opção de resolução.</w:t>
      </w:r>
    </w:p>
    <w:p w:rsidR="00AB07E1" w:rsidRDefault="00AB07E1" w:rsidP="001E18F6">
      <w:pPr>
        <w:pStyle w:val="1texto"/>
        <w:numPr>
          <w:ilvl w:val="0"/>
          <w:numId w:val="6"/>
        </w:numPr>
      </w:pPr>
      <w:r>
        <w:lastRenderedPageBreak/>
        <w:t>Usuário pode alterar um ou mais dos campos (Volume dos efeitos, Volume da música e Resolução) ou selecionar a opção “Voltar”, neste caso ir para o UC001_Inicia um novo jogo.</w:t>
      </w:r>
    </w:p>
    <w:p w:rsidR="00AB07E1" w:rsidRDefault="00AB07E1" w:rsidP="001E18F6">
      <w:pPr>
        <w:pStyle w:val="1texto"/>
        <w:numPr>
          <w:ilvl w:val="0"/>
          <w:numId w:val="6"/>
        </w:numPr>
      </w:pPr>
      <w:r>
        <w:t xml:space="preserve">Salvar configurações caso alteradas, </w:t>
      </w:r>
    </w:p>
    <w:p w:rsidR="00AB07E1" w:rsidRDefault="00AB07E1" w:rsidP="001E18F6">
      <w:pPr>
        <w:pStyle w:val="1texto"/>
        <w:numPr>
          <w:ilvl w:val="0"/>
          <w:numId w:val="6"/>
        </w:numPr>
        <w:ind w:left="359" w:firstLine="709"/>
      </w:pPr>
      <w:r>
        <w:t>Voltar ao item 1.</w:t>
      </w:r>
    </w:p>
    <w:p w:rsidR="00AB07E1" w:rsidRPr="003864C1" w:rsidRDefault="004B160F" w:rsidP="00AB07E1">
      <w:pPr>
        <w:pStyle w:val="Ttulo3"/>
      </w:pPr>
      <w:bookmarkStart w:id="149" w:name="OLE_LINK114"/>
      <w:bookmarkStart w:id="150" w:name="OLE_LINK115"/>
      <w:r>
        <w:t>UC004</w:t>
      </w:r>
      <w:r w:rsidR="00AB07E1">
        <w:t xml:space="preserve"> </w:t>
      </w:r>
      <w:r>
        <w:t>Sair e Créditos</w:t>
      </w:r>
    </w:p>
    <w:p w:rsidR="00AB07E1" w:rsidRDefault="00AB07E1" w:rsidP="00AB07E1">
      <w:pPr>
        <w:pStyle w:val="1texto"/>
        <w:ind w:left="359" w:firstLine="709"/>
      </w:pPr>
      <w:r>
        <w:t xml:space="preserve">Este caso de uso descreve </w:t>
      </w:r>
      <w:bookmarkEnd w:id="149"/>
      <w:bookmarkEnd w:id="150"/>
      <w:r>
        <w:t xml:space="preserve">o funcionamento das tarefas efetuadas pela tela de </w:t>
      </w:r>
      <w:bookmarkStart w:id="151" w:name="OLE_LINK109"/>
      <w:bookmarkStart w:id="152" w:name="OLE_LINK110"/>
      <w:r w:rsidR="004B160F">
        <w:t>créditos e fechamento</w:t>
      </w:r>
      <w:bookmarkEnd w:id="151"/>
      <w:bookmarkEnd w:id="152"/>
      <w:r>
        <w:t xml:space="preserve">, para obter mais informações sobre a tela de </w:t>
      </w:r>
      <w:r w:rsidR="004B160F">
        <w:t xml:space="preserve">créditos e fechamento </w:t>
      </w:r>
      <w:r>
        <w:t>verifique o tópico 4.X.X deste documento.</w:t>
      </w:r>
    </w:p>
    <w:p w:rsidR="00AB07E1" w:rsidRDefault="00AB07E1" w:rsidP="00AB07E1">
      <w:pPr>
        <w:pStyle w:val="1texto"/>
        <w:ind w:left="359" w:firstLine="709"/>
      </w:pPr>
      <w:r>
        <w:t>Os passos deste caso de uso são descritos abaixo.</w:t>
      </w:r>
    </w:p>
    <w:p w:rsidR="004B160F" w:rsidRDefault="004B160F" w:rsidP="001E18F6">
      <w:pPr>
        <w:pStyle w:val="1texto"/>
        <w:numPr>
          <w:ilvl w:val="0"/>
          <w:numId w:val="7"/>
        </w:numPr>
      </w:pPr>
      <w:r>
        <w:t>Exibe uma tela de créditos com duração de três segundos.</w:t>
      </w:r>
    </w:p>
    <w:p w:rsidR="00AB07E1" w:rsidRDefault="004B160F" w:rsidP="001E18F6">
      <w:pPr>
        <w:pStyle w:val="1texto"/>
        <w:numPr>
          <w:ilvl w:val="0"/>
          <w:numId w:val="7"/>
        </w:numPr>
      </w:pPr>
      <w:r>
        <w:t>Fecha a aplicação.</w:t>
      </w:r>
    </w:p>
    <w:p w:rsidR="004B160F" w:rsidRPr="00F97ECB" w:rsidRDefault="004B160F" w:rsidP="004B160F">
      <w:pPr>
        <w:pStyle w:val="Ttulo2"/>
      </w:pPr>
      <w:r>
        <w:t>Requisitos</w:t>
      </w:r>
    </w:p>
    <w:p w:rsidR="004B160F" w:rsidRPr="004B160F" w:rsidRDefault="004B160F" w:rsidP="004B160F">
      <w:pPr>
        <w:pStyle w:val="1texto"/>
        <w:ind w:left="359" w:firstLine="709"/>
        <w:rPr>
          <w:color w:val="FF0000"/>
        </w:rPr>
      </w:pPr>
      <w:r w:rsidRPr="004B160F">
        <w:rPr>
          <w:color w:val="FF0000"/>
        </w:rPr>
        <w:t xml:space="preserve">Referência de requisitos: </w:t>
      </w:r>
    </w:p>
    <w:p w:rsidR="004B160F" w:rsidRPr="004B160F" w:rsidRDefault="004B160F" w:rsidP="004B160F">
      <w:pPr>
        <w:pStyle w:val="1texto"/>
        <w:ind w:left="359" w:firstLine="709"/>
        <w:rPr>
          <w:color w:val="FF0000"/>
        </w:rPr>
      </w:pPr>
      <w:r w:rsidRPr="004B160F">
        <w:rPr>
          <w:color w:val="FF0000"/>
        </w:rPr>
        <w:t>- Definição</w:t>
      </w:r>
    </w:p>
    <w:p w:rsidR="004B160F" w:rsidRPr="004B160F" w:rsidRDefault="004B160F" w:rsidP="004B160F">
      <w:pPr>
        <w:pStyle w:val="1texto"/>
        <w:ind w:left="359" w:firstLine="709"/>
        <w:rPr>
          <w:color w:val="FF0000"/>
        </w:rPr>
      </w:pPr>
      <w:r w:rsidRPr="004B160F">
        <w:rPr>
          <w:color w:val="FF0000"/>
        </w:rPr>
        <w:t>- Definição de controle de requisitos (falar que iremos usar)</w:t>
      </w:r>
    </w:p>
    <w:p w:rsidR="004B160F" w:rsidRPr="004B160F" w:rsidRDefault="004B160F" w:rsidP="004B160F">
      <w:pPr>
        <w:pStyle w:val="1texto"/>
        <w:ind w:left="359" w:firstLine="709"/>
        <w:rPr>
          <w:color w:val="FF0000"/>
        </w:rPr>
      </w:pPr>
      <w:r w:rsidRPr="004B160F">
        <w:rPr>
          <w:color w:val="FF0000"/>
        </w:rPr>
        <w:t>- Uso de controle de requisitos em jogos</w:t>
      </w:r>
    </w:p>
    <w:p w:rsidR="004B160F" w:rsidRPr="004B160F" w:rsidRDefault="004B160F" w:rsidP="004B160F">
      <w:pPr>
        <w:pStyle w:val="1texto"/>
        <w:ind w:left="359" w:firstLine="709"/>
        <w:rPr>
          <w:color w:val="FF0000"/>
        </w:rPr>
      </w:pPr>
      <w:r w:rsidRPr="004B160F">
        <w:rPr>
          <w:color w:val="FF0000"/>
        </w:rPr>
        <w:t>- Imagem de requisitos com explicação</w:t>
      </w:r>
    </w:p>
    <w:p w:rsidR="004B160F" w:rsidRDefault="004B160F" w:rsidP="00AB07E1">
      <w:pPr>
        <w:pStyle w:val="1texto"/>
        <w:ind w:left="359" w:firstLine="709"/>
      </w:pPr>
    </w:p>
    <w:p w:rsidR="00C96EC9" w:rsidRDefault="00C96EC9" w:rsidP="00AB07E1">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C96EC9" w:rsidRDefault="00C96EC9" w:rsidP="00C96EC9">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r w:rsidRPr="001360D8">
        <w:t xml:space="preserve"> </w:t>
      </w:r>
    </w:p>
    <w:p w:rsidR="004B160F" w:rsidRPr="00F97ECB" w:rsidRDefault="000C1A5A" w:rsidP="004B160F">
      <w:pPr>
        <w:pStyle w:val="Ttulo2"/>
      </w:pPr>
      <w:bookmarkStart w:id="153" w:name="OLE_LINK119"/>
      <w:bookmarkStart w:id="154" w:name="OLE_LINK120"/>
      <w:bookmarkStart w:id="155" w:name="OLE_LINK121"/>
      <w:bookmarkStart w:id="156" w:name="OLE_LINK113"/>
      <w:r>
        <w:t xml:space="preserve">Diagrama de </w:t>
      </w:r>
      <w:r w:rsidR="00BC6514">
        <w:t>fluxo</w:t>
      </w:r>
    </w:p>
    <w:bookmarkEnd w:id="153"/>
    <w:bookmarkEnd w:id="154"/>
    <w:bookmarkEnd w:id="155"/>
    <w:p w:rsidR="004B160F" w:rsidRPr="004B160F" w:rsidRDefault="004B160F" w:rsidP="004B160F">
      <w:pPr>
        <w:pStyle w:val="1texto"/>
        <w:ind w:left="359" w:firstLine="709"/>
        <w:rPr>
          <w:color w:val="FF0000"/>
        </w:rPr>
      </w:pPr>
      <w:r w:rsidRPr="004B160F">
        <w:rPr>
          <w:color w:val="FF0000"/>
        </w:rPr>
        <w:t>- Definição</w:t>
      </w:r>
    </w:p>
    <w:p w:rsidR="004B160F" w:rsidRPr="004B160F" w:rsidRDefault="004B160F" w:rsidP="004B160F">
      <w:pPr>
        <w:pStyle w:val="1texto"/>
        <w:ind w:left="359" w:firstLine="709"/>
        <w:rPr>
          <w:color w:val="FF0000"/>
        </w:rPr>
      </w:pPr>
      <w:r w:rsidRPr="004B160F">
        <w:rPr>
          <w:color w:val="FF0000"/>
        </w:rPr>
        <w:t>- Importância</w:t>
      </w:r>
    </w:p>
    <w:p w:rsidR="004B160F" w:rsidRPr="004B160F" w:rsidRDefault="004B160F" w:rsidP="004B160F">
      <w:pPr>
        <w:pStyle w:val="1texto"/>
        <w:ind w:left="359" w:firstLine="709"/>
        <w:rPr>
          <w:color w:val="FF0000"/>
        </w:rPr>
      </w:pPr>
      <w:r w:rsidRPr="004B160F">
        <w:rPr>
          <w:color w:val="FF0000"/>
        </w:rPr>
        <w:t>- Imagem + descrição de cada ação</w:t>
      </w:r>
    </w:p>
    <w:p w:rsidR="000C1A5A" w:rsidRDefault="000C1A5A" w:rsidP="004B160F">
      <w:pPr>
        <w:pStyle w:val="1texto"/>
        <w:ind w:left="359" w:firstLine="709"/>
        <w:rPr>
          <w:color w:val="FF0000"/>
        </w:rPr>
      </w:pPr>
    </w:p>
    <w:p w:rsidR="004B160F" w:rsidRPr="004B160F" w:rsidRDefault="004B160F" w:rsidP="004B160F">
      <w:pPr>
        <w:pStyle w:val="1texto"/>
        <w:ind w:left="359" w:firstLine="709"/>
        <w:rPr>
          <w:color w:val="FF0000"/>
        </w:rPr>
      </w:pPr>
      <w:r w:rsidRPr="004B160F">
        <w:rPr>
          <w:color w:val="FF0000"/>
        </w:rPr>
        <w:lastRenderedPageBreak/>
        <w:t>Fluxo do software</w:t>
      </w:r>
    </w:p>
    <w:p w:rsidR="004B160F" w:rsidRDefault="004B160F" w:rsidP="004B160F">
      <w:pPr>
        <w:pStyle w:val="1texto"/>
        <w:ind w:left="359" w:firstLine="709"/>
      </w:pPr>
      <w:r>
        <w:rPr>
          <w:noProof/>
          <w:color w:val="000000"/>
        </w:rPr>
        <w:drawing>
          <wp:inline distT="0" distB="0" distL="0" distR="0" wp14:anchorId="60791BFA" wp14:editId="2133346B">
            <wp:extent cx="5400000" cy="2347438"/>
            <wp:effectExtent l="0" t="0" r="0" b="0"/>
            <wp:docPr id="7" name="Picture 7" descr="https://lh3.googleusercontent.com/-GBTHXdYsqPRTWsRVvtjfyVwwoLXT2cqcvhNwpJJo_eQ_X6eVpDatrntClUya-NcevHeXadEVBFsfsjk8l1eWhenc6syd_od83OiPtlHgGEVCwmie-bRoax2aqQGoSF-elj-aq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GBTHXdYsqPRTWsRVvtjfyVwwoLXT2cqcvhNwpJJo_eQ_X6eVpDatrntClUya-NcevHeXadEVBFsfsjk8l1eWhenc6syd_od83OiPtlHgGEVCwmie-bRoax2aqQGoSF-elj-aqGQ"/>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0" cy="2347438"/>
                    </a:xfrm>
                    <a:prstGeom prst="rect">
                      <a:avLst/>
                    </a:prstGeom>
                    <a:noFill/>
                    <a:ln>
                      <a:noFill/>
                    </a:ln>
                  </pic:spPr>
                </pic:pic>
              </a:graphicData>
            </a:graphic>
          </wp:inline>
        </w:drawing>
      </w:r>
    </w:p>
    <w:p w:rsidR="004B160F" w:rsidRDefault="004B160F" w:rsidP="004B160F">
      <w:pPr>
        <w:pStyle w:val="1texto"/>
        <w:ind w:left="359" w:firstLine="709"/>
        <w:rPr>
          <w:color w:val="FF0000"/>
        </w:rPr>
      </w:pPr>
      <w:r w:rsidRPr="004B160F">
        <w:rPr>
          <w:color w:val="FF0000"/>
        </w:rPr>
        <w:t>INVERTER IMAGEM</w:t>
      </w:r>
    </w:p>
    <w:p w:rsidR="000C1A5A" w:rsidRPr="004B160F" w:rsidRDefault="000C1A5A" w:rsidP="004B160F">
      <w:pPr>
        <w:pStyle w:val="1texto"/>
        <w:ind w:left="359" w:firstLine="709"/>
        <w:rPr>
          <w:color w:val="FF0000"/>
        </w:rPr>
      </w:pPr>
    </w:p>
    <w:p w:rsidR="004B160F" w:rsidRDefault="004B160F" w:rsidP="004B160F">
      <w:pPr>
        <w:pStyle w:val="1texto"/>
        <w:ind w:left="359" w:firstLine="709"/>
      </w:pPr>
      <w:bookmarkStart w:id="157" w:name="OLE_LINK118"/>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bookmarkEnd w:id="157"/>
    <w:p w:rsidR="004B160F" w:rsidRDefault="004B160F" w:rsidP="004B160F">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r w:rsidRPr="001360D8">
        <w:t xml:space="preserve"> </w:t>
      </w:r>
    </w:p>
    <w:p w:rsidR="00BC6514" w:rsidRPr="003864C1" w:rsidRDefault="00BC6514" w:rsidP="00BC6514">
      <w:pPr>
        <w:pStyle w:val="Ttulo3"/>
      </w:pPr>
      <w:r>
        <w:t xml:space="preserve">Fluxo do Gameplay </w:t>
      </w:r>
    </w:p>
    <w:p w:rsidR="00BC6514" w:rsidRDefault="00BC6514" w:rsidP="00BC6514">
      <w:pPr>
        <w:pStyle w:val="1texto"/>
        <w:ind w:left="359" w:firstLine="709"/>
        <w:rPr>
          <w:color w:val="FF0000"/>
        </w:rPr>
      </w:pPr>
      <w:r>
        <w:rPr>
          <w:color w:val="FF0000"/>
        </w:rPr>
        <w:t xml:space="preserve">- </w:t>
      </w:r>
      <w:r w:rsidRPr="000C1A5A">
        <w:rPr>
          <w:color w:val="FF0000"/>
        </w:rPr>
        <w:t>Falar que gameplay foi explicado no tópico X.X.X.X, mas dar um resuminho de 1 ou 2 linhas.</w:t>
      </w:r>
    </w:p>
    <w:p w:rsidR="00BC6514" w:rsidRPr="000C1A5A" w:rsidRDefault="00BC6514" w:rsidP="00BC6514">
      <w:pPr>
        <w:pStyle w:val="1texto"/>
        <w:ind w:left="359" w:firstLine="709"/>
        <w:rPr>
          <w:color w:val="FF0000"/>
        </w:rPr>
      </w:pPr>
      <w:r>
        <w:rPr>
          <w:color w:val="FF0000"/>
        </w:rPr>
        <w:t>- Descrever imagem/cada ação</w:t>
      </w:r>
    </w:p>
    <w:p w:rsidR="00BC6514" w:rsidRDefault="00BC6514" w:rsidP="00BC6514">
      <w:pPr>
        <w:pStyle w:val="1texto"/>
        <w:ind w:left="359" w:firstLine="709"/>
      </w:pPr>
    </w:p>
    <w:p w:rsidR="00BC6514" w:rsidRDefault="00BC6514" w:rsidP="00BC6514">
      <w:pPr>
        <w:pStyle w:val="1texto"/>
        <w:ind w:left="359" w:firstLine="709"/>
        <w:rPr>
          <w:color w:val="FF0000"/>
        </w:rPr>
      </w:pPr>
      <w:r>
        <w:rPr>
          <w:color w:val="FF0000"/>
        </w:rPr>
        <w:t>&lt;&lt;</w:t>
      </w:r>
      <w:r w:rsidRPr="004B160F">
        <w:rPr>
          <w:color w:val="FF0000"/>
        </w:rPr>
        <w:t>IMAGEM</w:t>
      </w:r>
      <w:r>
        <w:rPr>
          <w:color w:val="FF0000"/>
        </w:rPr>
        <w:t>&gt;&gt;</w:t>
      </w:r>
    </w:p>
    <w:p w:rsidR="00BC6514" w:rsidRDefault="00BC6514" w:rsidP="00BC6514">
      <w:pPr>
        <w:pStyle w:val="1texto"/>
        <w:ind w:left="359" w:firstLine="709"/>
        <w:rPr>
          <w:color w:val="FF0000"/>
        </w:rPr>
      </w:pPr>
    </w:p>
    <w:p w:rsidR="00BC6514" w:rsidRDefault="00BC6514" w:rsidP="00BC6514">
      <w:pPr>
        <w:pStyle w:val="1texto"/>
        <w:ind w:left="359" w:firstLine="709"/>
      </w:pPr>
      <w:bookmarkStart w:id="158" w:name="OLE_LINK122"/>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BC6514" w:rsidRDefault="00BC6514" w:rsidP="00BC6514">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bookmarkEnd w:id="158"/>
    <w:p w:rsidR="00BC6514" w:rsidRDefault="00BC6514" w:rsidP="004B160F">
      <w:pPr>
        <w:pStyle w:val="1texto"/>
        <w:ind w:left="359" w:firstLine="709"/>
      </w:pPr>
    </w:p>
    <w:p w:rsidR="000C1A5A" w:rsidRPr="00F97ECB" w:rsidRDefault="000C1A5A" w:rsidP="000C1A5A">
      <w:pPr>
        <w:pStyle w:val="Ttulo2"/>
      </w:pPr>
      <w:r>
        <w:t>Diagrama de telas</w:t>
      </w:r>
    </w:p>
    <w:p w:rsidR="000C1A5A" w:rsidRPr="000C1A5A" w:rsidRDefault="000C1A5A" w:rsidP="000C1A5A">
      <w:pPr>
        <w:pStyle w:val="1texto"/>
        <w:ind w:left="359" w:firstLine="709"/>
        <w:rPr>
          <w:color w:val="FF0000"/>
        </w:rPr>
      </w:pPr>
      <w:r w:rsidRPr="004B160F">
        <w:rPr>
          <w:color w:val="FF0000"/>
        </w:rPr>
        <w:t xml:space="preserve">- </w:t>
      </w:r>
      <w:r w:rsidRPr="000C1A5A">
        <w:rPr>
          <w:color w:val="FF0000"/>
        </w:rPr>
        <w:t xml:space="preserve">O que é? </w:t>
      </w:r>
      <w:r w:rsidR="00656AC1" w:rsidRPr="000C1A5A">
        <w:rPr>
          <w:color w:val="FF0000"/>
        </w:rPr>
        <w:t>definição</w:t>
      </w:r>
    </w:p>
    <w:p w:rsidR="000C1A5A" w:rsidRDefault="000C1A5A" w:rsidP="000C1A5A">
      <w:pPr>
        <w:pStyle w:val="1texto"/>
        <w:ind w:left="359" w:firstLine="709"/>
        <w:rPr>
          <w:color w:val="FF0000"/>
        </w:rPr>
      </w:pPr>
      <w:r w:rsidRPr="000C1A5A">
        <w:rPr>
          <w:color w:val="FF0000"/>
        </w:rPr>
        <w:lastRenderedPageBreak/>
        <w:t>- Porque usamos, usamos porque nosso sofware esta muito relacionado com o visual, ou seja as acoes sao feitas de forma cognifitva, asim um digrama de telas funcionaria como um mapa da execucao do software,</w:t>
      </w:r>
    </w:p>
    <w:p w:rsidR="00BC6514" w:rsidRDefault="00BC6514" w:rsidP="000C1A5A">
      <w:pPr>
        <w:pStyle w:val="1texto"/>
        <w:ind w:left="359" w:firstLine="709"/>
        <w:rPr>
          <w:color w:val="FF0000"/>
        </w:rPr>
      </w:pPr>
    </w:p>
    <w:p w:rsidR="00BC6514" w:rsidRDefault="00BC6514" w:rsidP="00BC6514">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BC6514" w:rsidRDefault="00BC6514" w:rsidP="00BC6514">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0C1A5A" w:rsidRPr="00F97ECB" w:rsidRDefault="000C1A5A" w:rsidP="000C1A5A">
      <w:pPr>
        <w:pStyle w:val="Ttulo2"/>
      </w:pPr>
      <w:bookmarkStart w:id="159" w:name="OLE_LINK123"/>
      <w:bookmarkStart w:id="160" w:name="OLE_LINK124"/>
      <w:bookmarkEnd w:id="156"/>
      <w:r>
        <w:t>Storyboard</w:t>
      </w:r>
    </w:p>
    <w:p w:rsidR="000C1A5A" w:rsidRPr="000C1A5A" w:rsidRDefault="000C1A5A" w:rsidP="000C1A5A">
      <w:pPr>
        <w:pStyle w:val="1texto"/>
        <w:ind w:left="359" w:firstLine="709"/>
        <w:rPr>
          <w:color w:val="FF0000"/>
        </w:rPr>
      </w:pPr>
      <w:r w:rsidRPr="004B160F">
        <w:rPr>
          <w:color w:val="FF0000"/>
        </w:rPr>
        <w:t>-</w:t>
      </w:r>
      <w:bookmarkStart w:id="161" w:name="OLE_LINK116"/>
      <w:bookmarkStart w:id="162" w:name="OLE_LINK117"/>
      <w:r w:rsidRPr="000C1A5A">
        <w:t xml:space="preserve"> </w:t>
      </w:r>
      <w:r w:rsidRPr="000C1A5A">
        <w:rPr>
          <w:color w:val="FF0000"/>
        </w:rPr>
        <w:t>Definição</w:t>
      </w:r>
    </w:p>
    <w:p w:rsidR="000C1A5A" w:rsidRPr="000C1A5A" w:rsidRDefault="000C1A5A" w:rsidP="000C1A5A">
      <w:pPr>
        <w:pStyle w:val="1texto"/>
        <w:ind w:left="359" w:firstLine="709"/>
        <w:rPr>
          <w:color w:val="FF0000"/>
        </w:rPr>
      </w:pPr>
      <w:r w:rsidRPr="000C1A5A">
        <w:rPr>
          <w:color w:val="FF0000"/>
        </w:rPr>
        <w:t>- qual a importância do storyboard em um game</w:t>
      </w:r>
    </w:p>
    <w:p w:rsidR="000C1A5A" w:rsidRDefault="000C1A5A" w:rsidP="000C1A5A">
      <w:pPr>
        <w:pStyle w:val="1texto"/>
        <w:ind w:left="359" w:firstLine="709"/>
        <w:rPr>
          <w:color w:val="FF0000"/>
        </w:rPr>
      </w:pPr>
      <w:r w:rsidRPr="000C1A5A">
        <w:rPr>
          <w:color w:val="FF0000"/>
        </w:rPr>
        <w:t>- imagem e explicação</w:t>
      </w:r>
    </w:p>
    <w:bookmarkEnd w:id="161"/>
    <w:bookmarkEnd w:id="162"/>
    <w:p w:rsidR="000C1A5A" w:rsidRPr="004B160F" w:rsidRDefault="000C1A5A" w:rsidP="000C1A5A">
      <w:pPr>
        <w:pStyle w:val="1texto"/>
        <w:ind w:left="359" w:firstLine="709"/>
        <w:rPr>
          <w:color w:val="FF0000"/>
        </w:rPr>
      </w:pPr>
    </w:p>
    <w:p w:rsidR="000C1A5A" w:rsidRDefault="000C1A5A" w:rsidP="000C1A5A">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8A6666" w:rsidRDefault="000C1A5A" w:rsidP="00BC6514">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r w:rsidRPr="001360D8">
        <w:t xml:space="preserve"> </w:t>
      </w:r>
      <w:bookmarkEnd w:id="159"/>
      <w:bookmarkEnd w:id="160"/>
    </w:p>
    <w:p w:rsidR="00BC6514" w:rsidRPr="00F97ECB" w:rsidRDefault="00BC6514" w:rsidP="00BC6514">
      <w:pPr>
        <w:pStyle w:val="Ttulo2"/>
      </w:pPr>
      <w:r>
        <w:t>Game design</w:t>
      </w:r>
    </w:p>
    <w:p w:rsidR="00BC6514" w:rsidRDefault="00BC6514" w:rsidP="00BC6514">
      <w:pPr>
        <w:pStyle w:val="1texto"/>
        <w:ind w:left="359" w:firstLine="709"/>
        <w:rPr>
          <w:color w:val="FF0000"/>
        </w:rPr>
      </w:pPr>
      <w:r w:rsidRPr="004B160F">
        <w:rPr>
          <w:color w:val="FF0000"/>
        </w:rPr>
        <w:t>-</w:t>
      </w:r>
      <w:r w:rsidRPr="000C1A5A">
        <w:t xml:space="preserve"> </w:t>
      </w:r>
      <w:r w:rsidR="00656AC1">
        <w:rPr>
          <w:color w:val="FF0000"/>
        </w:rPr>
        <w:t>D</w:t>
      </w:r>
      <w:r w:rsidRPr="00BC6514">
        <w:rPr>
          <w:color w:val="FF0000"/>
        </w:rPr>
        <w:t>efinição</w:t>
      </w:r>
    </w:p>
    <w:p w:rsidR="00BC6514" w:rsidRDefault="00BC6514" w:rsidP="00BC6514">
      <w:pPr>
        <w:pStyle w:val="1texto"/>
        <w:ind w:left="359" w:firstLine="709"/>
        <w:rPr>
          <w:color w:val="FF0000"/>
        </w:rPr>
      </w:pPr>
      <w:r>
        <w:rPr>
          <w:color w:val="FF0000"/>
        </w:rPr>
        <w:t xml:space="preserve">- </w:t>
      </w:r>
      <w:r w:rsidRPr="00BC6514">
        <w:rPr>
          <w:color w:val="FF0000"/>
        </w:rPr>
        <w:t>TOPICOS</w:t>
      </w:r>
    </w:p>
    <w:p w:rsidR="00BC6514" w:rsidRPr="004B160F" w:rsidRDefault="00BC6514" w:rsidP="00BC6514">
      <w:pPr>
        <w:pStyle w:val="1texto"/>
        <w:ind w:left="359" w:firstLine="709"/>
        <w:rPr>
          <w:color w:val="FF0000"/>
        </w:rPr>
      </w:pPr>
    </w:p>
    <w:p w:rsidR="00BC6514" w:rsidRDefault="00BC6514" w:rsidP="00BC6514">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BC6514" w:rsidRDefault="00BC6514" w:rsidP="00BC6514">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r w:rsidRPr="001360D8">
        <w:t xml:space="preserve"> </w:t>
      </w:r>
    </w:p>
    <w:p w:rsidR="00BC6514" w:rsidRDefault="00BC6514" w:rsidP="00BC6514">
      <w:pPr>
        <w:pStyle w:val="1texto"/>
        <w:ind w:left="359" w:firstLine="709"/>
      </w:pPr>
    </w:p>
    <w:p w:rsidR="008A6666" w:rsidRDefault="008A6666" w:rsidP="008A6666">
      <w:pPr>
        <w:pStyle w:val="Ttulo1"/>
      </w:pPr>
      <w:bookmarkStart w:id="163" w:name="OLE_LINK14"/>
      <w:r>
        <w:lastRenderedPageBreak/>
        <w:t>desenvolvimento</w:t>
      </w:r>
    </w:p>
    <w:p w:rsidR="008A6666" w:rsidRDefault="008A6666" w:rsidP="008A6666">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8A6666" w:rsidRDefault="008A6666" w:rsidP="008A6666">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p>
    <w:bookmarkEnd w:id="163"/>
    <w:p w:rsidR="00B70502" w:rsidRDefault="00B70502" w:rsidP="000568A9">
      <w:pPr>
        <w:pStyle w:val="1texto"/>
      </w:pPr>
    </w:p>
    <w:p w:rsidR="00557874" w:rsidRDefault="00694575" w:rsidP="000568A9">
      <w:pPr>
        <w:pStyle w:val="Ttulo1"/>
      </w:pPr>
      <w:bookmarkStart w:id="164" w:name="_Toc94594164"/>
      <w:bookmarkStart w:id="165" w:name="_Toc94931270"/>
      <w:bookmarkStart w:id="166" w:name="_Toc159666545"/>
      <w:bookmarkStart w:id="167" w:name="_Toc159731956"/>
      <w:bookmarkStart w:id="168" w:name="_Toc393203594"/>
      <w:bookmarkStart w:id="169" w:name="_Toc435127836"/>
      <w:bookmarkEnd w:id="138"/>
      <w:r>
        <w:lastRenderedPageBreak/>
        <w:t>pesquisa de campo</w:t>
      </w:r>
      <w:bookmarkEnd w:id="164"/>
      <w:bookmarkEnd w:id="165"/>
      <w:bookmarkEnd w:id="166"/>
      <w:bookmarkEnd w:id="167"/>
      <w:bookmarkEnd w:id="168"/>
      <w:bookmarkEnd w:id="169"/>
    </w:p>
    <w:p w:rsidR="000568A9" w:rsidRDefault="000568A9" w:rsidP="000568A9">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00CE7FE4" w:rsidRPr="00CE7FE4">
        <w:t xml:space="preserve"> </w:t>
      </w:r>
      <w:r w:rsidR="00CE7FE4">
        <w:t>Texto.</w:t>
      </w:r>
      <w:r w:rsidR="00CE7FE4" w:rsidRPr="000568A9">
        <w:t xml:space="preserve"> </w:t>
      </w:r>
      <w:r w:rsidR="00CE7FE4">
        <w:t>Texto.</w:t>
      </w:r>
      <w:r w:rsidR="00CE7FE4" w:rsidRPr="000568A9">
        <w:t xml:space="preserve"> </w:t>
      </w:r>
      <w:r w:rsidR="00CE7FE4">
        <w:t>Texto.</w:t>
      </w:r>
      <w:r w:rsidR="00CE7FE4" w:rsidRPr="000568A9">
        <w:t xml:space="preserve"> </w:t>
      </w:r>
      <w:r w:rsidR="00CE7FE4">
        <w:t>Texto. Texto.</w:t>
      </w:r>
    </w:p>
    <w:p w:rsidR="00B70502" w:rsidRDefault="000568A9" w:rsidP="000568A9">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00B70502">
        <w:t>.</w:t>
      </w:r>
    </w:p>
    <w:p w:rsidR="000568A9" w:rsidRDefault="000568A9" w:rsidP="000568A9">
      <w:pPr>
        <w:pStyle w:val="QuebradePgina"/>
      </w:pPr>
      <w:bookmarkStart w:id="170" w:name="_Toc94594165"/>
      <w:bookmarkStart w:id="171" w:name="_Toc94931271"/>
      <w:bookmarkStart w:id="172" w:name="_Toc159666546"/>
      <w:r>
        <w:br w:type="page"/>
      </w:r>
    </w:p>
    <w:p w:rsidR="000E0620" w:rsidRDefault="000E0620" w:rsidP="000E0620">
      <w:pPr>
        <w:pStyle w:val="Ttulo1"/>
      </w:pPr>
      <w:bookmarkStart w:id="173" w:name="_Toc435127837"/>
      <w:bookmarkStart w:id="174" w:name="_Toc159731957"/>
      <w:bookmarkStart w:id="175" w:name="_Toc393203595"/>
      <w:r>
        <w:lastRenderedPageBreak/>
        <w:t>Análise da pesquisa de campo</w:t>
      </w:r>
      <w:bookmarkEnd w:id="173"/>
    </w:p>
    <w:p w:rsidR="000E0620" w:rsidRDefault="000E0620" w:rsidP="000E0620">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557874" w:rsidRDefault="00DD1389" w:rsidP="00557874">
      <w:pPr>
        <w:pStyle w:val="Ttulo1"/>
      </w:pPr>
      <w:bookmarkStart w:id="176" w:name="_Toc435127838"/>
      <w:r>
        <w:lastRenderedPageBreak/>
        <w:t>conclus</w:t>
      </w:r>
      <w:r w:rsidR="0014104B">
        <w:t>ão</w:t>
      </w:r>
      <w:bookmarkEnd w:id="170"/>
      <w:bookmarkEnd w:id="171"/>
      <w:bookmarkEnd w:id="172"/>
      <w:bookmarkEnd w:id="174"/>
      <w:bookmarkEnd w:id="175"/>
      <w:bookmarkEnd w:id="176"/>
    </w:p>
    <w:p w:rsidR="000568A9" w:rsidRDefault="000568A9" w:rsidP="000568A9">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00CE7FE4" w:rsidRPr="00CE7FE4">
        <w:t xml:space="preserve"> </w:t>
      </w:r>
      <w:r w:rsidR="00CE7FE4">
        <w:t>Texto.</w:t>
      </w:r>
      <w:r w:rsidR="00CE7FE4" w:rsidRPr="000568A9">
        <w:t xml:space="preserve"> </w:t>
      </w:r>
      <w:r w:rsidR="00CE7FE4">
        <w:t>Texto.</w:t>
      </w:r>
      <w:r w:rsidR="00CE7FE4" w:rsidRPr="000568A9">
        <w:t xml:space="preserve"> </w:t>
      </w:r>
      <w:r w:rsidR="00CE7FE4">
        <w:t>Texto.</w:t>
      </w:r>
      <w:r w:rsidR="00CE7FE4" w:rsidRPr="000568A9">
        <w:t xml:space="preserve"> </w:t>
      </w:r>
      <w:r w:rsidR="00CE7FE4">
        <w:t>Texto. Texto.</w:t>
      </w:r>
    </w:p>
    <w:p w:rsidR="00B70502" w:rsidRDefault="000568A9" w:rsidP="000568A9">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00B70502">
        <w:t>.</w:t>
      </w:r>
    </w:p>
    <w:p w:rsidR="00B06823" w:rsidRDefault="00B06823" w:rsidP="00B06823">
      <w:pPr>
        <w:pStyle w:val="82ttulops-textual"/>
      </w:pPr>
      <w:bookmarkStart w:id="177" w:name="_Toc435127839"/>
      <w:r>
        <w:lastRenderedPageBreak/>
        <w:t>REFERÊNCIAS</w:t>
      </w:r>
      <w:bookmarkEnd w:id="177"/>
    </w:p>
    <w:p w:rsidR="007D3790" w:rsidRPr="007D3790" w:rsidRDefault="007D3790" w:rsidP="007D3790">
      <w:pPr>
        <w:spacing w:after="240"/>
        <w:jc w:val="left"/>
        <w:rPr>
          <w:szCs w:val="24"/>
        </w:rPr>
      </w:pPr>
      <w:r w:rsidRPr="007D3790">
        <w:rPr>
          <w:color w:val="000000"/>
          <w:szCs w:val="24"/>
        </w:rPr>
        <w:t xml:space="preserve">ALMEIDA, Anne. </w:t>
      </w:r>
      <w:r w:rsidRPr="007D3790">
        <w:rPr>
          <w:b/>
          <w:bCs/>
          <w:color w:val="000000"/>
          <w:szCs w:val="24"/>
        </w:rPr>
        <w:t xml:space="preserve">Ludicidade como instrumento pedagógico. </w:t>
      </w:r>
      <w:r w:rsidRPr="007D3790">
        <w:rPr>
          <w:color w:val="000000"/>
          <w:szCs w:val="24"/>
        </w:rPr>
        <w:t xml:space="preserve">Seção Publicação de Trabalhos. Disponível em: &lt;http://www.cdof.com.br/recrea22.htm&gt;. Acessado em: 07 outubro. de 2015. </w:t>
      </w:r>
    </w:p>
    <w:p w:rsidR="007D3790" w:rsidRPr="007D3790" w:rsidRDefault="007D3790" w:rsidP="007D3790">
      <w:pPr>
        <w:spacing w:after="240"/>
        <w:jc w:val="left"/>
        <w:rPr>
          <w:szCs w:val="24"/>
        </w:rPr>
      </w:pPr>
      <w:r w:rsidRPr="007D3790">
        <w:rPr>
          <w:color w:val="000000"/>
          <w:szCs w:val="24"/>
        </w:rPr>
        <w:t xml:space="preserve">ANTUNES, Adriana Maria; SABÓIA-MORAIS, Simone Maria Teixeira. </w:t>
      </w:r>
      <w:r w:rsidRPr="007D3790">
        <w:rPr>
          <w:b/>
          <w:bCs/>
          <w:color w:val="000000"/>
          <w:szCs w:val="24"/>
        </w:rPr>
        <w:t xml:space="preserve">O jogo edução e saúde: Uma proposta de mediação pedagógica no ensino de ciências. </w:t>
      </w:r>
      <w:r w:rsidRPr="007D3790">
        <w:rPr>
          <w:color w:val="000000"/>
          <w:szCs w:val="24"/>
        </w:rPr>
        <w:t>UFG (NETESB), Goiânia. 2010.</w:t>
      </w:r>
    </w:p>
    <w:p w:rsidR="007D3790" w:rsidRPr="007D3790" w:rsidRDefault="007D3790" w:rsidP="007D3790">
      <w:pPr>
        <w:spacing w:after="240"/>
        <w:jc w:val="left"/>
        <w:rPr>
          <w:szCs w:val="24"/>
        </w:rPr>
      </w:pPr>
      <w:r w:rsidRPr="007D3790">
        <w:rPr>
          <w:color w:val="000000"/>
          <w:szCs w:val="24"/>
        </w:rPr>
        <w:t xml:space="preserve">BIANCHI, Sara R. </w:t>
      </w:r>
      <w:r w:rsidRPr="007D3790">
        <w:rPr>
          <w:b/>
          <w:bCs/>
          <w:color w:val="000000"/>
          <w:szCs w:val="24"/>
        </w:rPr>
        <w:t xml:space="preserve">A Importância da motivação na aprendizagem no Ensino Fundamental. </w:t>
      </w:r>
      <w:r w:rsidRPr="007D3790">
        <w:rPr>
          <w:color w:val="000000"/>
          <w:szCs w:val="24"/>
        </w:rPr>
        <w:t>Disponivel em: &lt;http://www.pedagogia.ufscar.br/documentos/arquivos/tcc-2008/a-importancia-da-motivacao-na-aprendizagem-no-ensino-fundamental&gt; Acessado em: 16 Set. 2015.</w:t>
      </w:r>
    </w:p>
    <w:p w:rsidR="007D3790" w:rsidRPr="007D3790" w:rsidRDefault="007D3790" w:rsidP="007D3790">
      <w:pPr>
        <w:spacing w:after="240"/>
        <w:jc w:val="left"/>
        <w:rPr>
          <w:szCs w:val="24"/>
        </w:rPr>
      </w:pPr>
      <w:r w:rsidRPr="007D3790">
        <w:rPr>
          <w:color w:val="000000"/>
          <w:szCs w:val="24"/>
        </w:rPr>
        <w:t xml:space="preserve">CAMPOS, Luciana M L; et al. </w:t>
      </w:r>
      <w:r w:rsidRPr="007D3790">
        <w:rPr>
          <w:b/>
          <w:bCs/>
          <w:color w:val="000000"/>
          <w:szCs w:val="24"/>
        </w:rPr>
        <w:t xml:space="preserve">A produção de jogos didáticos para o ensino de ciências e biologia: uma proposta para favorecer a aprendizagem. </w:t>
      </w:r>
      <w:r w:rsidRPr="007D3790">
        <w:rPr>
          <w:color w:val="000000"/>
          <w:szCs w:val="24"/>
        </w:rPr>
        <w:t>Disponível em: &lt;www.unesp.br/prograd/PDFNE2002/</w:t>
      </w:r>
      <w:r w:rsidRPr="007D3790">
        <w:rPr>
          <w:szCs w:val="24"/>
        </w:rPr>
        <w:t>aproducaodejogos.pdf&gt; Acessado em: 10 set. 2015.</w:t>
      </w:r>
    </w:p>
    <w:p w:rsidR="003D6956" w:rsidRPr="000E27CD" w:rsidRDefault="003D6956" w:rsidP="007D3790">
      <w:pPr>
        <w:spacing w:after="240"/>
        <w:jc w:val="left"/>
        <w:rPr>
          <w:szCs w:val="24"/>
        </w:rPr>
      </w:pPr>
      <w:bookmarkStart w:id="178" w:name="OLE_LINK91"/>
      <w:bookmarkStart w:id="179" w:name="OLE_LINK92"/>
      <w:r w:rsidRPr="003D6956">
        <w:rPr>
          <w:szCs w:val="24"/>
        </w:rPr>
        <w:t xml:space="preserve">FERREIRA, Aurélio </w:t>
      </w:r>
      <w:bookmarkEnd w:id="178"/>
      <w:bookmarkEnd w:id="179"/>
      <w:r w:rsidRPr="003D6956">
        <w:rPr>
          <w:szCs w:val="24"/>
        </w:rPr>
        <w:t xml:space="preserve">Buarque de Holanda. </w:t>
      </w:r>
      <w:r w:rsidRPr="003D6956">
        <w:rPr>
          <w:b/>
          <w:szCs w:val="24"/>
        </w:rPr>
        <w:t>Dicionário Aurélio básico da língua portuguesa.</w:t>
      </w:r>
      <w:r w:rsidRPr="003D6956">
        <w:rPr>
          <w:szCs w:val="24"/>
        </w:rPr>
        <w:t xml:space="preserve"> </w:t>
      </w:r>
      <w:r w:rsidRPr="000E27CD">
        <w:rPr>
          <w:szCs w:val="24"/>
        </w:rPr>
        <w:t>SÃO PAULO: Folha de São Paulo, 1995.</w:t>
      </w:r>
    </w:p>
    <w:p w:rsidR="007D3790" w:rsidRPr="000E27CD" w:rsidRDefault="007D3790" w:rsidP="007D3790">
      <w:pPr>
        <w:spacing w:after="240"/>
        <w:jc w:val="left"/>
        <w:rPr>
          <w:szCs w:val="24"/>
        </w:rPr>
      </w:pPr>
      <w:r w:rsidRPr="000E27CD">
        <w:rPr>
          <w:szCs w:val="24"/>
        </w:rPr>
        <w:t xml:space="preserve">DOHME, Vânia. </w:t>
      </w:r>
      <w:r w:rsidRPr="000E27CD">
        <w:rPr>
          <w:b/>
          <w:bCs/>
          <w:szCs w:val="24"/>
        </w:rPr>
        <w:t>Atividades lúdicas na educação: o caminho de tijolos amarelos do aprendizado.</w:t>
      </w:r>
      <w:r w:rsidRPr="000E27CD">
        <w:rPr>
          <w:szCs w:val="24"/>
        </w:rPr>
        <w:t xml:space="preserve"> RJ. Vozes, 2003.</w:t>
      </w:r>
    </w:p>
    <w:p w:rsidR="007D3790" w:rsidRPr="000E27CD" w:rsidRDefault="007D3790" w:rsidP="007D3790">
      <w:pPr>
        <w:spacing w:after="240"/>
        <w:jc w:val="left"/>
        <w:rPr>
          <w:szCs w:val="24"/>
        </w:rPr>
      </w:pPr>
      <w:r w:rsidRPr="000E27CD">
        <w:rPr>
          <w:szCs w:val="24"/>
        </w:rPr>
        <w:t xml:space="preserve">DOHME, Vânia. </w:t>
      </w:r>
      <w:r w:rsidRPr="000E27CD">
        <w:rPr>
          <w:b/>
          <w:bCs/>
          <w:szCs w:val="24"/>
        </w:rPr>
        <w:t xml:space="preserve">O lúdico na educação. </w:t>
      </w:r>
      <w:r w:rsidRPr="000E27CD">
        <w:rPr>
          <w:szCs w:val="24"/>
        </w:rPr>
        <w:t xml:space="preserve">Disponível em &lt;www.editorainformal.com.br&gt;. Acesso em 29/09/15. </w:t>
      </w:r>
    </w:p>
    <w:p w:rsidR="007D3790" w:rsidRPr="007D3790" w:rsidRDefault="007D3790" w:rsidP="007D3790">
      <w:pPr>
        <w:spacing w:after="240"/>
        <w:jc w:val="left"/>
        <w:rPr>
          <w:szCs w:val="24"/>
        </w:rPr>
      </w:pPr>
      <w:r w:rsidRPr="007D3790">
        <w:rPr>
          <w:color w:val="000000"/>
          <w:szCs w:val="24"/>
        </w:rPr>
        <w:t xml:space="preserve">DUARTE, F, J, M. </w:t>
      </w:r>
      <w:r w:rsidRPr="007D3790">
        <w:rPr>
          <w:b/>
          <w:bCs/>
          <w:color w:val="000000"/>
          <w:szCs w:val="24"/>
        </w:rPr>
        <w:t xml:space="preserve">Engenharia de software orientada aos processos. </w:t>
      </w:r>
      <w:r w:rsidRPr="007D3790">
        <w:rPr>
          <w:color w:val="000000"/>
          <w:szCs w:val="24"/>
        </w:rPr>
        <w:t>Disponível em: &lt;https://repositorium.sdum.uminho.pt/bitstream/1822/365/1/Disserta%C3%A7%C3%A3o%20de%20Mestrado%20-%20Francisco%20Duarte.pdf&gt; Acesso em: 12 Nov. 2002.</w:t>
      </w:r>
    </w:p>
    <w:p w:rsidR="007D3790" w:rsidRPr="007D3790" w:rsidRDefault="007D3790" w:rsidP="007D3790">
      <w:pPr>
        <w:spacing w:after="240"/>
        <w:jc w:val="left"/>
        <w:rPr>
          <w:szCs w:val="24"/>
        </w:rPr>
      </w:pPr>
      <w:r w:rsidRPr="007D3790">
        <w:rPr>
          <w:color w:val="000000"/>
          <w:szCs w:val="24"/>
        </w:rPr>
        <w:t xml:space="preserve">DWYER, Tom; et al. </w:t>
      </w:r>
      <w:r w:rsidRPr="007D3790">
        <w:rPr>
          <w:b/>
          <w:bCs/>
          <w:color w:val="000000"/>
          <w:szCs w:val="24"/>
        </w:rPr>
        <w:t>Desevendando Mitos: Os computadores e o desempenho no sistema escolar</w:t>
      </w:r>
      <w:r w:rsidRPr="007D3790">
        <w:rPr>
          <w:color w:val="000000"/>
          <w:szCs w:val="24"/>
        </w:rPr>
        <w:t>. Disponível em: &lt;http://www.scielo.br/pdf/es/v28n101/a0328101.pdf&gt; Acesso em: 16 Set. 2015.</w:t>
      </w:r>
    </w:p>
    <w:p w:rsidR="007D3790" w:rsidRPr="007D3790" w:rsidRDefault="007D3790" w:rsidP="007D3790">
      <w:pPr>
        <w:spacing w:after="240"/>
        <w:jc w:val="left"/>
        <w:rPr>
          <w:szCs w:val="24"/>
        </w:rPr>
      </w:pPr>
      <w:r w:rsidRPr="007D3790">
        <w:rPr>
          <w:color w:val="000000"/>
          <w:szCs w:val="24"/>
        </w:rPr>
        <w:t>ENCICLOPÉDIA BARSA, Encyclopaedia Britannica Editores Ltda, Vol 8, Rio de Janeiro, 1999.</w:t>
      </w:r>
    </w:p>
    <w:p w:rsidR="007D3790" w:rsidRPr="007D3790" w:rsidRDefault="007D3790" w:rsidP="007D3790">
      <w:pPr>
        <w:spacing w:after="240"/>
        <w:jc w:val="left"/>
        <w:rPr>
          <w:szCs w:val="24"/>
          <w:lang w:val="en-US"/>
        </w:rPr>
      </w:pPr>
      <w:r w:rsidRPr="007D3790">
        <w:rPr>
          <w:color w:val="000000"/>
          <w:szCs w:val="24"/>
        </w:rPr>
        <w:t>FERREIRA, Liliana Soares.</w:t>
      </w:r>
      <w:r w:rsidRPr="007D3790">
        <w:rPr>
          <w:b/>
          <w:bCs/>
          <w:color w:val="000000"/>
          <w:szCs w:val="24"/>
        </w:rPr>
        <w:t xml:space="preserve"> Educação &amp; História. </w:t>
      </w:r>
      <w:r w:rsidRPr="007D3790">
        <w:rPr>
          <w:color w:val="000000"/>
          <w:szCs w:val="24"/>
          <w:lang w:val="en-US"/>
        </w:rPr>
        <w:t>3ª ed. Ijuí: Ed. Unijui, 2001.</w:t>
      </w:r>
    </w:p>
    <w:p w:rsidR="007D3790" w:rsidRDefault="007D3790" w:rsidP="007D3790">
      <w:pPr>
        <w:spacing w:after="240"/>
        <w:jc w:val="left"/>
        <w:rPr>
          <w:color w:val="000000"/>
          <w:szCs w:val="24"/>
        </w:rPr>
      </w:pPr>
      <w:r w:rsidRPr="007D3790">
        <w:rPr>
          <w:color w:val="000000"/>
          <w:szCs w:val="24"/>
        </w:rPr>
        <w:t xml:space="preserve">FERREIRA, Liliana Soares. </w:t>
      </w:r>
      <w:r w:rsidRPr="007D3790">
        <w:rPr>
          <w:b/>
          <w:bCs/>
          <w:color w:val="000000"/>
          <w:szCs w:val="24"/>
        </w:rPr>
        <w:t>Pedagogia como ciência da educação: retomando uma discussão necessária.</w:t>
      </w:r>
      <w:r w:rsidRPr="007D3790">
        <w:rPr>
          <w:color w:val="000000"/>
          <w:szCs w:val="24"/>
        </w:rPr>
        <w:t xml:space="preserve"> Brasília: RBEP, 2010.</w:t>
      </w:r>
    </w:p>
    <w:p w:rsidR="00267885" w:rsidRPr="007D3790" w:rsidRDefault="00267885" w:rsidP="007D3790">
      <w:pPr>
        <w:spacing w:after="240"/>
        <w:jc w:val="left"/>
        <w:rPr>
          <w:szCs w:val="24"/>
        </w:rPr>
      </w:pPr>
      <w:r>
        <w:rPr>
          <w:color w:val="000000"/>
          <w:szCs w:val="24"/>
        </w:rPr>
        <w:t>FULLERTON, T.; SWAIN,  C.; HOFFMAN, S. Game Design Workshop: Designing, Prototyping, and playtesting games.Califonia</w:t>
      </w:r>
      <w:r w:rsidR="00CD1E88">
        <w:rPr>
          <w:color w:val="000000"/>
          <w:szCs w:val="24"/>
        </w:rPr>
        <w:t>. 2004</w:t>
      </w:r>
    </w:p>
    <w:p w:rsidR="007D3790" w:rsidRPr="007D3790" w:rsidRDefault="007D3790" w:rsidP="007D3790">
      <w:pPr>
        <w:spacing w:after="240"/>
        <w:jc w:val="left"/>
        <w:rPr>
          <w:szCs w:val="24"/>
        </w:rPr>
      </w:pPr>
      <w:r w:rsidRPr="007D3790">
        <w:rPr>
          <w:color w:val="000000"/>
          <w:szCs w:val="24"/>
        </w:rPr>
        <w:t xml:space="preserve">GRANDO, Regina Célia. </w:t>
      </w:r>
      <w:r w:rsidRPr="007D3790">
        <w:rPr>
          <w:b/>
          <w:bCs/>
          <w:color w:val="000000"/>
          <w:szCs w:val="24"/>
        </w:rPr>
        <w:t>O Jogo suas Possibilidades Metodológicas no Processo Ensino-Aprendizagem da Matemática.</w:t>
      </w:r>
      <w:r w:rsidRPr="007D3790">
        <w:rPr>
          <w:color w:val="000000"/>
          <w:szCs w:val="24"/>
        </w:rPr>
        <w:t xml:space="preserve"> São Paulo. 1995.</w:t>
      </w:r>
    </w:p>
    <w:p w:rsidR="007D3790" w:rsidRPr="007D3790" w:rsidRDefault="007D3790" w:rsidP="007D3790">
      <w:pPr>
        <w:spacing w:after="240"/>
        <w:jc w:val="left"/>
        <w:rPr>
          <w:szCs w:val="24"/>
          <w:lang w:val="en-US"/>
        </w:rPr>
      </w:pPr>
      <w:r w:rsidRPr="007D3790">
        <w:rPr>
          <w:color w:val="000000"/>
          <w:szCs w:val="24"/>
        </w:rPr>
        <w:lastRenderedPageBreak/>
        <w:t xml:space="preserve">GOWDAK, D.; MARTINS, E. </w:t>
      </w:r>
      <w:r w:rsidRPr="007D3790">
        <w:rPr>
          <w:b/>
          <w:bCs/>
          <w:color w:val="000000"/>
          <w:szCs w:val="24"/>
        </w:rPr>
        <w:t xml:space="preserve">Ciências do Novo Pensar - Edição renovada. </w:t>
      </w:r>
      <w:r w:rsidRPr="007D3790">
        <w:rPr>
          <w:color w:val="000000"/>
          <w:szCs w:val="24"/>
          <w:lang w:val="en-US"/>
        </w:rPr>
        <w:t>1.ed. São Paulo: FTD S.A., 2012, Volume 8.</w:t>
      </w:r>
    </w:p>
    <w:p w:rsidR="007D3790" w:rsidRPr="007D3790" w:rsidRDefault="007D3790" w:rsidP="007D3790">
      <w:pPr>
        <w:spacing w:after="240"/>
        <w:jc w:val="left"/>
        <w:rPr>
          <w:szCs w:val="24"/>
        </w:rPr>
      </w:pPr>
      <w:r w:rsidRPr="007D3790">
        <w:rPr>
          <w:color w:val="000000"/>
          <w:szCs w:val="24"/>
          <w:lang w:val="en-US"/>
        </w:rPr>
        <w:t xml:space="preserve">GUSTAFSSON, Adam. </w:t>
      </w:r>
      <w:r w:rsidRPr="007D3790">
        <w:rPr>
          <w:b/>
          <w:bCs/>
          <w:color w:val="000000"/>
          <w:szCs w:val="24"/>
          <w:lang w:val="en-US"/>
        </w:rPr>
        <w:t xml:space="preserve">An analysis of Platform Game Design. </w:t>
      </w:r>
      <w:r w:rsidRPr="007D3790">
        <w:rPr>
          <w:color w:val="000000"/>
          <w:szCs w:val="24"/>
        </w:rPr>
        <w:t>Disponível em: &lt;http://www.diva-portal.org/smash/get/diva2:728079/FULLTEXT01.pdf&gt; Acesso em: 14 Set. 2015.</w:t>
      </w:r>
    </w:p>
    <w:p w:rsidR="007D3790" w:rsidRPr="007D3790" w:rsidRDefault="007D3790" w:rsidP="007D3790">
      <w:pPr>
        <w:spacing w:after="240"/>
        <w:jc w:val="left"/>
        <w:rPr>
          <w:szCs w:val="24"/>
        </w:rPr>
      </w:pPr>
      <w:r w:rsidRPr="007D3790">
        <w:rPr>
          <w:color w:val="000000"/>
          <w:szCs w:val="24"/>
        </w:rPr>
        <w:t>HUIZINGA, J.</w:t>
      </w:r>
      <w:r w:rsidRPr="007D3790">
        <w:rPr>
          <w:b/>
          <w:bCs/>
          <w:color w:val="000000"/>
          <w:szCs w:val="24"/>
        </w:rPr>
        <w:t xml:space="preserve"> Homo Luddens: o jogo como elemento da cultura.</w:t>
      </w:r>
      <w:r w:rsidRPr="007D3790">
        <w:rPr>
          <w:color w:val="000000"/>
          <w:szCs w:val="24"/>
        </w:rPr>
        <w:t xml:space="preserve"> Perspectiva, São Paulo.  1980.</w:t>
      </w:r>
    </w:p>
    <w:p w:rsidR="007D3790" w:rsidRPr="007D3790" w:rsidRDefault="007D3790" w:rsidP="007D3790">
      <w:pPr>
        <w:spacing w:after="240"/>
        <w:jc w:val="left"/>
        <w:rPr>
          <w:szCs w:val="24"/>
        </w:rPr>
      </w:pPr>
      <w:r w:rsidRPr="007D3790">
        <w:rPr>
          <w:color w:val="000000"/>
          <w:szCs w:val="24"/>
        </w:rPr>
        <w:t>HUIZINGA, J.</w:t>
      </w:r>
      <w:r w:rsidRPr="007D3790">
        <w:rPr>
          <w:b/>
          <w:bCs/>
          <w:color w:val="000000"/>
          <w:szCs w:val="24"/>
        </w:rPr>
        <w:t xml:space="preserve"> Homo Luddens: o jogo como elemento da cultura.</w:t>
      </w:r>
      <w:r w:rsidRPr="007D3790">
        <w:rPr>
          <w:color w:val="000000"/>
          <w:szCs w:val="24"/>
        </w:rPr>
        <w:t xml:space="preserve"> Perspectiva, São Paulo. 2ª edição.  1990. Tradução: João Paulo Monteiro.</w:t>
      </w:r>
    </w:p>
    <w:p w:rsidR="007D3790" w:rsidRPr="007D3790" w:rsidRDefault="007D3790" w:rsidP="007D3790">
      <w:pPr>
        <w:spacing w:after="240"/>
        <w:jc w:val="left"/>
        <w:rPr>
          <w:szCs w:val="24"/>
        </w:rPr>
      </w:pPr>
      <w:r w:rsidRPr="007D3790">
        <w:rPr>
          <w:color w:val="000000"/>
          <w:szCs w:val="24"/>
        </w:rPr>
        <w:t xml:space="preserve">KÖCHE. </w:t>
      </w:r>
      <w:r w:rsidRPr="007D3790">
        <w:rPr>
          <w:b/>
          <w:bCs/>
          <w:color w:val="000000"/>
          <w:szCs w:val="24"/>
        </w:rPr>
        <w:t xml:space="preserve">Fundamentos de metodologias científicas: Teoria da ciência e iniciação à pesquisa. </w:t>
      </w:r>
      <w:r w:rsidRPr="007D3790">
        <w:rPr>
          <w:color w:val="000000"/>
          <w:szCs w:val="24"/>
        </w:rPr>
        <w:t>21.ed. Rio de Janeiro: Editora Vozes, 2003.</w:t>
      </w:r>
    </w:p>
    <w:p w:rsidR="007D3790" w:rsidRPr="007D3790" w:rsidRDefault="007D3790" w:rsidP="007D3790">
      <w:pPr>
        <w:spacing w:after="240"/>
        <w:jc w:val="left"/>
        <w:rPr>
          <w:szCs w:val="24"/>
        </w:rPr>
      </w:pPr>
      <w:r w:rsidRPr="007D3790">
        <w:rPr>
          <w:color w:val="000000"/>
          <w:szCs w:val="24"/>
        </w:rPr>
        <w:t>KUBO, Olga Mitsue;BOTOMÉ, Sílvio Paulo.</w:t>
      </w:r>
      <w:r w:rsidRPr="007D3790">
        <w:rPr>
          <w:b/>
          <w:bCs/>
          <w:color w:val="000000"/>
          <w:szCs w:val="24"/>
        </w:rPr>
        <w:t xml:space="preserve"> Ensino-aprendizagem: uma interação entre dois processos comportamentais. </w:t>
      </w:r>
      <w:r w:rsidRPr="007D3790">
        <w:rPr>
          <w:color w:val="000000"/>
          <w:szCs w:val="24"/>
        </w:rPr>
        <w:t>UFSC. 2012.</w:t>
      </w:r>
    </w:p>
    <w:p w:rsidR="007D3790" w:rsidRPr="007D3790" w:rsidRDefault="007D3790" w:rsidP="007D3790">
      <w:pPr>
        <w:spacing w:after="240"/>
        <w:jc w:val="left"/>
        <w:rPr>
          <w:szCs w:val="24"/>
        </w:rPr>
      </w:pPr>
      <w:r w:rsidRPr="007D3790">
        <w:rPr>
          <w:color w:val="000000"/>
          <w:szCs w:val="24"/>
        </w:rPr>
        <w:t xml:space="preserve">MACHADO, Flávia De Figueiredo. </w:t>
      </w:r>
      <w:r w:rsidRPr="007D3790">
        <w:rPr>
          <w:b/>
          <w:bCs/>
          <w:color w:val="000000"/>
          <w:szCs w:val="24"/>
        </w:rPr>
        <w:t>"Sistema imunológico humano"</w:t>
      </w:r>
      <w:r w:rsidRPr="007D3790">
        <w:rPr>
          <w:color w:val="000000"/>
          <w:szCs w:val="24"/>
        </w:rPr>
        <w:t xml:space="preserve">; Brasil Escola. Disponível em &lt;http://www.brasilescola.com/biologia/sistema-imunologico-humano.htm&gt;. Acesso em 15 de outubro de 2015. </w:t>
      </w:r>
    </w:p>
    <w:p w:rsidR="007D3790" w:rsidRPr="007D3790" w:rsidRDefault="007D3790" w:rsidP="007D3790">
      <w:pPr>
        <w:spacing w:after="240"/>
        <w:jc w:val="left"/>
        <w:rPr>
          <w:szCs w:val="24"/>
        </w:rPr>
      </w:pPr>
      <w:r w:rsidRPr="007D3790">
        <w:rPr>
          <w:color w:val="000000"/>
          <w:szCs w:val="24"/>
        </w:rPr>
        <w:t xml:space="preserve">MACHADO, Liliane dos Santos et al . </w:t>
      </w:r>
      <w:r w:rsidRPr="007D3790">
        <w:rPr>
          <w:b/>
          <w:bCs/>
          <w:color w:val="000000"/>
          <w:szCs w:val="24"/>
        </w:rPr>
        <w:t>Serious games baseados em realidade virtual para educação médica. Rev. bras. educ. med.</w:t>
      </w:r>
      <w:r w:rsidRPr="007D3790">
        <w:rPr>
          <w:color w:val="000000"/>
          <w:szCs w:val="24"/>
        </w:rPr>
        <w:t>,  Rio de Janeiro ,  v. 35, n. 2, p. 254-262, June  2011 .Dispnível em: &lt;http://www.scielo.br/scielo.php?script=sci_arttext&amp;pid=S0100-55022011000200015&amp;lng=en&amp;nrm=iso&gt;. Acessado em: 29  Oct.  2015.  http://dx.doi.org/10.1590/S0100-55022011000200015.</w:t>
      </w:r>
    </w:p>
    <w:p w:rsidR="007D3790" w:rsidRPr="007D3790" w:rsidRDefault="007D3790" w:rsidP="007D3790">
      <w:pPr>
        <w:spacing w:after="240"/>
        <w:jc w:val="left"/>
        <w:rPr>
          <w:szCs w:val="24"/>
        </w:rPr>
      </w:pPr>
      <w:r w:rsidRPr="007D3790">
        <w:rPr>
          <w:color w:val="000000"/>
          <w:szCs w:val="24"/>
        </w:rPr>
        <w:t xml:space="preserve">MARCONI, M de A.; LAKATOS, E.M. </w:t>
      </w:r>
      <w:r w:rsidRPr="007D3790">
        <w:rPr>
          <w:b/>
          <w:bCs/>
          <w:color w:val="000000"/>
          <w:szCs w:val="24"/>
        </w:rPr>
        <w:t xml:space="preserve">Técnicas de pesquisa. </w:t>
      </w:r>
      <w:r w:rsidRPr="007D3790">
        <w:rPr>
          <w:color w:val="000000"/>
          <w:szCs w:val="24"/>
        </w:rPr>
        <w:t>3.ed. São Paulo: Editora Atlas S.A, 1996.</w:t>
      </w:r>
    </w:p>
    <w:p w:rsidR="007D3790" w:rsidRPr="007D3790" w:rsidRDefault="007D3790" w:rsidP="007D3790">
      <w:pPr>
        <w:spacing w:after="240"/>
        <w:jc w:val="left"/>
        <w:rPr>
          <w:szCs w:val="24"/>
        </w:rPr>
      </w:pPr>
      <w:r w:rsidRPr="007D3790">
        <w:rPr>
          <w:color w:val="000000"/>
          <w:szCs w:val="24"/>
        </w:rPr>
        <w:t xml:space="preserve">MARCONI, M de A.; LAKATOS, E.M. </w:t>
      </w:r>
      <w:r w:rsidRPr="007D3790">
        <w:rPr>
          <w:b/>
          <w:bCs/>
          <w:color w:val="000000"/>
          <w:szCs w:val="24"/>
        </w:rPr>
        <w:t xml:space="preserve">Fundamentos de metodologia científica. </w:t>
      </w:r>
      <w:r w:rsidRPr="007D3790">
        <w:rPr>
          <w:color w:val="000000"/>
          <w:szCs w:val="24"/>
        </w:rPr>
        <w:t>5.ed. São Paulo: Editora Atlas S.A, 2003.</w:t>
      </w:r>
    </w:p>
    <w:p w:rsidR="007D3790" w:rsidRPr="007D3790" w:rsidRDefault="007D3790" w:rsidP="007D3790">
      <w:pPr>
        <w:spacing w:after="240"/>
        <w:jc w:val="left"/>
        <w:rPr>
          <w:szCs w:val="24"/>
        </w:rPr>
      </w:pPr>
      <w:r w:rsidRPr="007D3790">
        <w:rPr>
          <w:color w:val="000000"/>
          <w:szCs w:val="24"/>
        </w:rPr>
        <w:t xml:space="preserve">MINISTÉRIO DA EDUCAÇÃO E CULTURA, </w:t>
      </w:r>
      <w:r w:rsidRPr="007D3790">
        <w:rPr>
          <w:b/>
          <w:bCs/>
          <w:color w:val="000000"/>
          <w:szCs w:val="24"/>
        </w:rPr>
        <w:t xml:space="preserve">Ensino fundamental de nove anos: passo a passo do processo de implantação. </w:t>
      </w:r>
      <w:r w:rsidRPr="007D3790">
        <w:rPr>
          <w:color w:val="000000"/>
          <w:szCs w:val="24"/>
        </w:rPr>
        <w:t>Disponível em: &lt;http://repositorio.ufpe.br:8080/bitstream/handle/123456789/3584/arquivo996_1.pdf?sequence=1&amp;isAllowed=y&gt; Acessado em: 12 Nov. 2015.</w:t>
      </w:r>
    </w:p>
    <w:p w:rsidR="007D3790" w:rsidRPr="007D3790" w:rsidRDefault="007D3790" w:rsidP="007D3790">
      <w:pPr>
        <w:spacing w:after="240"/>
        <w:jc w:val="left"/>
        <w:rPr>
          <w:szCs w:val="24"/>
        </w:rPr>
      </w:pPr>
      <w:r w:rsidRPr="007D3790">
        <w:rPr>
          <w:color w:val="000000"/>
          <w:szCs w:val="24"/>
        </w:rPr>
        <w:t xml:space="preserve">NEVES, A. </w:t>
      </w:r>
      <w:r w:rsidRPr="007D3790">
        <w:rPr>
          <w:b/>
          <w:bCs/>
          <w:color w:val="000000"/>
          <w:szCs w:val="24"/>
        </w:rPr>
        <w:t xml:space="preserve">Concept demo: Conceito de jogos intermediado por protótipos. </w:t>
      </w:r>
      <w:r w:rsidRPr="007D3790">
        <w:rPr>
          <w:color w:val="000000"/>
          <w:szCs w:val="24"/>
        </w:rPr>
        <w:t>Disponível em: &lt;http://repositorio.ufpe.br:8080/bitstream/handle/123456789/3584/arquivo996_1.pdf?sequence=1&amp;isAllowed=y&gt; Acessado em: 12 Nov. 2011.</w:t>
      </w:r>
    </w:p>
    <w:p w:rsidR="007D3790" w:rsidRDefault="007D3790" w:rsidP="007D3790">
      <w:pPr>
        <w:spacing w:after="240"/>
        <w:jc w:val="left"/>
        <w:rPr>
          <w:color w:val="000000"/>
          <w:szCs w:val="24"/>
        </w:rPr>
      </w:pPr>
      <w:r w:rsidRPr="007D3790">
        <w:rPr>
          <w:color w:val="000000"/>
          <w:szCs w:val="24"/>
        </w:rPr>
        <w:t xml:space="preserve">OLIVEIRA, Martha Khol de. </w:t>
      </w:r>
      <w:r w:rsidRPr="007D3790">
        <w:rPr>
          <w:b/>
          <w:bCs/>
          <w:color w:val="000000"/>
          <w:szCs w:val="24"/>
        </w:rPr>
        <w:t>Vygotsky</w:t>
      </w:r>
      <w:r w:rsidRPr="007D3790">
        <w:rPr>
          <w:color w:val="000000"/>
          <w:szCs w:val="24"/>
        </w:rPr>
        <w:t>. São Paulo: Scipione, 1993.</w:t>
      </w:r>
    </w:p>
    <w:p w:rsidR="003569C0" w:rsidRPr="007D3790" w:rsidRDefault="003569C0" w:rsidP="007D3790">
      <w:pPr>
        <w:spacing w:after="240"/>
        <w:jc w:val="left"/>
        <w:rPr>
          <w:szCs w:val="24"/>
        </w:rPr>
      </w:pPr>
      <w:r>
        <w:rPr>
          <w:color w:val="000000"/>
          <w:szCs w:val="24"/>
        </w:rPr>
        <w:t xml:space="preserve">PRESSMAN, R . S; </w:t>
      </w:r>
      <w:r w:rsidRPr="00267885">
        <w:rPr>
          <w:b/>
          <w:color w:val="000000"/>
          <w:szCs w:val="24"/>
        </w:rPr>
        <w:t>ENGENHARIA DE SOFTWARE</w:t>
      </w:r>
      <w:r>
        <w:rPr>
          <w:color w:val="000000"/>
          <w:szCs w:val="24"/>
        </w:rPr>
        <w:t>. São Paulo, Edição 3, 1995</w:t>
      </w:r>
    </w:p>
    <w:p w:rsidR="007D3790" w:rsidRPr="007D3790" w:rsidRDefault="007D3790" w:rsidP="007D3790">
      <w:pPr>
        <w:spacing w:after="240"/>
        <w:jc w:val="left"/>
        <w:rPr>
          <w:szCs w:val="24"/>
        </w:rPr>
      </w:pPr>
      <w:r w:rsidRPr="007D3790">
        <w:rPr>
          <w:color w:val="000000"/>
          <w:szCs w:val="24"/>
        </w:rPr>
        <w:t xml:space="preserve">RAVELLI, Thandara G. </w:t>
      </w:r>
      <w:r w:rsidRPr="007D3790">
        <w:rPr>
          <w:b/>
          <w:bCs/>
          <w:color w:val="000000"/>
          <w:szCs w:val="24"/>
        </w:rPr>
        <w:t xml:space="preserve">O jogo como oportunidade de aprendizagem em ciências biológica: um estudo exploratório. </w:t>
      </w:r>
      <w:r w:rsidRPr="007D3790">
        <w:rPr>
          <w:color w:val="000000"/>
          <w:szCs w:val="24"/>
        </w:rPr>
        <w:t>Disponível em: &lt;http://www.mackenzie.br/fileadmin/Graduacao/CCBS/Cursos/Ciencias_Biologicas/1o_2012</w:t>
      </w:r>
      <w:r w:rsidRPr="007D3790">
        <w:rPr>
          <w:color w:val="000000"/>
          <w:szCs w:val="24"/>
        </w:rPr>
        <w:lastRenderedPageBreak/>
        <w:t>/Biblioteca_TCC_Lic/2010/1o_2010/THANDARA_GARCIA_RAVELLI.pdf&gt; Acessado em: 10 Set. 2015</w:t>
      </w:r>
    </w:p>
    <w:p w:rsidR="007D3790" w:rsidRPr="007D3790" w:rsidRDefault="007D3790" w:rsidP="007D3790">
      <w:pPr>
        <w:spacing w:after="240"/>
        <w:jc w:val="left"/>
        <w:rPr>
          <w:szCs w:val="24"/>
        </w:rPr>
      </w:pPr>
      <w:r w:rsidRPr="007D3790">
        <w:rPr>
          <w:color w:val="000000"/>
          <w:szCs w:val="24"/>
        </w:rPr>
        <w:t xml:space="preserve">REDAÇÃO SUPER, Lugar de criança e na rede. </w:t>
      </w:r>
      <w:r w:rsidRPr="007D3790">
        <w:rPr>
          <w:b/>
          <w:bCs/>
          <w:color w:val="000000"/>
          <w:szCs w:val="24"/>
        </w:rPr>
        <w:t>SUPER Interessante</w:t>
      </w:r>
      <w:r w:rsidRPr="007D3790">
        <w:rPr>
          <w:color w:val="000000"/>
          <w:szCs w:val="24"/>
        </w:rPr>
        <w:t>. São Paulo, Edição 269, Set 2009. Disponível em: &lt;http://super.abril.com.br/tecnologia/lugar-de-crianca-e-na-internet&gt; Acessado em: 16 Set. 2015.</w:t>
      </w:r>
    </w:p>
    <w:p w:rsidR="007D3790" w:rsidRPr="007D3790" w:rsidRDefault="007D3790" w:rsidP="007D3790">
      <w:pPr>
        <w:spacing w:after="240"/>
        <w:jc w:val="left"/>
        <w:rPr>
          <w:szCs w:val="24"/>
        </w:rPr>
      </w:pPr>
      <w:r w:rsidRPr="007D3790">
        <w:rPr>
          <w:color w:val="000000"/>
          <w:szCs w:val="24"/>
        </w:rPr>
        <w:t xml:space="preserve">SANTOS, P. A dos S; KIENEN, N.; CASTIÑEIRA, M. I. </w:t>
      </w:r>
      <w:r w:rsidRPr="007D3790">
        <w:rPr>
          <w:b/>
          <w:bCs/>
          <w:color w:val="000000"/>
          <w:szCs w:val="24"/>
        </w:rPr>
        <w:t xml:space="preserve">Metodologia da pesquisa social. </w:t>
      </w:r>
      <w:r w:rsidRPr="007D3790">
        <w:rPr>
          <w:color w:val="000000"/>
          <w:szCs w:val="24"/>
        </w:rPr>
        <w:t>1.ed. São Paulo: Editora Atlas S.A, 2015.</w:t>
      </w:r>
    </w:p>
    <w:p w:rsidR="007D3790" w:rsidRPr="007D3790" w:rsidRDefault="007D3790" w:rsidP="007D3790">
      <w:pPr>
        <w:spacing w:after="240"/>
        <w:jc w:val="left"/>
        <w:rPr>
          <w:szCs w:val="24"/>
        </w:rPr>
      </w:pPr>
      <w:r w:rsidRPr="007D3790">
        <w:rPr>
          <w:color w:val="000000"/>
          <w:szCs w:val="24"/>
        </w:rPr>
        <w:t xml:space="preserve">SPECTOR, N. </w:t>
      </w:r>
      <w:r w:rsidRPr="007D3790">
        <w:rPr>
          <w:b/>
          <w:bCs/>
          <w:color w:val="000000"/>
          <w:szCs w:val="24"/>
        </w:rPr>
        <w:t xml:space="preserve">Manual para redação de teses, dissertações e projetos de pesquisa. </w:t>
      </w:r>
      <w:r w:rsidRPr="007D3790">
        <w:rPr>
          <w:color w:val="000000"/>
          <w:szCs w:val="24"/>
        </w:rPr>
        <w:t>1.ed. Rio de Janeiro: Guanabara Koogan, 1997.</w:t>
      </w:r>
    </w:p>
    <w:p w:rsidR="007D3790" w:rsidRPr="007D3790" w:rsidRDefault="007D3790" w:rsidP="007D3790">
      <w:pPr>
        <w:spacing w:after="240"/>
        <w:jc w:val="left"/>
        <w:rPr>
          <w:szCs w:val="24"/>
        </w:rPr>
      </w:pPr>
      <w:r w:rsidRPr="007D3790">
        <w:rPr>
          <w:color w:val="000000"/>
          <w:szCs w:val="24"/>
        </w:rPr>
        <w:t xml:space="preserve">SAVIANI, Dermeval. </w:t>
      </w:r>
      <w:r w:rsidRPr="007D3790">
        <w:rPr>
          <w:b/>
          <w:bCs/>
          <w:color w:val="000000"/>
          <w:szCs w:val="24"/>
        </w:rPr>
        <w:t>Pedagogia: O espaço da educação na universidade.</w:t>
      </w:r>
      <w:r w:rsidRPr="007D3790">
        <w:rPr>
          <w:color w:val="000000"/>
          <w:szCs w:val="24"/>
        </w:rPr>
        <w:t xml:space="preserve"> Faculdade de Educação da Universidade Estadual de Campina. 2007.</w:t>
      </w:r>
    </w:p>
    <w:p w:rsidR="00CD3235" w:rsidRPr="00CD3235" w:rsidRDefault="007D3790" w:rsidP="007D3790">
      <w:pPr>
        <w:spacing w:after="240"/>
        <w:jc w:val="left"/>
      </w:pPr>
      <w:bookmarkStart w:id="180" w:name="OLE_LINK85"/>
      <w:bookmarkStart w:id="181" w:name="OLE_LINK86"/>
      <w:r w:rsidRPr="007D3790">
        <w:rPr>
          <w:color w:val="000000"/>
          <w:szCs w:val="24"/>
        </w:rPr>
        <w:t>TAVARES</w:t>
      </w:r>
      <w:bookmarkEnd w:id="180"/>
      <w:bookmarkEnd w:id="181"/>
      <w:r w:rsidRPr="007D3790">
        <w:rPr>
          <w:color w:val="000000"/>
          <w:szCs w:val="24"/>
        </w:rPr>
        <w:t xml:space="preserve">, Priscila C. </w:t>
      </w:r>
      <w:r w:rsidRPr="007D3790">
        <w:rPr>
          <w:b/>
          <w:bCs/>
          <w:color w:val="000000"/>
          <w:szCs w:val="24"/>
        </w:rPr>
        <w:t xml:space="preserve">Utilização de jogo educativo como proposta para favorecer o ensino de ciências nas turmas do 8º ano da Escola Municipal Maria Caproni de Oliveira, município de Carvalhópolis MG. </w:t>
      </w:r>
      <w:r w:rsidRPr="007D3790">
        <w:rPr>
          <w:color w:val="000000"/>
          <w:szCs w:val="24"/>
        </w:rPr>
        <w:t>Disponível em: &lt;http://www.mch.ifsuldeminas.edu.br/~biblioteca/biblioteca_digital/Documentos/TCC-da-Biologia2013/TCC-Priscila.pdf&gt; Acesso em: 10 Set. 2015.</w:t>
      </w:r>
    </w:p>
    <w:sectPr w:rsidR="00CD3235" w:rsidRPr="00CD3235" w:rsidSect="00F37282">
      <w:headerReference w:type="default" r:id="rId20"/>
      <w:pgSz w:w="11907" w:h="16840" w:code="9"/>
      <w:pgMar w:top="1701" w:right="1134" w:bottom="1134" w:left="1701" w:header="907" w:footer="1701" w:gutter="0"/>
      <w:pgNumType w:start="12"/>
      <w:cols w:space="720"/>
      <w:docGrid w:linePitch="7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0A4E" w:rsidRDefault="00330A4E">
      <w:r>
        <w:separator/>
      </w:r>
    </w:p>
    <w:p w:rsidR="00330A4E" w:rsidRDefault="00330A4E"/>
  </w:endnote>
  <w:endnote w:type="continuationSeparator" w:id="0">
    <w:p w:rsidR="00330A4E" w:rsidRDefault="00330A4E">
      <w:r>
        <w:continuationSeparator/>
      </w:r>
    </w:p>
    <w:p w:rsidR="00330A4E" w:rsidRDefault="00330A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341F" w:rsidRDefault="00CA341F">
    <w:pPr>
      <w:framePr w:wrap="around" w:vAnchor="text" w:hAnchor="margin" w:xAlign="center" w:y="1"/>
    </w:pPr>
    <w:r>
      <w:fldChar w:fldCharType="begin"/>
    </w:r>
    <w:r>
      <w:instrText xml:space="preserve">PAGE  </w:instrText>
    </w:r>
    <w:r>
      <w:fldChar w:fldCharType="end"/>
    </w:r>
  </w:p>
  <w:p w:rsidR="00CA341F" w:rsidRDefault="00CA341F"/>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0A4E" w:rsidRDefault="00330A4E">
      <w:r>
        <w:separator/>
      </w:r>
    </w:p>
    <w:p w:rsidR="00330A4E" w:rsidRDefault="00330A4E"/>
  </w:footnote>
  <w:footnote w:type="continuationSeparator" w:id="0">
    <w:p w:rsidR="00330A4E" w:rsidRDefault="00330A4E">
      <w:r>
        <w:continuationSeparator/>
      </w:r>
    </w:p>
    <w:p w:rsidR="00330A4E" w:rsidRDefault="00330A4E"/>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341F" w:rsidRDefault="00CA341F">
    <w:pPr>
      <w:framePr w:wrap="around" w:vAnchor="text" w:hAnchor="margin" w:xAlign="right" w:y="1"/>
    </w:pPr>
    <w:r>
      <w:fldChar w:fldCharType="begin"/>
    </w:r>
    <w:r>
      <w:instrText xml:space="preserve">PAGE  </w:instrText>
    </w:r>
    <w:r>
      <w:fldChar w:fldCharType="separate"/>
    </w:r>
    <w:r>
      <w:rPr>
        <w:noProof/>
      </w:rPr>
      <w:t>1</w:t>
    </w:r>
    <w:r>
      <w:rPr>
        <w:noProof/>
      </w:rPr>
      <w:fldChar w:fldCharType="end"/>
    </w:r>
  </w:p>
  <w:p w:rsidR="00CA341F" w:rsidRDefault="00CA341F">
    <w:pP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341F" w:rsidRDefault="00CA341F">
    <w:pPr>
      <w:ind w:right="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341F" w:rsidRPr="00F37282" w:rsidRDefault="00CA341F">
    <w:pPr>
      <w:framePr w:wrap="around" w:vAnchor="text" w:hAnchor="margin" w:xAlign="right" w:y="1"/>
      <w:rPr>
        <w:sz w:val="20"/>
      </w:rPr>
    </w:pPr>
    <w:r w:rsidRPr="00F37282">
      <w:rPr>
        <w:sz w:val="20"/>
      </w:rPr>
      <w:fldChar w:fldCharType="begin"/>
    </w:r>
    <w:r w:rsidRPr="00F37282">
      <w:rPr>
        <w:sz w:val="20"/>
      </w:rPr>
      <w:instrText xml:space="preserve">PAGE  </w:instrText>
    </w:r>
    <w:r w:rsidRPr="00F37282">
      <w:rPr>
        <w:sz w:val="20"/>
      </w:rPr>
      <w:fldChar w:fldCharType="separate"/>
    </w:r>
    <w:r w:rsidR="00933196">
      <w:rPr>
        <w:noProof/>
        <w:sz w:val="20"/>
      </w:rPr>
      <w:t>44</w:t>
    </w:r>
    <w:r w:rsidRPr="00F37282">
      <w:rPr>
        <w:noProof/>
        <w:sz w:val="20"/>
      </w:rPr>
      <w:fldChar w:fldCharType="end"/>
    </w:r>
  </w:p>
  <w:p w:rsidR="00CA341F" w:rsidRDefault="00CA341F">
    <w:pPr>
      <w:ind w:right="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016F6B"/>
    <w:multiLevelType w:val="hybridMultilevel"/>
    <w:tmpl w:val="7BD299BA"/>
    <w:lvl w:ilvl="0" w:tplc="80E41CBA">
      <w:start w:val="1"/>
      <w:numFmt w:val="decimal"/>
      <w:lvlText w:val="%1."/>
      <w:lvlJc w:val="left"/>
      <w:pPr>
        <w:ind w:left="1428" w:hanging="360"/>
      </w:pPr>
      <w:rPr>
        <w:rFonts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 w15:restartNumberingAfterBreak="0">
    <w:nsid w:val="3E0A54CB"/>
    <w:multiLevelType w:val="hybridMultilevel"/>
    <w:tmpl w:val="7BD299BA"/>
    <w:lvl w:ilvl="0" w:tplc="80E41CBA">
      <w:start w:val="1"/>
      <w:numFmt w:val="decimal"/>
      <w:lvlText w:val="%1."/>
      <w:lvlJc w:val="left"/>
      <w:pPr>
        <w:ind w:left="1428" w:hanging="360"/>
      </w:pPr>
      <w:rPr>
        <w:rFonts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 w15:restartNumberingAfterBreak="0">
    <w:nsid w:val="49A91801"/>
    <w:multiLevelType w:val="hybridMultilevel"/>
    <w:tmpl w:val="497C85B6"/>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 w15:restartNumberingAfterBreak="0">
    <w:nsid w:val="61507E7D"/>
    <w:multiLevelType w:val="hybridMultilevel"/>
    <w:tmpl w:val="7BD299BA"/>
    <w:lvl w:ilvl="0" w:tplc="80E41CBA">
      <w:start w:val="1"/>
      <w:numFmt w:val="decimal"/>
      <w:lvlText w:val="%1."/>
      <w:lvlJc w:val="left"/>
      <w:pPr>
        <w:ind w:left="1428" w:hanging="360"/>
      </w:pPr>
      <w:rPr>
        <w:rFonts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4" w15:restartNumberingAfterBreak="0">
    <w:nsid w:val="72A272D4"/>
    <w:multiLevelType w:val="hybridMultilevel"/>
    <w:tmpl w:val="FE709E24"/>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5" w15:restartNumberingAfterBreak="0">
    <w:nsid w:val="798A79AA"/>
    <w:multiLevelType w:val="hybridMultilevel"/>
    <w:tmpl w:val="7BD299BA"/>
    <w:lvl w:ilvl="0" w:tplc="80E41CBA">
      <w:start w:val="1"/>
      <w:numFmt w:val="decimal"/>
      <w:lvlText w:val="%1."/>
      <w:lvlJc w:val="left"/>
      <w:pPr>
        <w:ind w:left="1428" w:hanging="360"/>
      </w:pPr>
      <w:rPr>
        <w:rFonts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6" w15:restartNumberingAfterBreak="0">
    <w:nsid w:val="7B6D44F3"/>
    <w:multiLevelType w:val="multilevel"/>
    <w:tmpl w:val="DCBE072A"/>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rPr>
        <w:b/>
      </w:r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num w:numId="1">
    <w:abstractNumId w:val="6"/>
  </w:num>
  <w:num w:numId="2">
    <w:abstractNumId w:val="2"/>
  </w:num>
  <w:num w:numId="3">
    <w:abstractNumId w:val="4"/>
  </w:num>
  <w:num w:numId="4">
    <w:abstractNumId w:val="0"/>
  </w:num>
  <w:num w:numId="5">
    <w:abstractNumId w:val="3"/>
  </w:num>
  <w:num w:numId="6">
    <w:abstractNumId w:val="1"/>
  </w:num>
  <w:num w:numId="7">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embedSystemFonts/>
  <w:activeWritingStyle w:appName="MSWord" w:lang="pt-BR" w:vendorID="64" w:dllVersion="131078" w:nlCheck="1" w:checkStyle="0"/>
  <w:activeWritingStyle w:appName="MSWord" w:lang="en-US" w:vendorID="64" w:dllVersion="131078" w:nlCheck="1" w:checkStyle="0"/>
  <w:activeWritingStyle w:appName="MSWord" w:lang="fr-FR"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57"/>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392A"/>
    <w:rsid w:val="00001DA1"/>
    <w:rsid w:val="00004366"/>
    <w:rsid w:val="0000647D"/>
    <w:rsid w:val="00010C5E"/>
    <w:rsid w:val="000260E7"/>
    <w:rsid w:val="000301AE"/>
    <w:rsid w:val="00035596"/>
    <w:rsid w:val="00041189"/>
    <w:rsid w:val="00045629"/>
    <w:rsid w:val="000538A4"/>
    <w:rsid w:val="000568A9"/>
    <w:rsid w:val="00057C35"/>
    <w:rsid w:val="00064FB7"/>
    <w:rsid w:val="00076ACC"/>
    <w:rsid w:val="0008646E"/>
    <w:rsid w:val="0009026F"/>
    <w:rsid w:val="00091BB5"/>
    <w:rsid w:val="000A323C"/>
    <w:rsid w:val="000A3AC1"/>
    <w:rsid w:val="000A42DB"/>
    <w:rsid w:val="000B03D7"/>
    <w:rsid w:val="000B44FC"/>
    <w:rsid w:val="000B46CE"/>
    <w:rsid w:val="000C1A5A"/>
    <w:rsid w:val="000C30AD"/>
    <w:rsid w:val="000C5D51"/>
    <w:rsid w:val="000D2611"/>
    <w:rsid w:val="000E04F6"/>
    <w:rsid w:val="000E0620"/>
    <w:rsid w:val="000E27CD"/>
    <w:rsid w:val="000E28C7"/>
    <w:rsid w:val="000F3F04"/>
    <w:rsid w:val="000F48CB"/>
    <w:rsid w:val="00101220"/>
    <w:rsid w:val="00105390"/>
    <w:rsid w:val="001060AB"/>
    <w:rsid w:val="0011733D"/>
    <w:rsid w:val="00117EE5"/>
    <w:rsid w:val="00123D88"/>
    <w:rsid w:val="00125458"/>
    <w:rsid w:val="00127C8D"/>
    <w:rsid w:val="00131F51"/>
    <w:rsid w:val="00134107"/>
    <w:rsid w:val="00134730"/>
    <w:rsid w:val="00134947"/>
    <w:rsid w:val="001357DE"/>
    <w:rsid w:val="001360D8"/>
    <w:rsid w:val="00137BEF"/>
    <w:rsid w:val="0014104B"/>
    <w:rsid w:val="001540D9"/>
    <w:rsid w:val="001670D4"/>
    <w:rsid w:val="001760F3"/>
    <w:rsid w:val="00180C50"/>
    <w:rsid w:val="001863FC"/>
    <w:rsid w:val="00186A9B"/>
    <w:rsid w:val="00197D6C"/>
    <w:rsid w:val="001A557E"/>
    <w:rsid w:val="001A5F50"/>
    <w:rsid w:val="001A7BC1"/>
    <w:rsid w:val="001B1064"/>
    <w:rsid w:val="001B366E"/>
    <w:rsid w:val="001B38AE"/>
    <w:rsid w:val="001D124F"/>
    <w:rsid w:val="001D2EEF"/>
    <w:rsid w:val="001E18F6"/>
    <w:rsid w:val="001E37F9"/>
    <w:rsid w:val="001E64C4"/>
    <w:rsid w:val="001F074C"/>
    <w:rsid w:val="001F5E06"/>
    <w:rsid w:val="00206C58"/>
    <w:rsid w:val="00220385"/>
    <w:rsid w:val="002247A8"/>
    <w:rsid w:val="00237307"/>
    <w:rsid w:val="00240A1A"/>
    <w:rsid w:val="0025150D"/>
    <w:rsid w:val="002551CA"/>
    <w:rsid w:val="00256768"/>
    <w:rsid w:val="00267885"/>
    <w:rsid w:val="00285C1B"/>
    <w:rsid w:val="00293096"/>
    <w:rsid w:val="002A41CC"/>
    <w:rsid w:val="002A5D5B"/>
    <w:rsid w:val="002B19FA"/>
    <w:rsid w:val="002B5E61"/>
    <w:rsid w:val="002C263C"/>
    <w:rsid w:val="002C47D3"/>
    <w:rsid w:val="002C5AD9"/>
    <w:rsid w:val="002D4463"/>
    <w:rsid w:val="002D5B89"/>
    <w:rsid w:val="002E2276"/>
    <w:rsid w:val="002F175A"/>
    <w:rsid w:val="002F1B2B"/>
    <w:rsid w:val="002F2DD4"/>
    <w:rsid w:val="002F3E96"/>
    <w:rsid w:val="002F4549"/>
    <w:rsid w:val="003006BB"/>
    <w:rsid w:val="0030272A"/>
    <w:rsid w:val="00302D43"/>
    <w:rsid w:val="00306399"/>
    <w:rsid w:val="00317046"/>
    <w:rsid w:val="00317613"/>
    <w:rsid w:val="00330A4E"/>
    <w:rsid w:val="0033341D"/>
    <w:rsid w:val="00355EC6"/>
    <w:rsid w:val="003569C0"/>
    <w:rsid w:val="00357030"/>
    <w:rsid w:val="00365290"/>
    <w:rsid w:val="00366DA3"/>
    <w:rsid w:val="00367145"/>
    <w:rsid w:val="003742B4"/>
    <w:rsid w:val="00382461"/>
    <w:rsid w:val="0038281E"/>
    <w:rsid w:val="00383098"/>
    <w:rsid w:val="003864C1"/>
    <w:rsid w:val="00391B42"/>
    <w:rsid w:val="00392031"/>
    <w:rsid w:val="003922EB"/>
    <w:rsid w:val="00394BD4"/>
    <w:rsid w:val="00394FF5"/>
    <w:rsid w:val="003A0DC7"/>
    <w:rsid w:val="003A3904"/>
    <w:rsid w:val="003B5E0C"/>
    <w:rsid w:val="003D1587"/>
    <w:rsid w:val="003D33FE"/>
    <w:rsid w:val="003D548E"/>
    <w:rsid w:val="003D6956"/>
    <w:rsid w:val="003E1B3F"/>
    <w:rsid w:val="003F78EB"/>
    <w:rsid w:val="00401582"/>
    <w:rsid w:val="004052AA"/>
    <w:rsid w:val="00412D2F"/>
    <w:rsid w:val="004136E8"/>
    <w:rsid w:val="00415290"/>
    <w:rsid w:val="00417D64"/>
    <w:rsid w:val="00440493"/>
    <w:rsid w:val="00444A87"/>
    <w:rsid w:val="00451A32"/>
    <w:rsid w:val="004616B3"/>
    <w:rsid w:val="004649E6"/>
    <w:rsid w:val="00464C6B"/>
    <w:rsid w:val="004712B6"/>
    <w:rsid w:val="004727E6"/>
    <w:rsid w:val="00475ABB"/>
    <w:rsid w:val="00475EDB"/>
    <w:rsid w:val="00477116"/>
    <w:rsid w:val="00485C41"/>
    <w:rsid w:val="004936DB"/>
    <w:rsid w:val="00496F12"/>
    <w:rsid w:val="004B0EEF"/>
    <w:rsid w:val="004B160F"/>
    <w:rsid w:val="004C3308"/>
    <w:rsid w:val="004C452A"/>
    <w:rsid w:val="004C56EB"/>
    <w:rsid w:val="004D5755"/>
    <w:rsid w:val="004E07FD"/>
    <w:rsid w:val="004E4C1D"/>
    <w:rsid w:val="004E7655"/>
    <w:rsid w:val="004F6BAD"/>
    <w:rsid w:val="00500115"/>
    <w:rsid w:val="00514425"/>
    <w:rsid w:val="0052038A"/>
    <w:rsid w:val="005269AF"/>
    <w:rsid w:val="00540685"/>
    <w:rsid w:val="0054076C"/>
    <w:rsid w:val="00542D5B"/>
    <w:rsid w:val="00554C1F"/>
    <w:rsid w:val="0055732C"/>
    <w:rsid w:val="00557874"/>
    <w:rsid w:val="005620C7"/>
    <w:rsid w:val="00565625"/>
    <w:rsid w:val="005712AB"/>
    <w:rsid w:val="0057141A"/>
    <w:rsid w:val="00573943"/>
    <w:rsid w:val="00575290"/>
    <w:rsid w:val="00576494"/>
    <w:rsid w:val="00581B10"/>
    <w:rsid w:val="0058456D"/>
    <w:rsid w:val="0058495A"/>
    <w:rsid w:val="005963E3"/>
    <w:rsid w:val="005A656F"/>
    <w:rsid w:val="005D1068"/>
    <w:rsid w:val="005E181E"/>
    <w:rsid w:val="005E4F07"/>
    <w:rsid w:val="005F132A"/>
    <w:rsid w:val="005F25C2"/>
    <w:rsid w:val="005F6B56"/>
    <w:rsid w:val="00605161"/>
    <w:rsid w:val="00605608"/>
    <w:rsid w:val="006202D4"/>
    <w:rsid w:val="00621580"/>
    <w:rsid w:val="00623488"/>
    <w:rsid w:val="0062798C"/>
    <w:rsid w:val="0063091B"/>
    <w:rsid w:val="00642D40"/>
    <w:rsid w:val="00653199"/>
    <w:rsid w:val="00656AC1"/>
    <w:rsid w:val="0066330B"/>
    <w:rsid w:val="00670425"/>
    <w:rsid w:val="00671686"/>
    <w:rsid w:val="00674D5E"/>
    <w:rsid w:val="00676264"/>
    <w:rsid w:val="00682F55"/>
    <w:rsid w:val="0068677E"/>
    <w:rsid w:val="00691AF2"/>
    <w:rsid w:val="00694575"/>
    <w:rsid w:val="006969E5"/>
    <w:rsid w:val="006A2A7B"/>
    <w:rsid w:val="006A5214"/>
    <w:rsid w:val="006C39C9"/>
    <w:rsid w:val="006C45F1"/>
    <w:rsid w:val="006D36AC"/>
    <w:rsid w:val="006D4383"/>
    <w:rsid w:val="006D4BD4"/>
    <w:rsid w:val="006D74BA"/>
    <w:rsid w:val="006E09B9"/>
    <w:rsid w:val="006F1275"/>
    <w:rsid w:val="006F14CB"/>
    <w:rsid w:val="006F2DA6"/>
    <w:rsid w:val="00703802"/>
    <w:rsid w:val="00703D1E"/>
    <w:rsid w:val="00706A3E"/>
    <w:rsid w:val="0071270A"/>
    <w:rsid w:val="007209F3"/>
    <w:rsid w:val="0072606C"/>
    <w:rsid w:val="00735643"/>
    <w:rsid w:val="007365A7"/>
    <w:rsid w:val="007527BC"/>
    <w:rsid w:val="00752A47"/>
    <w:rsid w:val="007605E9"/>
    <w:rsid w:val="0077434A"/>
    <w:rsid w:val="00774B40"/>
    <w:rsid w:val="0079392A"/>
    <w:rsid w:val="00794689"/>
    <w:rsid w:val="007A04D1"/>
    <w:rsid w:val="007A1201"/>
    <w:rsid w:val="007B0640"/>
    <w:rsid w:val="007B117D"/>
    <w:rsid w:val="007B2ABE"/>
    <w:rsid w:val="007B3E22"/>
    <w:rsid w:val="007C0D8D"/>
    <w:rsid w:val="007C0DF6"/>
    <w:rsid w:val="007D19E1"/>
    <w:rsid w:val="007D3790"/>
    <w:rsid w:val="007D6877"/>
    <w:rsid w:val="007D708E"/>
    <w:rsid w:val="007E3030"/>
    <w:rsid w:val="007E7234"/>
    <w:rsid w:val="007F6264"/>
    <w:rsid w:val="008076AF"/>
    <w:rsid w:val="00811D00"/>
    <w:rsid w:val="00817461"/>
    <w:rsid w:val="00822BB6"/>
    <w:rsid w:val="008354AF"/>
    <w:rsid w:val="00835D74"/>
    <w:rsid w:val="00835F93"/>
    <w:rsid w:val="00843CDB"/>
    <w:rsid w:val="008451DF"/>
    <w:rsid w:val="0084790E"/>
    <w:rsid w:val="00854776"/>
    <w:rsid w:val="008559FF"/>
    <w:rsid w:val="00856403"/>
    <w:rsid w:val="00873CF4"/>
    <w:rsid w:val="00874046"/>
    <w:rsid w:val="00874345"/>
    <w:rsid w:val="008774AA"/>
    <w:rsid w:val="00880088"/>
    <w:rsid w:val="00880EDD"/>
    <w:rsid w:val="00894E12"/>
    <w:rsid w:val="008956FD"/>
    <w:rsid w:val="0089788B"/>
    <w:rsid w:val="008A2B6E"/>
    <w:rsid w:val="008A6434"/>
    <w:rsid w:val="008A6666"/>
    <w:rsid w:val="008D74BA"/>
    <w:rsid w:val="008F6DCA"/>
    <w:rsid w:val="00907117"/>
    <w:rsid w:val="00912481"/>
    <w:rsid w:val="0091736A"/>
    <w:rsid w:val="009242CD"/>
    <w:rsid w:val="009243B8"/>
    <w:rsid w:val="00931D1B"/>
    <w:rsid w:val="00933196"/>
    <w:rsid w:val="009443C4"/>
    <w:rsid w:val="009463DF"/>
    <w:rsid w:val="00951A37"/>
    <w:rsid w:val="009534B4"/>
    <w:rsid w:val="009552D2"/>
    <w:rsid w:val="00957B04"/>
    <w:rsid w:val="009735F0"/>
    <w:rsid w:val="00973E41"/>
    <w:rsid w:val="0098377C"/>
    <w:rsid w:val="0098534B"/>
    <w:rsid w:val="009926D9"/>
    <w:rsid w:val="00994034"/>
    <w:rsid w:val="00994076"/>
    <w:rsid w:val="0099479C"/>
    <w:rsid w:val="009A23AA"/>
    <w:rsid w:val="009A49F0"/>
    <w:rsid w:val="009B70B2"/>
    <w:rsid w:val="009C1A7F"/>
    <w:rsid w:val="009D1E4C"/>
    <w:rsid w:val="009E0206"/>
    <w:rsid w:val="009E0F6F"/>
    <w:rsid w:val="009F07DD"/>
    <w:rsid w:val="009F2E56"/>
    <w:rsid w:val="009F4DEB"/>
    <w:rsid w:val="00A013FE"/>
    <w:rsid w:val="00A06ED8"/>
    <w:rsid w:val="00A14DFF"/>
    <w:rsid w:val="00A24437"/>
    <w:rsid w:val="00A24B92"/>
    <w:rsid w:val="00A24EA7"/>
    <w:rsid w:val="00A3581F"/>
    <w:rsid w:val="00A366A4"/>
    <w:rsid w:val="00A4630E"/>
    <w:rsid w:val="00A52A83"/>
    <w:rsid w:val="00A734D5"/>
    <w:rsid w:val="00A868F9"/>
    <w:rsid w:val="00A87F44"/>
    <w:rsid w:val="00A902CD"/>
    <w:rsid w:val="00A94175"/>
    <w:rsid w:val="00A943F7"/>
    <w:rsid w:val="00AA1F63"/>
    <w:rsid w:val="00AA21F5"/>
    <w:rsid w:val="00AB07E1"/>
    <w:rsid w:val="00AD1458"/>
    <w:rsid w:val="00AD1988"/>
    <w:rsid w:val="00AE4F48"/>
    <w:rsid w:val="00AE7758"/>
    <w:rsid w:val="00AF5123"/>
    <w:rsid w:val="00AF5AA3"/>
    <w:rsid w:val="00AF6E66"/>
    <w:rsid w:val="00B0468F"/>
    <w:rsid w:val="00B06823"/>
    <w:rsid w:val="00B16039"/>
    <w:rsid w:val="00B168B9"/>
    <w:rsid w:val="00B25B1A"/>
    <w:rsid w:val="00B27B86"/>
    <w:rsid w:val="00B361C7"/>
    <w:rsid w:val="00B37DBB"/>
    <w:rsid w:val="00B421D6"/>
    <w:rsid w:val="00B43548"/>
    <w:rsid w:val="00B43D30"/>
    <w:rsid w:val="00B61C8B"/>
    <w:rsid w:val="00B62554"/>
    <w:rsid w:val="00B667EA"/>
    <w:rsid w:val="00B70502"/>
    <w:rsid w:val="00B8277F"/>
    <w:rsid w:val="00B92DDF"/>
    <w:rsid w:val="00BB1549"/>
    <w:rsid w:val="00BB353D"/>
    <w:rsid w:val="00BB7A76"/>
    <w:rsid w:val="00BC02B6"/>
    <w:rsid w:val="00BC6514"/>
    <w:rsid w:val="00BC6DDE"/>
    <w:rsid w:val="00BD170D"/>
    <w:rsid w:val="00BD542E"/>
    <w:rsid w:val="00BE106D"/>
    <w:rsid w:val="00C10FC4"/>
    <w:rsid w:val="00C12FC3"/>
    <w:rsid w:val="00C143F0"/>
    <w:rsid w:val="00C14CC1"/>
    <w:rsid w:val="00C27FCF"/>
    <w:rsid w:val="00C3196D"/>
    <w:rsid w:val="00C35D2C"/>
    <w:rsid w:val="00C36C6C"/>
    <w:rsid w:val="00C37FD2"/>
    <w:rsid w:val="00C44105"/>
    <w:rsid w:val="00C45FFF"/>
    <w:rsid w:val="00C50BDC"/>
    <w:rsid w:val="00C52B4F"/>
    <w:rsid w:val="00C53764"/>
    <w:rsid w:val="00C577D1"/>
    <w:rsid w:val="00C63B04"/>
    <w:rsid w:val="00C70937"/>
    <w:rsid w:val="00C754A3"/>
    <w:rsid w:val="00C7643A"/>
    <w:rsid w:val="00C86FEB"/>
    <w:rsid w:val="00C90311"/>
    <w:rsid w:val="00C9344E"/>
    <w:rsid w:val="00C93D40"/>
    <w:rsid w:val="00C96EC9"/>
    <w:rsid w:val="00CA341F"/>
    <w:rsid w:val="00CB1025"/>
    <w:rsid w:val="00CB5483"/>
    <w:rsid w:val="00CB6980"/>
    <w:rsid w:val="00CC120C"/>
    <w:rsid w:val="00CC40A0"/>
    <w:rsid w:val="00CC4C7D"/>
    <w:rsid w:val="00CC4EED"/>
    <w:rsid w:val="00CC539D"/>
    <w:rsid w:val="00CC692A"/>
    <w:rsid w:val="00CC7DB3"/>
    <w:rsid w:val="00CD1E88"/>
    <w:rsid w:val="00CD2B06"/>
    <w:rsid w:val="00CD3235"/>
    <w:rsid w:val="00CD6103"/>
    <w:rsid w:val="00CE2D58"/>
    <w:rsid w:val="00CE36CF"/>
    <w:rsid w:val="00CE7FE4"/>
    <w:rsid w:val="00D010DA"/>
    <w:rsid w:val="00D12C07"/>
    <w:rsid w:val="00D1540C"/>
    <w:rsid w:val="00D17561"/>
    <w:rsid w:val="00D2144A"/>
    <w:rsid w:val="00D235B1"/>
    <w:rsid w:val="00D2417F"/>
    <w:rsid w:val="00D278A1"/>
    <w:rsid w:val="00D335DE"/>
    <w:rsid w:val="00D3450D"/>
    <w:rsid w:val="00D34A9F"/>
    <w:rsid w:val="00D444DE"/>
    <w:rsid w:val="00D527F9"/>
    <w:rsid w:val="00D62D09"/>
    <w:rsid w:val="00D64B39"/>
    <w:rsid w:val="00D66912"/>
    <w:rsid w:val="00D67429"/>
    <w:rsid w:val="00D703F1"/>
    <w:rsid w:val="00D77C59"/>
    <w:rsid w:val="00D82214"/>
    <w:rsid w:val="00D84F1E"/>
    <w:rsid w:val="00D85C62"/>
    <w:rsid w:val="00D90A1F"/>
    <w:rsid w:val="00D955D1"/>
    <w:rsid w:val="00D96A3B"/>
    <w:rsid w:val="00DA1A63"/>
    <w:rsid w:val="00DA1AFD"/>
    <w:rsid w:val="00DA2540"/>
    <w:rsid w:val="00DB35D3"/>
    <w:rsid w:val="00DB4C02"/>
    <w:rsid w:val="00DC1AA4"/>
    <w:rsid w:val="00DC51A4"/>
    <w:rsid w:val="00DD1389"/>
    <w:rsid w:val="00DD1978"/>
    <w:rsid w:val="00DE12A1"/>
    <w:rsid w:val="00DE20C8"/>
    <w:rsid w:val="00DE408E"/>
    <w:rsid w:val="00DF0A58"/>
    <w:rsid w:val="00E0774C"/>
    <w:rsid w:val="00E07E1F"/>
    <w:rsid w:val="00E12710"/>
    <w:rsid w:val="00E15FC4"/>
    <w:rsid w:val="00E160CA"/>
    <w:rsid w:val="00E20950"/>
    <w:rsid w:val="00E2326F"/>
    <w:rsid w:val="00E24020"/>
    <w:rsid w:val="00E403C5"/>
    <w:rsid w:val="00E42AB9"/>
    <w:rsid w:val="00E42F66"/>
    <w:rsid w:val="00E44CBF"/>
    <w:rsid w:val="00E44F65"/>
    <w:rsid w:val="00E47CE9"/>
    <w:rsid w:val="00E500B7"/>
    <w:rsid w:val="00E62887"/>
    <w:rsid w:val="00E703A0"/>
    <w:rsid w:val="00E7060B"/>
    <w:rsid w:val="00E72D90"/>
    <w:rsid w:val="00E7637B"/>
    <w:rsid w:val="00E76786"/>
    <w:rsid w:val="00E76D14"/>
    <w:rsid w:val="00E8275C"/>
    <w:rsid w:val="00E8694A"/>
    <w:rsid w:val="00E91C7A"/>
    <w:rsid w:val="00E9313B"/>
    <w:rsid w:val="00E94D4D"/>
    <w:rsid w:val="00E952C5"/>
    <w:rsid w:val="00EA2369"/>
    <w:rsid w:val="00EA76BB"/>
    <w:rsid w:val="00EB4B8B"/>
    <w:rsid w:val="00EB523E"/>
    <w:rsid w:val="00EC371C"/>
    <w:rsid w:val="00ED3E68"/>
    <w:rsid w:val="00EE3312"/>
    <w:rsid w:val="00EF32BA"/>
    <w:rsid w:val="00F033F5"/>
    <w:rsid w:val="00F0686D"/>
    <w:rsid w:val="00F10167"/>
    <w:rsid w:val="00F158C6"/>
    <w:rsid w:val="00F17438"/>
    <w:rsid w:val="00F2035C"/>
    <w:rsid w:val="00F31E7A"/>
    <w:rsid w:val="00F333E5"/>
    <w:rsid w:val="00F37282"/>
    <w:rsid w:val="00F40D44"/>
    <w:rsid w:val="00F43637"/>
    <w:rsid w:val="00F535AD"/>
    <w:rsid w:val="00F56AA1"/>
    <w:rsid w:val="00F7004C"/>
    <w:rsid w:val="00F727D9"/>
    <w:rsid w:val="00F77CEE"/>
    <w:rsid w:val="00F8524E"/>
    <w:rsid w:val="00F87C55"/>
    <w:rsid w:val="00F94138"/>
    <w:rsid w:val="00F97ECB"/>
    <w:rsid w:val="00FA0690"/>
    <w:rsid w:val="00FB053A"/>
    <w:rsid w:val="00FB0A99"/>
    <w:rsid w:val="00FB2174"/>
    <w:rsid w:val="00FC5FEF"/>
    <w:rsid w:val="00FC7A09"/>
    <w:rsid w:val="00FD05C6"/>
    <w:rsid w:val="00FD1795"/>
    <w:rsid w:val="00FD5162"/>
    <w:rsid w:val="00FE01B7"/>
    <w:rsid w:val="00FE109D"/>
    <w:rsid w:val="00FE26E2"/>
    <w:rsid w:val="00FE32E4"/>
    <w:rsid w:val="00FE7BD5"/>
    <w:rsid w:val="00FF1842"/>
    <w:rsid w:val="00FF2092"/>
    <w:rsid w:val="00FF777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ffffef"/>
    </o:shapedefaults>
    <o:shapelayout v:ext="edit">
      <o:idmap v:ext="edit" data="1"/>
    </o:shapelayout>
  </w:shapeDefaults>
  <w:decimalSymbol w:val=","/>
  <w:listSeparator w:val=";"/>
  <w14:docId w14:val="58074CEE"/>
  <w15:docId w15:val="{CC91B013-3BA3-4656-AED3-72B71F927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7ECB"/>
    <w:pPr>
      <w:jc w:val="both"/>
    </w:pPr>
    <w:rPr>
      <w:sz w:val="24"/>
    </w:rPr>
  </w:style>
  <w:style w:type="paragraph" w:styleId="Ttulo1">
    <w:name w:val="heading 1"/>
    <w:basedOn w:val="Normal"/>
    <w:next w:val="Normal"/>
    <w:link w:val="Ttulo1Char"/>
    <w:qFormat/>
    <w:rsid w:val="00355EC6"/>
    <w:pPr>
      <w:keepNext/>
      <w:pageBreakBefore/>
      <w:numPr>
        <w:numId w:val="1"/>
      </w:numPr>
      <w:spacing w:after="360" w:line="360" w:lineRule="auto"/>
      <w:ind w:left="431" w:hanging="431"/>
      <w:jc w:val="left"/>
      <w:outlineLvl w:val="0"/>
    </w:pPr>
    <w:rPr>
      <w:b/>
      <w:caps/>
      <w:kern w:val="28"/>
      <w:szCs w:val="24"/>
    </w:rPr>
  </w:style>
  <w:style w:type="paragraph" w:styleId="Ttulo2">
    <w:name w:val="heading 2"/>
    <w:basedOn w:val="Normal"/>
    <w:next w:val="Normal"/>
    <w:link w:val="Ttulo2Char"/>
    <w:qFormat/>
    <w:rsid w:val="002C47D3"/>
    <w:pPr>
      <w:keepNext/>
      <w:numPr>
        <w:ilvl w:val="1"/>
        <w:numId w:val="1"/>
      </w:numPr>
      <w:spacing w:before="360" w:after="360" w:line="360" w:lineRule="auto"/>
      <w:ind w:left="578" w:hanging="578"/>
      <w:outlineLvl w:val="1"/>
    </w:pPr>
    <w:rPr>
      <w:caps/>
      <w:szCs w:val="24"/>
    </w:rPr>
  </w:style>
  <w:style w:type="paragraph" w:styleId="Ttulo3">
    <w:name w:val="heading 3"/>
    <w:basedOn w:val="Normal"/>
    <w:next w:val="Normal"/>
    <w:link w:val="Ttulo3Char"/>
    <w:qFormat/>
    <w:rsid w:val="00355EC6"/>
    <w:pPr>
      <w:keepNext/>
      <w:numPr>
        <w:ilvl w:val="2"/>
        <w:numId w:val="1"/>
      </w:numPr>
      <w:spacing w:before="360" w:after="360" w:line="360" w:lineRule="auto"/>
      <w:outlineLvl w:val="2"/>
    </w:pPr>
    <w:rPr>
      <w:b/>
      <w:szCs w:val="24"/>
    </w:rPr>
  </w:style>
  <w:style w:type="paragraph" w:styleId="Ttulo4">
    <w:name w:val="heading 4"/>
    <w:basedOn w:val="Normal"/>
    <w:next w:val="Normal"/>
    <w:link w:val="Ttulo4Char"/>
    <w:qFormat/>
    <w:rsid w:val="00355EC6"/>
    <w:pPr>
      <w:keepNext/>
      <w:numPr>
        <w:ilvl w:val="3"/>
        <w:numId w:val="1"/>
      </w:numPr>
      <w:spacing w:before="360" w:after="360" w:line="360" w:lineRule="auto"/>
      <w:ind w:left="862" w:hanging="862"/>
      <w:outlineLvl w:val="3"/>
    </w:pPr>
    <w:rPr>
      <w:szCs w:val="24"/>
    </w:rPr>
  </w:style>
  <w:style w:type="paragraph" w:styleId="Ttulo5">
    <w:name w:val="heading 5"/>
    <w:basedOn w:val="Normal"/>
    <w:next w:val="Normal"/>
    <w:qFormat/>
    <w:rsid w:val="00355EC6"/>
    <w:pPr>
      <w:numPr>
        <w:ilvl w:val="4"/>
        <w:numId w:val="1"/>
      </w:numPr>
      <w:spacing w:before="360" w:after="360" w:line="360" w:lineRule="auto"/>
      <w:ind w:left="1009" w:hanging="1009"/>
      <w:outlineLvl w:val="4"/>
    </w:pPr>
    <w:rPr>
      <w:i/>
    </w:rPr>
  </w:style>
  <w:style w:type="paragraph" w:styleId="Ttulo6">
    <w:name w:val="heading 6"/>
    <w:basedOn w:val="Normal"/>
    <w:next w:val="Normal"/>
    <w:qFormat/>
    <w:rsid w:val="00D335DE"/>
    <w:pPr>
      <w:numPr>
        <w:ilvl w:val="5"/>
        <w:numId w:val="1"/>
      </w:numPr>
      <w:spacing w:before="720" w:after="720"/>
      <w:ind w:left="1151" w:hanging="1151"/>
      <w:outlineLvl w:val="5"/>
    </w:pPr>
    <w:rPr>
      <w:bCs/>
      <w:i/>
      <w:szCs w:val="24"/>
    </w:rPr>
  </w:style>
  <w:style w:type="paragraph" w:styleId="Ttulo7">
    <w:name w:val="heading 7"/>
    <w:basedOn w:val="Normal"/>
    <w:next w:val="Normal"/>
    <w:qFormat/>
    <w:rsid w:val="00D335DE"/>
    <w:pPr>
      <w:numPr>
        <w:ilvl w:val="6"/>
        <w:numId w:val="1"/>
      </w:numPr>
      <w:spacing w:before="720" w:after="720"/>
      <w:ind w:left="1298" w:hanging="1298"/>
      <w:outlineLvl w:val="6"/>
    </w:pPr>
    <w:rPr>
      <w:i/>
      <w:szCs w:val="24"/>
    </w:rPr>
  </w:style>
  <w:style w:type="paragraph" w:styleId="Ttulo8">
    <w:name w:val="heading 8"/>
    <w:basedOn w:val="Normal"/>
    <w:next w:val="Normal"/>
    <w:qFormat/>
    <w:rsid w:val="00D335DE"/>
    <w:pPr>
      <w:numPr>
        <w:ilvl w:val="7"/>
        <w:numId w:val="1"/>
      </w:numPr>
      <w:spacing w:before="720" w:after="720"/>
      <w:outlineLvl w:val="7"/>
    </w:pPr>
    <w:rPr>
      <w:i/>
      <w:iCs/>
      <w:szCs w:val="24"/>
    </w:rPr>
  </w:style>
  <w:style w:type="paragraph" w:styleId="Ttulo9">
    <w:name w:val="heading 9"/>
    <w:basedOn w:val="Normal"/>
    <w:next w:val="Normal"/>
    <w:qFormat/>
    <w:rsid w:val="00D335DE"/>
    <w:pPr>
      <w:numPr>
        <w:ilvl w:val="8"/>
        <w:numId w:val="1"/>
      </w:numPr>
      <w:spacing w:before="720" w:after="720"/>
      <w:ind w:left="1582" w:hanging="1582"/>
      <w:outlineLvl w:val="8"/>
    </w:pPr>
    <w:rPr>
      <w:rFonts w:cs="Arial"/>
      <w:i/>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rsid w:val="000301AE"/>
    <w:rPr>
      <w:color w:val="0000FF"/>
      <w:u w:val="single"/>
    </w:rPr>
  </w:style>
  <w:style w:type="paragraph" w:styleId="Legenda">
    <w:name w:val="caption"/>
    <w:basedOn w:val="Normal"/>
    <w:next w:val="1texto"/>
    <w:qFormat/>
    <w:rsid w:val="00293096"/>
    <w:pPr>
      <w:spacing w:line="360" w:lineRule="auto"/>
    </w:pPr>
    <w:rPr>
      <w:szCs w:val="24"/>
    </w:rPr>
  </w:style>
  <w:style w:type="paragraph" w:customStyle="1" w:styleId="2citaolonga">
    <w:name w:val="2 citação longa"/>
    <w:basedOn w:val="Normal"/>
    <w:next w:val="Normal"/>
    <w:rsid w:val="00A868F9"/>
    <w:pPr>
      <w:ind w:left="2268"/>
    </w:pPr>
    <w:rPr>
      <w:sz w:val="20"/>
    </w:rPr>
  </w:style>
  <w:style w:type="paragraph" w:customStyle="1" w:styleId="4referncia">
    <w:name w:val="4 referência"/>
    <w:basedOn w:val="2citaolonga"/>
    <w:rsid w:val="00EA2369"/>
    <w:pPr>
      <w:spacing w:after="240"/>
      <w:ind w:left="0"/>
      <w:jc w:val="left"/>
    </w:pPr>
    <w:rPr>
      <w:sz w:val="24"/>
    </w:rPr>
  </w:style>
  <w:style w:type="paragraph" w:customStyle="1" w:styleId="51tabelaesquerda">
    <w:name w:val="51 tabela à esquerda"/>
    <w:basedOn w:val="Normal"/>
    <w:rsid w:val="00B16039"/>
    <w:pPr>
      <w:spacing w:before="20" w:after="20"/>
      <w:jc w:val="left"/>
    </w:pPr>
    <w:rPr>
      <w:sz w:val="20"/>
    </w:rPr>
  </w:style>
  <w:style w:type="paragraph" w:customStyle="1" w:styleId="53tabeladireita">
    <w:name w:val="53 tabela à direita"/>
    <w:basedOn w:val="51tabelaesquerda"/>
    <w:rsid w:val="00B16039"/>
    <w:pPr>
      <w:jc w:val="right"/>
    </w:pPr>
  </w:style>
  <w:style w:type="paragraph" w:customStyle="1" w:styleId="52tabelacentralizado">
    <w:name w:val="52 tabela centralizado"/>
    <w:basedOn w:val="53tabeladireita"/>
    <w:rsid w:val="00B16039"/>
    <w:pPr>
      <w:jc w:val="center"/>
    </w:pPr>
  </w:style>
  <w:style w:type="paragraph" w:customStyle="1" w:styleId="54tabelajustificado">
    <w:name w:val="54 tabela justificado"/>
    <w:basedOn w:val="52tabelacentralizado"/>
    <w:rsid w:val="00B16039"/>
    <w:pPr>
      <w:jc w:val="both"/>
    </w:pPr>
  </w:style>
  <w:style w:type="paragraph" w:styleId="Textodenotaderodap">
    <w:name w:val="footnote text"/>
    <w:basedOn w:val="Normal"/>
    <w:semiHidden/>
    <w:rsid w:val="00B16039"/>
    <w:pPr>
      <w:spacing w:before="60" w:after="60"/>
      <w:ind w:left="284" w:hanging="284"/>
    </w:pPr>
    <w:rPr>
      <w:sz w:val="20"/>
    </w:rPr>
  </w:style>
  <w:style w:type="character" w:styleId="Refdenotaderodap">
    <w:name w:val="footnote reference"/>
    <w:basedOn w:val="Fontepargpadro"/>
    <w:semiHidden/>
    <w:rsid w:val="00B16039"/>
    <w:rPr>
      <w:vertAlign w:val="superscript"/>
    </w:rPr>
  </w:style>
  <w:style w:type="paragraph" w:styleId="Sumrio1">
    <w:name w:val="toc 1"/>
    <w:basedOn w:val="Normal"/>
    <w:next w:val="Normal"/>
    <w:autoRedefine/>
    <w:uiPriority w:val="39"/>
    <w:rsid w:val="00293096"/>
    <w:pPr>
      <w:tabs>
        <w:tab w:val="left" w:pos="350"/>
        <w:tab w:val="right" w:leader="dot" w:pos="9062"/>
      </w:tabs>
      <w:spacing w:line="360" w:lineRule="auto"/>
      <w:jc w:val="left"/>
    </w:pPr>
    <w:rPr>
      <w:b/>
      <w:bCs/>
      <w:caps/>
      <w:noProof/>
      <w:szCs w:val="22"/>
    </w:rPr>
  </w:style>
  <w:style w:type="paragraph" w:styleId="Sumrio2">
    <w:name w:val="toc 2"/>
    <w:basedOn w:val="Normal"/>
    <w:next w:val="Normal"/>
    <w:autoRedefine/>
    <w:uiPriority w:val="39"/>
    <w:rsid w:val="00293096"/>
    <w:pPr>
      <w:tabs>
        <w:tab w:val="left" w:pos="515"/>
        <w:tab w:val="right" w:leader="dot" w:pos="9062"/>
      </w:tabs>
      <w:spacing w:line="360" w:lineRule="auto"/>
      <w:jc w:val="left"/>
    </w:pPr>
    <w:rPr>
      <w:bCs/>
      <w:caps/>
      <w:noProof/>
      <w:szCs w:val="22"/>
    </w:rPr>
  </w:style>
  <w:style w:type="paragraph" w:styleId="Sumrio3">
    <w:name w:val="toc 3"/>
    <w:basedOn w:val="Normal"/>
    <w:next w:val="Normal"/>
    <w:autoRedefine/>
    <w:uiPriority w:val="39"/>
    <w:rsid w:val="00293096"/>
    <w:pPr>
      <w:tabs>
        <w:tab w:val="left" w:pos="680"/>
        <w:tab w:val="right" w:leader="dot" w:pos="9062"/>
      </w:tabs>
      <w:spacing w:line="360" w:lineRule="auto"/>
      <w:jc w:val="left"/>
    </w:pPr>
    <w:rPr>
      <w:b/>
      <w:noProof/>
      <w:szCs w:val="22"/>
    </w:rPr>
  </w:style>
  <w:style w:type="paragraph" w:styleId="Sumrio4">
    <w:name w:val="toc 4"/>
    <w:basedOn w:val="Normal"/>
    <w:next w:val="Normal"/>
    <w:autoRedefine/>
    <w:uiPriority w:val="39"/>
    <w:rsid w:val="00293096"/>
    <w:pPr>
      <w:tabs>
        <w:tab w:val="left" w:pos="845"/>
        <w:tab w:val="right" w:leader="dot" w:pos="9062"/>
      </w:tabs>
      <w:spacing w:line="360" w:lineRule="auto"/>
      <w:jc w:val="left"/>
    </w:pPr>
    <w:rPr>
      <w:noProof/>
      <w:szCs w:val="22"/>
    </w:rPr>
  </w:style>
  <w:style w:type="paragraph" w:styleId="Sumrio5">
    <w:name w:val="toc 5"/>
    <w:basedOn w:val="Normal"/>
    <w:next w:val="Normal"/>
    <w:autoRedefine/>
    <w:uiPriority w:val="39"/>
    <w:rsid w:val="00293096"/>
    <w:pPr>
      <w:tabs>
        <w:tab w:val="left" w:pos="1010"/>
        <w:tab w:val="right" w:leader="dot" w:pos="9062"/>
      </w:tabs>
      <w:spacing w:line="360" w:lineRule="auto"/>
      <w:jc w:val="left"/>
    </w:pPr>
    <w:rPr>
      <w:i/>
      <w:noProof/>
      <w:szCs w:val="22"/>
    </w:rPr>
  </w:style>
  <w:style w:type="paragraph" w:styleId="Sumrio6">
    <w:name w:val="toc 6"/>
    <w:basedOn w:val="Normal"/>
    <w:next w:val="Normal"/>
    <w:autoRedefine/>
    <w:semiHidden/>
    <w:rsid w:val="00B16039"/>
    <w:pPr>
      <w:jc w:val="left"/>
    </w:pPr>
    <w:rPr>
      <w:sz w:val="22"/>
      <w:szCs w:val="22"/>
    </w:rPr>
  </w:style>
  <w:style w:type="paragraph" w:styleId="Sumrio7">
    <w:name w:val="toc 7"/>
    <w:basedOn w:val="Normal"/>
    <w:next w:val="Normal"/>
    <w:autoRedefine/>
    <w:semiHidden/>
    <w:rsid w:val="00B16039"/>
    <w:pPr>
      <w:jc w:val="left"/>
    </w:pPr>
    <w:rPr>
      <w:sz w:val="22"/>
      <w:szCs w:val="22"/>
    </w:rPr>
  </w:style>
  <w:style w:type="paragraph" w:styleId="Sumrio8">
    <w:name w:val="toc 8"/>
    <w:basedOn w:val="Normal"/>
    <w:next w:val="Normal"/>
    <w:autoRedefine/>
    <w:semiHidden/>
    <w:rsid w:val="00B16039"/>
    <w:pPr>
      <w:jc w:val="left"/>
    </w:pPr>
    <w:rPr>
      <w:sz w:val="22"/>
      <w:szCs w:val="22"/>
    </w:rPr>
  </w:style>
  <w:style w:type="paragraph" w:styleId="Sumrio9">
    <w:name w:val="toc 9"/>
    <w:basedOn w:val="Normal"/>
    <w:next w:val="Normal"/>
    <w:autoRedefine/>
    <w:semiHidden/>
    <w:rsid w:val="00B16039"/>
    <w:pPr>
      <w:jc w:val="left"/>
    </w:pPr>
    <w:rPr>
      <w:sz w:val="22"/>
      <w:szCs w:val="22"/>
    </w:rPr>
  </w:style>
  <w:style w:type="paragraph" w:customStyle="1" w:styleId="3alnea">
    <w:name w:val="3 alínea"/>
    <w:basedOn w:val="Normal"/>
    <w:rsid w:val="008A6434"/>
    <w:pPr>
      <w:spacing w:line="360" w:lineRule="auto"/>
      <w:ind w:left="1134"/>
    </w:pPr>
    <w:rPr>
      <w:szCs w:val="24"/>
    </w:rPr>
  </w:style>
  <w:style w:type="paragraph" w:customStyle="1" w:styleId="82ttulops-textual">
    <w:name w:val="82 título pós-textual"/>
    <w:basedOn w:val="Ttulo1"/>
    <w:rsid w:val="002F2DD4"/>
    <w:pPr>
      <w:numPr>
        <w:numId w:val="0"/>
      </w:numPr>
      <w:jc w:val="center"/>
    </w:pPr>
    <w:rPr>
      <w:caps w:val="0"/>
    </w:rPr>
  </w:style>
  <w:style w:type="paragraph" w:customStyle="1" w:styleId="72folhaderostottulo">
    <w:name w:val="72 folha de rosto [título]"/>
    <w:basedOn w:val="Normal"/>
    <w:rsid w:val="00306399"/>
    <w:pPr>
      <w:spacing w:line="360" w:lineRule="auto"/>
      <w:jc w:val="center"/>
    </w:pPr>
    <w:rPr>
      <w:b/>
      <w:caps/>
      <w:szCs w:val="24"/>
    </w:rPr>
  </w:style>
  <w:style w:type="paragraph" w:customStyle="1" w:styleId="73folhaderostonaturezadotrabalho">
    <w:name w:val="73 folha de rosto [natureza do trabalho]"/>
    <w:basedOn w:val="Normal"/>
    <w:next w:val="72folhaderostottulo"/>
    <w:rsid w:val="00DC1AA4"/>
    <w:pPr>
      <w:ind w:left="4536"/>
    </w:pPr>
  </w:style>
  <w:style w:type="paragraph" w:styleId="Textodecomentrio">
    <w:name w:val="annotation text"/>
    <w:basedOn w:val="Normal"/>
    <w:link w:val="TextodecomentrioChar"/>
    <w:semiHidden/>
    <w:rsid w:val="00B16039"/>
    <w:rPr>
      <w:sz w:val="20"/>
    </w:rPr>
  </w:style>
  <w:style w:type="paragraph" w:customStyle="1" w:styleId="55tabelafonte">
    <w:name w:val="55 tabela fonte"/>
    <w:basedOn w:val="Normal"/>
    <w:rsid w:val="00440493"/>
    <w:rPr>
      <w:sz w:val="20"/>
    </w:rPr>
  </w:style>
  <w:style w:type="paragraph" w:customStyle="1" w:styleId="81ttulopr-textual">
    <w:name w:val="81 título pré-textual"/>
    <w:basedOn w:val="Normal"/>
    <w:rsid w:val="00B43D30"/>
    <w:pPr>
      <w:pageBreakBefore/>
      <w:spacing w:after="360" w:line="360" w:lineRule="auto"/>
      <w:jc w:val="center"/>
    </w:pPr>
    <w:rPr>
      <w:b/>
      <w:caps/>
    </w:rPr>
  </w:style>
  <w:style w:type="paragraph" w:styleId="ndicedeilustraes">
    <w:name w:val="table of figures"/>
    <w:basedOn w:val="Normal"/>
    <w:next w:val="Normal"/>
    <w:uiPriority w:val="99"/>
    <w:rsid w:val="00293096"/>
    <w:pPr>
      <w:spacing w:line="360" w:lineRule="auto"/>
    </w:pPr>
  </w:style>
  <w:style w:type="paragraph" w:customStyle="1" w:styleId="74folhaderostoorientao">
    <w:name w:val="74 folha de rosto [orientação"/>
    <w:aliases w:val="cidade e ano]"/>
    <w:basedOn w:val="72folhaderostottulo"/>
    <w:rsid w:val="00306399"/>
    <w:rPr>
      <w:b w:val="0"/>
      <w:caps w:val="0"/>
    </w:rPr>
  </w:style>
  <w:style w:type="paragraph" w:customStyle="1" w:styleId="QuebradePgina">
    <w:name w:val="Quebra de Página"/>
    <w:basedOn w:val="Normal"/>
    <w:link w:val="QuebradePginaChar"/>
    <w:rsid w:val="004727E6"/>
    <w:rPr>
      <w:sz w:val="2"/>
    </w:rPr>
  </w:style>
  <w:style w:type="character" w:customStyle="1" w:styleId="QuebradePginaChar">
    <w:name w:val="Quebra de Página Char"/>
    <w:basedOn w:val="Fontepargpadro"/>
    <w:link w:val="QuebradePgina"/>
    <w:rsid w:val="004727E6"/>
    <w:rPr>
      <w:sz w:val="2"/>
    </w:rPr>
  </w:style>
  <w:style w:type="paragraph" w:customStyle="1" w:styleId="9dedicatria">
    <w:name w:val="9 dedicatória"/>
    <w:basedOn w:val="Normal"/>
    <w:rsid w:val="008076AF"/>
    <w:pPr>
      <w:spacing w:line="360" w:lineRule="auto"/>
      <w:ind w:left="4536"/>
    </w:pPr>
    <w:rPr>
      <w:szCs w:val="24"/>
    </w:rPr>
  </w:style>
  <w:style w:type="paragraph" w:customStyle="1" w:styleId="1texto">
    <w:name w:val="1 texto"/>
    <w:basedOn w:val="Normal"/>
    <w:rsid w:val="00D335DE"/>
    <w:pPr>
      <w:spacing w:line="360" w:lineRule="auto"/>
      <w:ind w:firstLine="1134"/>
    </w:pPr>
    <w:rPr>
      <w:szCs w:val="24"/>
    </w:rPr>
  </w:style>
  <w:style w:type="paragraph" w:customStyle="1" w:styleId="11resumos">
    <w:name w:val="11 resumos"/>
    <w:basedOn w:val="Normal"/>
    <w:rsid w:val="00D335DE"/>
    <w:pPr>
      <w:spacing w:line="360" w:lineRule="auto"/>
    </w:pPr>
  </w:style>
  <w:style w:type="paragraph" w:customStyle="1" w:styleId="75termodeaprovaobanca">
    <w:name w:val="75 termo de aprovação [banca]"/>
    <w:basedOn w:val="74folhaderostoorientao"/>
    <w:rsid w:val="00D67429"/>
    <w:pPr>
      <w:spacing w:line="240" w:lineRule="auto"/>
    </w:pPr>
  </w:style>
  <w:style w:type="paragraph" w:customStyle="1" w:styleId="61capaautoriaettulo">
    <w:name w:val="61 capa [autoria e título]"/>
    <w:basedOn w:val="Normal"/>
    <w:rsid w:val="00293096"/>
    <w:pPr>
      <w:spacing w:line="360" w:lineRule="auto"/>
      <w:jc w:val="center"/>
    </w:pPr>
    <w:rPr>
      <w:b/>
      <w:caps/>
    </w:rPr>
  </w:style>
  <w:style w:type="paragraph" w:customStyle="1" w:styleId="62capacidadeeano">
    <w:name w:val="62 capa [cidade e ano]"/>
    <w:basedOn w:val="Normal"/>
    <w:rsid w:val="00293096"/>
    <w:pPr>
      <w:spacing w:line="360" w:lineRule="auto"/>
      <w:jc w:val="center"/>
    </w:pPr>
    <w:rPr>
      <w:b/>
      <w:szCs w:val="24"/>
    </w:rPr>
  </w:style>
  <w:style w:type="paragraph" w:styleId="Textodebalo">
    <w:name w:val="Balloon Text"/>
    <w:basedOn w:val="Normal"/>
    <w:link w:val="TextodebaloChar"/>
    <w:rsid w:val="00D96A3B"/>
    <w:rPr>
      <w:rFonts w:ascii="Tahoma" w:hAnsi="Tahoma" w:cs="Tahoma"/>
      <w:sz w:val="16"/>
      <w:szCs w:val="16"/>
    </w:rPr>
  </w:style>
  <w:style w:type="character" w:customStyle="1" w:styleId="TextodebaloChar">
    <w:name w:val="Texto de balão Char"/>
    <w:basedOn w:val="Fontepargpadro"/>
    <w:link w:val="Textodebalo"/>
    <w:rsid w:val="00D96A3B"/>
    <w:rPr>
      <w:rFonts w:ascii="Tahoma" w:hAnsi="Tahoma" w:cs="Tahoma"/>
      <w:sz w:val="16"/>
      <w:szCs w:val="16"/>
    </w:rPr>
  </w:style>
  <w:style w:type="character" w:customStyle="1" w:styleId="TextodecomentrioChar">
    <w:name w:val="Texto de comentário Char"/>
    <w:basedOn w:val="Fontepargpadro"/>
    <w:link w:val="Textodecomentrio"/>
    <w:semiHidden/>
    <w:rsid w:val="00ED3E68"/>
  </w:style>
  <w:style w:type="paragraph" w:customStyle="1" w:styleId="71folhaderostoautoria">
    <w:name w:val="71 folha de rosto [autoria]"/>
    <w:basedOn w:val="Normal"/>
    <w:next w:val="72folhaderostottulo"/>
    <w:qFormat/>
    <w:rsid w:val="00CC4C7D"/>
    <w:pPr>
      <w:pageBreakBefore/>
      <w:spacing w:line="360" w:lineRule="auto"/>
      <w:jc w:val="center"/>
    </w:pPr>
    <w:rPr>
      <w:b/>
      <w:caps/>
    </w:rPr>
  </w:style>
  <w:style w:type="paragraph" w:styleId="Rodap">
    <w:name w:val="footer"/>
    <w:basedOn w:val="Normal"/>
    <w:link w:val="RodapChar"/>
    <w:rsid w:val="00A013FE"/>
    <w:pPr>
      <w:tabs>
        <w:tab w:val="center" w:pos="4252"/>
        <w:tab w:val="right" w:pos="8504"/>
      </w:tabs>
    </w:pPr>
  </w:style>
  <w:style w:type="character" w:customStyle="1" w:styleId="RodapChar">
    <w:name w:val="Rodapé Char"/>
    <w:basedOn w:val="Fontepargpadro"/>
    <w:link w:val="Rodap"/>
    <w:rsid w:val="00A013FE"/>
    <w:rPr>
      <w:sz w:val="24"/>
    </w:rPr>
  </w:style>
  <w:style w:type="paragraph" w:customStyle="1" w:styleId="Estilo82ttulops-textualAntes468ptDepoisde250pt">
    <w:name w:val="Estilo 82 título pós-textual + Antes:  468 pt Depois de:  250 pt"/>
    <w:basedOn w:val="82ttulops-textual"/>
    <w:rsid w:val="00F37282"/>
    <w:pPr>
      <w:framePr w:wrap="around" w:vAnchor="text" w:hAnchor="text" w:y="1"/>
      <w:spacing w:before="5000" w:after="5000"/>
    </w:pPr>
    <w:rPr>
      <w:bCs/>
      <w:szCs w:val="20"/>
    </w:rPr>
  </w:style>
  <w:style w:type="paragraph" w:styleId="Cabealho">
    <w:name w:val="header"/>
    <w:basedOn w:val="Normal"/>
    <w:link w:val="CabealhoChar"/>
    <w:unhideWhenUsed/>
    <w:rsid w:val="00F37282"/>
    <w:pPr>
      <w:tabs>
        <w:tab w:val="center" w:pos="4252"/>
        <w:tab w:val="right" w:pos="8504"/>
      </w:tabs>
    </w:pPr>
  </w:style>
  <w:style w:type="character" w:customStyle="1" w:styleId="CabealhoChar">
    <w:name w:val="Cabeçalho Char"/>
    <w:basedOn w:val="Fontepargpadro"/>
    <w:link w:val="Cabealho"/>
    <w:rsid w:val="00F37282"/>
    <w:rPr>
      <w:sz w:val="24"/>
    </w:rPr>
  </w:style>
  <w:style w:type="paragraph" w:styleId="PargrafodaLista">
    <w:name w:val="List Paragraph"/>
    <w:basedOn w:val="Normal"/>
    <w:uiPriority w:val="34"/>
    <w:qFormat/>
    <w:rsid w:val="006D36AC"/>
    <w:pPr>
      <w:ind w:left="720"/>
      <w:contextualSpacing/>
    </w:pPr>
  </w:style>
  <w:style w:type="character" w:customStyle="1" w:styleId="Ttulo3Char">
    <w:name w:val="Título 3 Char"/>
    <w:basedOn w:val="Fontepargpadro"/>
    <w:link w:val="Ttulo3"/>
    <w:rsid w:val="00B61C8B"/>
    <w:rPr>
      <w:b/>
      <w:sz w:val="24"/>
      <w:szCs w:val="24"/>
    </w:rPr>
  </w:style>
  <w:style w:type="character" w:customStyle="1" w:styleId="Ttulo2Char">
    <w:name w:val="Título 2 Char"/>
    <w:basedOn w:val="Fontepargpadro"/>
    <w:link w:val="Ttulo2"/>
    <w:rsid w:val="002C47D3"/>
    <w:rPr>
      <w:caps/>
      <w:sz w:val="24"/>
      <w:szCs w:val="24"/>
    </w:rPr>
  </w:style>
  <w:style w:type="character" w:customStyle="1" w:styleId="Ttulo1Char">
    <w:name w:val="Título 1 Char"/>
    <w:basedOn w:val="Fontepargpadro"/>
    <w:link w:val="Ttulo1"/>
    <w:rsid w:val="006C45F1"/>
    <w:rPr>
      <w:b/>
      <w:caps/>
      <w:kern w:val="28"/>
      <w:sz w:val="24"/>
      <w:szCs w:val="24"/>
    </w:rPr>
  </w:style>
  <w:style w:type="character" w:customStyle="1" w:styleId="Ttulo4Char">
    <w:name w:val="Título 4 Char"/>
    <w:basedOn w:val="Fontepargpadro"/>
    <w:link w:val="Ttulo4"/>
    <w:rsid w:val="00DD1978"/>
    <w:rPr>
      <w:sz w:val="24"/>
      <w:szCs w:val="24"/>
    </w:rPr>
  </w:style>
  <w:style w:type="paragraph" w:styleId="NormalWeb">
    <w:name w:val="Normal (Web)"/>
    <w:basedOn w:val="Normal"/>
    <w:uiPriority w:val="99"/>
    <w:unhideWhenUsed/>
    <w:rsid w:val="007365A7"/>
    <w:pPr>
      <w:spacing w:before="100" w:beforeAutospacing="1" w:after="100" w:afterAutospacing="1"/>
      <w:jc w:val="left"/>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865875">
      <w:bodyDiv w:val="1"/>
      <w:marLeft w:val="0"/>
      <w:marRight w:val="0"/>
      <w:marTop w:val="0"/>
      <w:marBottom w:val="0"/>
      <w:divBdr>
        <w:top w:val="none" w:sz="0" w:space="0" w:color="auto"/>
        <w:left w:val="none" w:sz="0" w:space="0" w:color="auto"/>
        <w:bottom w:val="none" w:sz="0" w:space="0" w:color="auto"/>
        <w:right w:val="none" w:sz="0" w:space="0" w:color="auto"/>
      </w:divBdr>
    </w:div>
    <w:div w:id="95755239">
      <w:bodyDiv w:val="1"/>
      <w:marLeft w:val="0"/>
      <w:marRight w:val="0"/>
      <w:marTop w:val="0"/>
      <w:marBottom w:val="0"/>
      <w:divBdr>
        <w:top w:val="none" w:sz="0" w:space="0" w:color="auto"/>
        <w:left w:val="none" w:sz="0" w:space="0" w:color="auto"/>
        <w:bottom w:val="none" w:sz="0" w:space="0" w:color="auto"/>
        <w:right w:val="none" w:sz="0" w:space="0" w:color="auto"/>
      </w:divBdr>
    </w:div>
    <w:div w:id="126819226">
      <w:bodyDiv w:val="1"/>
      <w:marLeft w:val="0"/>
      <w:marRight w:val="0"/>
      <w:marTop w:val="0"/>
      <w:marBottom w:val="0"/>
      <w:divBdr>
        <w:top w:val="none" w:sz="0" w:space="0" w:color="auto"/>
        <w:left w:val="none" w:sz="0" w:space="0" w:color="auto"/>
        <w:bottom w:val="none" w:sz="0" w:space="0" w:color="auto"/>
        <w:right w:val="none" w:sz="0" w:space="0" w:color="auto"/>
      </w:divBdr>
    </w:div>
    <w:div w:id="170686567">
      <w:bodyDiv w:val="1"/>
      <w:marLeft w:val="0"/>
      <w:marRight w:val="0"/>
      <w:marTop w:val="0"/>
      <w:marBottom w:val="0"/>
      <w:divBdr>
        <w:top w:val="none" w:sz="0" w:space="0" w:color="auto"/>
        <w:left w:val="none" w:sz="0" w:space="0" w:color="auto"/>
        <w:bottom w:val="none" w:sz="0" w:space="0" w:color="auto"/>
        <w:right w:val="none" w:sz="0" w:space="0" w:color="auto"/>
      </w:divBdr>
    </w:div>
    <w:div w:id="180168938">
      <w:bodyDiv w:val="1"/>
      <w:marLeft w:val="0"/>
      <w:marRight w:val="0"/>
      <w:marTop w:val="0"/>
      <w:marBottom w:val="0"/>
      <w:divBdr>
        <w:top w:val="none" w:sz="0" w:space="0" w:color="auto"/>
        <w:left w:val="none" w:sz="0" w:space="0" w:color="auto"/>
        <w:bottom w:val="none" w:sz="0" w:space="0" w:color="auto"/>
        <w:right w:val="none" w:sz="0" w:space="0" w:color="auto"/>
      </w:divBdr>
    </w:div>
    <w:div w:id="181169471">
      <w:bodyDiv w:val="1"/>
      <w:marLeft w:val="0"/>
      <w:marRight w:val="0"/>
      <w:marTop w:val="0"/>
      <w:marBottom w:val="0"/>
      <w:divBdr>
        <w:top w:val="none" w:sz="0" w:space="0" w:color="auto"/>
        <w:left w:val="none" w:sz="0" w:space="0" w:color="auto"/>
        <w:bottom w:val="none" w:sz="0" w:space="0" w:color="auto"/>
        <w:right w:val="none" w:sz="0" w:space="0" w:color="auto"/>
      </w:divBdr>
    </w:div>
    <w:div w:id="205527479">
      <w:bodyDiv w:val="1"/>
      <w:marLeft w:val="0"/>
      <w:marRight w:val="0"/>
      <w:marTop w:val="0"/>
      <w:marBottom w:val="0"/>
      <w:divBdr>
        <w:top w:val="none" w:sz="0" w:space="0" w:color="auto"/>
        <w:left w:val="none" w:sz="0" w:space="0" w:color="auto"/>
        <w:bottom w:val="none" w:sz="0" w:space="0" w:color="auto"/>
        <w:right w:val="none" w:sz="0" w:space="0" w:color="auto"/>
      </w:divBdr>
    </w:div>
    <w:div w:id="221210001">
      <w:bodyDiv w:val="1"/>
      <w:marLeft w:val="0"/>
      <w:marRight w:val="0"/>
      <w:marTop w:val="0"/>
      <w:marBottom w:val="0"/>
      <w:divBdr>
        <w:top w:val="none" w:sz="0" w:space="0" w:color="auto"/>
        <w:left w:val="none" w:sz="0" w:space="0" w:color="auto"/>
        <w:bottom w:val="none" w:sz="0" w:space="0" w:color="auto"/>
        <w:right w:val="none" w:sz="0" w:space="0" w:color="auto"/>
      </w:divBdr>
    </w:div>
    <w:div w:id="231622100">
      <w:bodyDiv w:val="1"/>
      <w:marLeft w:val="0"/>
      <w:marRight w:val="0"/>
      <w:marTop w:val="0"/>
      <w:marBottom w:val="0"/>
      <w:divBdr>
        <w:top w:val="none" w:sz="0" w:space="0" w:color="auto"/>
        <w:left w:val="none" w:sz="0" w:space="0" w:color="auto"/>
        <w:bottom w:val="none" w:sz="0" w:space="0" w:color="auto"/>
        <w:right w:val="none" w:sz="0" w:space="0" w:color="auto"/>
      </w:divBdr>
      <w:divsChild>
        <w:div w:id="943196617">
          <w:marLeft w:val="0"/>
          <w:marRight w:val="0"/>
          <w:marTop w:val="0"/>
          <w:marBottom w:val="0"/>
          <w:divBdr>
            <w:top w:val="none" w:sz="0" w:space="0" w:color="auto"/>
            <w:left w:val="none" w:sz="0" w:space="0" w:color="auto"/>
            <w:bottom w:val="none" w:sz="0" w:space="0" w:color="auto"/>
            <w:right w:val="none" w:sz="0" w:space="0" w:color="auto"/>
          </w:divBdr>
        </w:div>
        <w:div w:id="1947422051">
          <w:marLeft w:val="0"/>
          <w:marRight w:val="0"/>
          <w:marTop w:val="0"/>
          <w:marBottom w:val="0"/>
          <w:divBdr>
            <w:top w:val="none" w:sz="0" w:space="0" w:color="auto"/>
            <w:left w:val="none" w:sz="0" w:space="0" w:color="auto"/>
            <w:bottom w:val="none" w:sz="0" w:space="0" w:color="auto"/>
            <w:right w:val="none" w:sz="0" w:space="0" w:color="auto"/>
          </w:divBdr>
        </w:div>
        <w:div w:id="1544168080">
          <w:marLeft w:val="0"/>
          <w:marRight w:val="0"/>
          <w:marTop w:val="0"/>
          <w:marBottom w:val="0"/>
          <w:divBdr>
            <w:top w:val="none" w:sz="0" w:space="0" w:color="auto"/>
            <w:left w:val="none" w:sz="0" w:space="0" w:color="auto"/>
            <w:bottom w:val="none" w:sz="0" w:space="0" w:color="auto"/>
            <w:right w:val="none" w:sz="0" w:space="0" w:color="auto"/>
          </w:divBdr>
        </w:div>
        <w:div w:id="1963340082">
          <w:marLeft w:val="0"/>
          <w:marRight w:val="0"/>
          <w:marTop w:val="0"/>
          <w:marBottom w:val="0"/>
          <w:divBdr>
            <w:top w:val="none" w:sz="0" w:space="0" w:color="auto"/>
            <w:left w:val="none" w:sz="0" w:space="0" w:color="auto"/>
            <w:bottom w:val="none" w:sz="0" w:space="0" w:color="auto"/>
            <w:right w:val="none" w:sz="0" w:space="0" w:color="auto"/>
          </w:divBdr>
        </w:div>
        <w:div w:id="1719695236">
          <w:marLeft w:val="0"/>
          <w:marRight w:val="0"/>
          <w:marTop w:val="0"/>
          <w:marBottom w:val="0"/>
          <w:divBdr>
            <w:top w:val="none" w:sz="0" w:space="0" w:color="auto"/>
            <w:left w:val="none" w:sz="0" w:space="0" w:color="auto"/>
            <w:bottom w:val="none" w:sz="0" w:space="0" w:color="auto"/>
            <w:right w:val="none" w:sz="0" w:space="0" w:color="auto"/>
          </w:divBdr>
        </w:div>
        <w:div w:id="617301371">
          <w:marLeft w:val="0"/>
          <w:marRight w:val="0"/>
          <w:marTop w:val="0"/>
          <w:marBottom w:val="0"/>
          <w:divBdr>
            <w:top w:val="none" w:sz="0" w:space="0" w:color="auto"/>
            <w:left w:val="none" w:sz="0" w:space="0" w:color="auto"/>
            <w:bottom w:val="none" w:sz="0" w:space="0" w:color="auto"/>
            <w:right w:val="none" w:sz="0" w:space="0" w:color="auto"/>
          </w:divBdr>
        </w:div>
      </w:divsChild>
    </w:div>
    <w:div w:id="251748045">
      <w:bodyDiv w:val="1"/>
      <w:marLeft w:val="0"/>
      <w:marRight w:val="0"/>
      <w:marTop w:val="0"/>
      <w:marBottom w:val="0"/>
      <w:divBdr>
        <w:top w:val="none" w:sz="0" w:space="0" w:color="auto"/>
        <w:left w:val="none" w:sz="0" w:space="0" w:color="auto"/>
        <w:bottom w:val="none" w:sz="0" w:space="0" w:color="auto"/>
        <w:right w:val="none" w:sz="0" w:space="0" w:color="auto"/>
      </w:divBdr>
    </w:div>
    <w:div w:id="257450586">
      <w:bodyDiv w:val="1"/>
      <w:marLeft w:val="0"/>
      <w:marRight w:val="0"/>
      <w:marTop w:val="0"/>
      <w:marBottom w:val="0"/>
      <w:divBdr>
        <w:top w:val="none" w:sz="0" w:space="0" w:color="auto"/>
        <w:left w:val="none" w:sz="0" w:space="0" w:color="auto"/>
        <w:bottom w:val="none" w:sz="0" w:space="0" w:color="auto"/>
        <w:right w:val="none" w:sz="0" w:space="0" w:color="auto"/>
      </w:divBdr>
    </w:div>
    <w:div w:id="268508815">
      <w:bodyDiv w:val="1"/>
      <w:marLeft w:val="0"/>
      <w:marRight w:val="0"/>
      <w:marTop w:val="0"/>
      <w:marBottom w:val="0"/>
      <w:divBdr>
        <w:top w:val="none" w:sz="0" w:space="0" w:color="auto"/>
        <w:left w:val="none" w:sz="0" w:space="0" w:color="auto"/>
        <w:bottom w:val="none" w:sz="0" w:space="0" w:color="auto"/>
        <w:right w:val="none" w:sz="0" w:space="0" w:color="auto"/>
      </w:divBdr>
    </w:div>
    <w:div w:id="270286768">
      <w:bodyDiv w:val="1"/>
      <w:marLeft w:val="0"/>
      <w:marRight w:val="0"/>
      <w:marTop w:val="0"/>
      <w:marBottom w:val="0"/>
      <w:divBdr>
        <w:top w:val="none" w:sz="0" w:space="0" w:color="auto"/>
        <w:left w:val="none" w:sz="0" w:space="0" w:color="auto"/>
        <w:bottom w:val="none" w:sz="0" w:space="0" w:color="auto"/>
        <w:right w:val="none" w:sz="0" w:space="0" w:color="auto"/>
      </w:divBdr>
    </w:div>
    <w:div w:id="277223671">
      <w:bodyDiv w:val="1"/>
      <w:marLeft w:val="0"/>
      <w:marRight w:val="0"/>
      <w:marTop w:val="0"/>
      <w:marBottom w:val="0"/>
      <w:divBdr>
        <w:top w:val="none" w:sz="0" w:space="0" w:color="auto"/>
        <w:left w:val="none" w:sz="0" w:space="0" w:color="auto"/>
        <w:bottom w:val="none" w:sz="0" w:space="0" w:color="auto"/>
        <w:right w:val="none" w:sz="0" w:space="0" w:color="auto"/>
      </w:divBdr>
    </w:div>
    <w:div w:id="279996247">
      <w:bodyDiv w:val="1"/>
      <w:marLeft w:val="0"/>
      <w:marRight w:val="0"/>
      <w:marTop w:val="0"/>
      <w:marBottom w:val="0"/>
      <w:divBdr>
        <w:top w:val="none" w:sz="0" w:space="0" w:color="auto"/>
        <w:left w:val="none" w:sz="0" w:space="0" w:color="auto"/>
        <w:bottom w:val="none" w:sz="0" w:space="0" w:color="auto"/>
        <w:right w:val="none" w:sz="0" w:space="0" w:color="auto"/>
      </w:divBdr>
    </w:div>
    <w:div w:id="328605626">
      <w:bodyDiv w:val="1"/>
      <w:marLeft w:val="0"/>
      <w:marRight w:val="0"/>
      <w:marTop w:val="0"/>
      <w:marBottom w:val="0"/>
      <w:divBdr>
        <w:top w:val="none" w:sz="0" w:space="0" w:color="auto"/>
        <w:left w:val="none" w:sz="0" w:space="0" w:color="auto"/>
        <w:bottom w:val="none" w:sz="0" w:space="0" w:color="auto"/>
        <w:right w:val="none" w:sz="0" w:space="0" w:color="auto"/>
      </w:divBdr>
    </w:div>
    <w:div w:id="330642558">
      <w:bodyDiv w:val="1"/>
      <w:marLeft w:val="0"/>
      <w:marRight w:val="0"/>
      <w:marTop w:val="0"/>
      <w:marBottom w:val="0"/>
      <w:divBdr>
        <w:top w:val="none" w:sz="0" w:space="0" w:color="auto"/>
        <w:left w:val="none" w:sz="0" w:space="0" w:color="auto"/>
        <w:bottom w:val="none" w:sz="0" w:space="0" w:color="auto"/>
        <w:right w:val="none" w:sz="0" w:space="0" w:color="auto"/>
      </w:divBdr>
    </w:div>
    <w:div w:id="343434025">
      <w:bodyDiv w:val="1"/>
      <w:marLeft w:val="0"/>
      <w:marRight w:val="0"/>
      <w:marTop w:val="0"/>
      <w:marBottom w:val="0"/>
      <w:divBdr>
        <w:top w:val="none" w:sz="0" w:space="0" w:color="auto"/>
        <w:left w:val="none" w:sz="0" w:space="0" w:color="auto"/>
        <w:bottom w:val="none" w:sz="0" w:space="0" w:color="auto"/>
        <w:right w:val="none" w:sz="0" w:space="0" w:color="auto"/>
      </w:divBdr>
    </w:div>
    <w:div w:id="372191139">
      <w:bodyDiv w:val="1"/>
      <w:marLeft w:val="0"/>
      <w:marRight w:val="0"/>
      <w:marTop w:val="0"/>
      <w:marBottom w:val="0"/>
      <w:divBdr>
        <w:top w:val="none" w:sz="0" w:space="0" w:color="auto"/>
        <w:left w:val="none" w:sz="0" w:space="0" w:color="auto"/>
        <w:bottom w:val="none" w:sz="0" w:space="0" w:color="auto"/>
        <w:right w:val="none" w:sz="0" w:space="0" w:color="auto"/>
      </w:divBdr>
    </w:div>
    <w:div w:id="386953542">
      <w:bodyDiv w:val="1"/>
      <w:marLeft w:val="0"/>
      <w:marRight w:val="0"/>
      <w:marTop w:val="0"/>
      <w:marBottom w:val="0"/>
      <w:divBdr>
        <w:top w:val="none" w:sz="0" w:space="0" w:color="auto"/>
        <w:left w:val="none" w:sz="0" w:space="0" w:color="auto"/>
        <w:bottom w:val="none" w:sz="0" w:space="0" w:color="auto"/>
        <w:right w:val="none" w:sz="0" w:space="0" w:color="auto"/>
      </w:divBdr>
    </w:div>
    <w:div w:id="389379071">
      <w:bodyDiv w:val="1"/>
      <w:marLeft w:val="0"/>
      <w:marRight w:val="0"/>
      <w:marTop w:val="0"/>
      <w:marBottom w:val="0"/>
      <w:divBdr>
        <w:top w:val="none" w:sz="0" w:space="0" w:color="auto"/>
        <w:left w:val="none" w:sz="0" w:space="0" w:color="auto"/>
        <w:bottom w:val="none" w:sz="0" w:space="0" w:color="auto"/>
        <w:right w:val="none" w:sz="0" w:space="0" w:color="auto"/>
      </w:divBdr>
    </w:div>
    <w:div w:id="392117950">
      <w:bodyDiv w:val="1"/>
      <w:marLeft w:val="0"/>
      <w:marRight w:val="0"/>
      <w:marTop w:val="0"/>
      <w:marBottom w:val="0"/>
      <w:divBdr>
        <w:top w:val="none" w:sz="0" w:space="0" w:color="auto"/>
        <w:left w:val="none" w:sz="0" w:space="0" w:color="auto"/>
        <w:bottom w:val="none" w:sz="0" w:space="0" w:color="auto"/>
        <w:right w:val="none" w:sz="0" w:space="0" w:color="auto"/>
      </w:divBdr>
    </w:div>
    <w:div w:id="404956356">
      <w:bodyDiv w:val="1"/>
      <w:marLeft w:val="0"/>
      <w:marRight w:val="0"/>
      <w:marTop w:val="0"/>
      <w:marBottom w:val="0"/>
      <w:divBdr>
        <w:top w:val="none" w:sz="0" w:space="0" w:color="auto"/>
        <w:left w:val="none" w:sz="0" w:space="0" w:color="auto"/>
        <w:bottom w:val="none" w:sz="0" w:space="0" w:color="auto"/>
        <w:right w:val="none" w:sz="0" w:space="0" w:color="auto"/>
      </w:divBdr>
    </w:div>
    <w:div w:id="435248748">
      <w:bodyDiv w:val="1"/>
      <w:marLeft w:val="0"/>
      <w:marRight w:val="0"/>
      <w:marTop w:val="0"/>
      <w:marBottom w:val="0"/>
      <w:divBdr>
        <w:top w:val="none" w:sz="0" w:space="0" w:color="auto"/>
        <w:left w:val="none" w:sz="0" w:space="0" w:color="auto"/>
        <w:bottom w:val="none" w:sz="0" w:space="0" w:color="auto"/>
        <w:right w:val="none" w:sz="0" w:space="0" w:color="auto"/>
      </w:divBdr>
    </w:div>
    <w:div w:id="446629422">
      <w:bodyDiv w:val="1"/>
      <w:marLeft w:val="0"/>
      <w:marRight w:val="0"/>
      <w:marTop w:val="0"/>
      <w:marBottom w:val="0"/>
      <w:divBdr>
        <w:top w:val="none" w:sz="0" w:space="0" w:color="auto"/>
        <w:left w:val="none" w:sz="0" w:space="0" w:color="auto"/>
        <w:bottom w:val="none" w:sz="0" w:space="0" w:color="auto"/>
        <w:right w:val="none" w:sz="0" w:space="0" w:color="auto"/>
      </w:divBdr>
    </w:div>
    <w:div w:id="466506618">
      <w:bodyDiv w:val="1"/>
      <w:marLeft w:val="0"/>
      <w:marRight w:val="0"/>
      <w:marTop w:val="0"/>
      <w:marBottom w:val="0"/>
      <w:divBdr>
        <w:top w:val="none" w:sz="0" w:space="0" w:color="auto"/>
        <w:left w:val="none" w:sz="0" w:space="0" w:color="auto"/>
        <w:bottom w:val="none" w:sz="0" w:space="0" w:color="auto"/>
        <w:right w:val="none" w:sz="0" w:space="0" w:color="auto"/>
      </w:divBdr>
    </w:div>
    <w:div w:id="466551794">
      <w:bodyDiv w:val="1"/>
      <w:marLeft w:val="0"/>
      <w:marRight w:val="0"/>
      <w:marTop w:val="0"/>
      <w:marBottom w:val="0"/>
      <w:divBdr>
        <w:top w:val="none" w:sz="0" w:space="0" w:color="auto"/>
        <w:left w:val="none" w:sz="0" w:space="0" w:color="auto"/>
        <w:bottom w:val="none" w:sz="0" w:space="0" w:color="auto"/>
        <w:right w:val="none" w:sz="0" w:space="0" w:color="auto"/>
      </w:divBdr>
    </w:div>
    <w:div w:id="481850154">
      <w:bodyDiv w:val="1"/>
      <w:marLeft w:val="0"/>
      <w:marRight w:val="0"/>
      <w:marTop w:val="0"/>
      <w:marBottom w:val="0"/>
      <w:divBdr>
        <w:top w:val="none" w:sz="0" w:space="0" w:color="auto"/>
        <w:left w:val="none" w:sz="0" w:space="0" w:color="auto"/>
        <w:bottom w:val="none" w:sz="0" w:space="0" w:color="auto"/>
        <w:right w:val="none" w:sz="0" w:space="0" w:color="auto"/>
      </w:divBdr>
    </w:div>
    <w:div w:id="509494049">
      <w:bodyDiv w:val="1"/>
      <w:marLeft w:val="0"/>
      <w:marRight w:val="0"/>
      <w:marTop w:val="0"/>
      <w:marBottom w:val="0"/>
      <w:divBdr>
        <w:top w:val="none" w:sz="0" w:space="0" w:color="auto"/>
        <w:left w:val="none" w:sz="0" w:space="0" w:color="auto"/>
        <w:bottom w:val="none" w:sz="0" w:space="0" w:color="auto"/>
        <w:right w:val="none" w:sz="0" w:space="0" w:color="auto"/>
      </w:divBdr>
    </w:div>
    <w:div w:id="555170183">
      <w:bodyDiv w:val="1"/>
      <w:marLeft w:val="0"/>
      <w:marRight w:val="0"/>
      <w:marTop w:val="0"/>
      <w:marBottom w:val="0"/>
      <w:divBdr>
        <w:top w:val="none" w:sz="0" w:space="0" w:color="auto"/>
        <w:left w:val="none" w:sz="0" w:space="0" w:color="auto"/>
        <w:bottom w:val="none" w:sz="0" w:space="0" w:color="auto"/>
        <w:right w:val="none" w:sz="0" w:space="0" w:color="auto"/>
      </w:divBdr>
    </w:div>
    <w:div w:id="555244870">
      <w:bodyDiv w:val="1"/>
      <w:marLeft w:val="0"/>
      <w:marRight w:val="0"/>
      <w:marTop w:val="0"/>
      <w:marBottom w:val="0"/>
      <w:divBdr>
        <w:top w:val="none" w:sz="0" w:space="0" w:color="auto"/>
        <w:left w:val="none" w:sz="0" w:space="0" w:color="auto"/>
        <w:bottom w:val="none" w:sz="0" w:space="0" w:color="auto"/>
        <w:right w:val="none" w:sz="0" w:space="0" w:color="auto"/>
      </w:divBdr>
    </w:div>
    <w:div w:id="558050865">
      <w:bodyDiv w:val="1"/>
      <w:marLeft w:val="0"/>
      <w:marRight w:val="0"/>
      <w:marTop w:val="0"/>
      <w:marBottom w:val="0"/>
      <w:divBdr>
        <w:top w:val="none" w:sz="0" w:space="0" w:color="auto"/>
        <w:left w:val="none" w:sz="0" w:space="0" w:color="auto"/>
        <w:bottom w:val="none" w:sz="0" w:space="0" w:color="auto"/>
        <w:right w:val="none" w:sz="0" w:space="0" w:color="auto"/>
      </w:divBdr>
    </w:div>
    <w:div w:id="571625970">
      <w:bodyDiv w:val="1"/>
      <w:marLeft w:val="0"/>
      <w:marRight w:val="0"/>
      <w:marTop w:val="0"/>
      <w:marBottom w:val="0"/>
      <w:divBdr>
        <w:top w:val="none" w:sz="0" w:space="0" w:color="auto"/>
        <w:left w:val="none" w:sz="0" w:space="0" w:color="auto"/>
        <w:bottom w:val="none" w:sz="0" w:space="0" w:color="auto"/>
        <w:right w:val="none" w:sz="0" w:space="0" w:color="auto"/>
      </w:divBdr>
    </w:div>
    <w:div w:id="624509774">
      <w:bodyDiv w:val="1"/>
      <w:marLeft w:val="0"/>
      <w:marRight w:val="0"/>
      <w:marTop w:val="0"/>
      <w:marBottom w:val="0"/>
      <w:divBdr>
        <w:top w:val="none" w:sz="0" w:space="0" w:color="auto"/>
        <w:left w:val="none" w:sz="0" w:space="0" w:color="auto"/>
        <w:bottom w:val="none" w:sz="0" w:space="0" w:color="auto"/>
        <w:right w:val="none" w:sz="0" w:space="0" w:color="auto"/>
      </w:divBdr>
    </w:div>
    <w:div w:id="633295296">
      <w:bodyDiv w:val="1"/>
      <w:marLeft w:val="0"/>
      <w:marRight w:val="0"/>
      <w:marTop w:val="0"/>
      <w:marBottom w:val="0"/>
      <w:divBdr>
        <w:top w:val="none" w:sz="0" w:space="0" w:color="auto"/>
        <w:left w:val="none" w:sz="0" w:space="0" w:color="auto"/>
        <w:bottom w:val="none" w:sz="0" w:space="0" w:color="auto"/>
        <w:right w:val="none" w:sz="0" w:space="0" w:color="auto"/>
      </w:divBdr>
    </w:div>
    <w:div w:id="652028633">
      <w:bodyDiv w:val="1"/>
      <w:marLeft w:val="0"/>
      <w:marRight w:val="0"/>
      <w:marTop w:val="0"/>
      <w:marBottom w:val="0"/>
      <w:divBdr>
        <w:top w:val="none" w:sz="0" w:space="0" w:color="auto"/>
        <w:left w:val="none" w:sz="0" w:space="0" w:color="auto"/>
        <w:bottom w:val="none" w:sz="0" w:space="0" w:color="auto"/>
        <w:right w:val="none" w:sz="0" w:space="0" w:color="auto"/>
      </w:divBdr>
    </w:div>
    <w:div w:id="663244553">
      <w:bodyDiv w:val="1"/>
      <w:marLeft w:val="0"/>
      <w:marRight w:val="0"/>
      <w:marTop w:val="0"/>
      <w:marBottom w:val="0"/>
      <w:divBdr>
        <w:top w:val="none" w:sz="0" w:space="0" w:color="auto"/>
        <w:left w:val="none" w:sz="0" w:space="0" w:color="auto"/>
        <w:bottom w:val="none" w:sz="0" w:space="0" w:color="auto"/>
        <w:right w:val="none" w:sz="0" w:space="0" w:color="auto"/>
      </w:divBdr>
    </w:div>
    <w:div w:id="680279031">
      <w:bodyDiv w:val="1"/>
      <w:marLeft w:val="0"/>
      <w:marRight w:val="0"/>
      <w:marTop w:val="0"/>
      <w:marBottom w:val="0"/>
      <w:divBdr>
        <w:top w:val="none" w:sz="0" w:space="0" w:color="auto"/>
        <w:left w:val="none" w:sz="0" w:space="0" w:color="auto"/>
        <w:bottom w:val="none" w:sz="0" w:space="0" w:color="auto"/>
        <w:right w:val="none" w:sz="0" w:space="0" w:color="auto"/>
      </w:divBdr>
    </w:div>
    <w:div w:id="682128724">
      <w:bodyDiv w:val="1"/>
      <w:marLeft w:val="0"/>
      <w:marRight w:val="0"/>
      <w:marTop w:val="0"/>
      <w:marBottom w:val="0"/>
      <w:divBdr>
        <w:top w:val="none" w:sz="0" w:space="0" w:color="auto"/>
        <w:left w:val="none" w:sz="0" w:space="0" w:color="auto"/>
        <w:bottom w:val="none" w:sz="0" w:space="0" w:color="auto"/>
        <w:right w:val="none" w:sz="0" w:space="0" w:color="auto"/>
      </w:divBdr>
    </w:div>
    <w:div w:id="686492459">
      <w:bodyDiv w:val="1"/>
      <w:marLeft w:val="0"/>
      <w:marRight w:val="0"/>
      <w:marTop w:val="0"/>
      <w:marBottom w:val="0"/>
      <w:divBdr>
        <w:top w:val="none" w:sz="0" w:space="0" w:color="auto"/>
        <w:left w:val="none" w:sz="0" w:space="0" w:color="auto"/>
        <w:bottom w:val="none" w:sz="0" w:space="0" w:color="auto"/>
        <w:right w:val="none" w:sz="0" w:space="0" w:color="auto"/>
      </w:divBdr>
    </w:div>
    <w:div w:id="688684010">
      <w:bodyDiv w:val="1"/>
      <w:marLeft w:val="0"/>
      <w:marRight w:val="0"/>
      <w:marTop w:val="0"/>
      <w:marBottom w:val="0"/>
      <w:divBdr>
        <w:top w:val="none" w:sz="0" w:space="0" w:color="auto"/>
        <w:left w:val="none" w:sz="0" w:space="0" w:color="auto"/>
        <w:bottom w:val="none" w:sz="0" w:space="0" w:color="auto"/>
        <w:right w:val="none" w:sz="0" w:space="0" w:color="auto"/>
      </w:divBdr>
    </w:div>
    <w:div w:id="691999384">
      <w:bodyDiv w:val="1"/>
      <w:marLeft w:val="0"/>
      <w:marRight w:val="0"/>
      <w:marTop w:val="0"/>
      <w:marBottom w:val="0"/>
      <w:divBdr>
        <w:top w:val="none" w:sz="0" w:space="0" w:color="auto"/>
        <w:left w:val="none" w:sz="0" w:space="0" w:color="auto"/>
        <w:bottom w:val="none" w:sz="0" w:space="0" w:color="auto"/>
        <w:right w:val="none" w:sz="0" w:space="0" w:color="auto"/>
      </w:divBdr>
      <w:divsChild>
        <w:div w:id="873734890">
          <w:marLeft w:val="0"/>
          <w:marRight w:val="0"/>
          <w:marTop w:val="0"/>
          <w:marBottom w:val="0"/>
          <w:divBdr>
            <w:top w:val="none" w:sz="0" w:space="0" w:color="auto"/>
            <w:left w:val="none" w:sz="0" w:space="0" w:color="auto"/>
            <w:bottom w:val="none" w:sz="0" w:space="0" w:color="auto"/>
            <w:right w:val="none" w:sz="0" w:space="0" w:color="auto"/>
          </w:divBdr>
        </w:div>
        <w:div w:id="2048795292">
          <w:marLeft w:val="0"/>
          <w:marRight w:val="0"/>
          <w:marTop w:val="0"/>
          <w:marBottom w:val="0"/>
          <w:divBdr>
            <w:top w:val="none" w:sz="0" w:space="0" w:color="auto"/>
            <w:left w:val="none" w:sz="0" w:space="0" w:color="auto"/>
            <w:bottom w:val="none" w:sz="0" w:space="0" w:color="auto"/>
            <w:right w:val="none" w:sz="0" w:space="0" w:color="auto"/>
          </w:divBdr>
        </w:div>
        <w:div w:id="1291012311">
          <w:marLeft w:val="0"/>
          <w:marRight w:val="0"/>
          <w:marTop w:val="0"/>
          <w:marBottom w:val="0"/>
          <w:divBdr>
            <w:top w:val="none" w:sz="0" w:space="0" w:color="auto"/>
            <w:left w:val="none" w:sz="0" w:space="0" w:color="auto"/>
            <w:bottom w:val="none" w:sz="0" w:space="0" w:color="auto"/>
            <w:right w:val="none" w:sz="0" w:space="0" w:color="auto"/>
          </w:divBdr>
        </w:div>
        <w:div w:id="189422068">
          <w:marLeft w:val="0"/>
          <w:marRight w:val="0"/>
          <w:marTop w:val="0"/>
          <w:marBottom w:val="0"/>
          <w:divBdr>
            <w:top w:val="none" w:sz="0" w:space="0" w:color="auto"/>
            <w:left w:val="none" w:sz="0" w:space="0" w:color="auto"/>
            <w:bottom w:val="none" w:sz="0" w:space="0" w:color="auto"/>
            <w:right w:val="none" w:sz="0" w:space="0" w:color="auto"/>
          </w:divBdr>
        </w:div>
        <w:div w:id="112411648">
          <w:marLeft w:val="0"/>
          <w:marRight w:val="0"/>
          <w:marTop w:val="0"/>
          <w:marBottom w:val="0"/>
          <w:divBdr>
            <w:top w:val="none" w:sz="0" w:space="0" w:color="auto"/>
            <w:left w:val="none" w:sz="0" w:space="0" w:color="auto"/>
            <w:bottom w:val="none" w:sz="0" w:space="0" w:color="auto"/>
            <w:right w:val="none" w:sz="0" w:space="0" w:color="auto"/>
          </w:divBdr>
        </w:div>
        <w:div w:id="1156268233">
          <w:marLeft w:val="0"/>
          <w:marRight w:val="0"/>
          <w:marTop w:val="0"/>
          <w:marBottom w:val="0"/>
          <w:divBdr>
            <w:top w:val="none" w:sz="0" w:space="0" w:color="auto"/>
            <w:left w:val="none" w:sz="0" w:space="0" w:color="auto"/>
            <w:bottom w:val="none" w:sz="0" w:space="0" w:color="auto"/>
            <w:right w:val="none" w:sz="0" w:space="0" w:color="auto"/>
          </w:divBdr>
        </w:div>
        <w:div w:id="202253949">
          <w:marLeft w:val="0"/>
          <w:marRight w:val="0"/>
          <w:marTop w:val="0"/>
          <w:marBottom w:val="0"/>
          <w:divBdr>
            <w:top w:val="none" w:sz="0" w:space="0" w:color="auto"/>
            <w:left w:val="none" w:sz="0" w:space="0" w:color="auto"/>
            <w:bottom w:val="none" w:sz="0" w:space="0" w:color="auto"/>
            <w:right w:val="none" w:sz="0" w:space="0" w:color="auto"/>
          </w:divBdr>
        </w:div>
      </w:divsChild>
    </w:div>
    <w:div w:id="693117827">
      <w:bodyDiv w:val="1"/>
      <w:marLeft w:val="0"/>
      <w:marRight w:val="0"/>
      <w:marTop w:val="0"/>
      <w:marBottom w:val="0"/>
      <w:divBdr>
        <w:top w:val="none" w:sz="0" w:space="0" w:color="auto"/>
        <w:left w:val="none" w:sz="0" w:space="0" w:color="auto"/>
        <w:bottom w:val="none" w:sz="0" w:space="0" w:color="auto"/>
        <w:right w:val="none" w:sz="0" w:space="0" w:color="auto"/>
      </w:divBdr>
    </w:div>
    <w:div w:id="701396191">
      <w:bodyDiv w:val="1"/>
      <w:marLeft w:val="0"/>
      <w:marRight w:val="0"/>
      <w:marTop w:val="0"/>
      <w:marBottom w:val="0"/>
      <w:divBdr>
        <w:top w:val="none" w:sz="0" w:space="0" w:color="auto"/>
        <w:left w:val="none" w:sz="0" w:space="0" w:color="auto"/>
        <w:bottom w:val="none" w:sz="0" w:space="0" w:color="auto"/>
        <w:right w:val="none" w:sz="0" w:space="0" w:color="auto"/>
      </w:divBdr>
    </w:div>
    <w:div w:id="702708088">
      <w:bodyDiv w:val="1"/>
      <w:marLeft w:val="0"/>
      <w:marRight w:val="0"/>
      <w:marTop w:val="0"/>
      <w:marBottom w:val="0"/>
      <w:divBdr>
        <w:top w:val="none" w:sz="0" w:space="0" w:color="auto"/>
        <w:left w:val="none" w:sz="0" w:space="0" w:color="auto"/>
        <w:bottom w:val="none" w:sz="0" w:space="0" w:color="auto"/>
        <w:right w:val="none" w:sz="0" w:space="0" w:color="auto"/>
      </w:divBdr>
    </w:div>
    <w:div w:id="730663019">
      <w:bodyDiv w:val="1"/>
      <w:marLeft w:val="0"/>
      <w:marRight w:val="0"/>
      <w:marTop w:val="0"/>
      <w:marBottom w:val="0"/>
      <w:divBdr>
        <w:top w:val="none" w:sz="0" w:space="0" w:color="auto"/>
        <w:left w:val="none" w:sz="0" w:space="0" w:color="auto"/>
        <w:bottom w:val="none" w:sz="0" w:space="0" w:color="auto"/>
        <w:right w:val="none" w:sz="0" w:space="0" w:color="auto"/>
      </w:divBdr>
    </w:div>
    <w:div w:id="736517351">
      <w:bodyDiv w:val="1"/>
      <w:marLeft w:val="0"/>
      <w:marRight w:val="0"/>
      <w:marTop w:val="0"/>
      <w:marBottom w:val="0"/>
      <w:divBdr>
        <w:top w:val="none" w:sz="0" w:space="0" w:color="auto"/>
        <w:left w:val="none" w:sz="0" w:space="0" w:color="auto"/>
        <w:bottom w:val="none" w:sz="0" w:space="0" w:color="auto"/>
        <w:right w:val="none" w:sz="0" w:space="0" w:color="auto"/>
      </w:divBdr>
    </w:div>
    <w:div w:id="776024562">
      <w:bodyDiv w:val="1"/>
      <w:marLeft w:val="0"/>
      <w:marRight w:val="0"/>
      <w:marTop w:val="0"/>
      <w:marBottom w:val="0"/>
      <w:divBdr>
        <w:top w:val="none" w:sz="0" w:space="0" w:color="auto"/>
        <w:left w:val="none" w:sz="0" w:space="0" w:color="auto"/>
        <w:bottom w:val="none" w:sz="0" w:space="0" w:color="auto"/>
        <w:right w:val="none" w:sz="0" w:space="0" w:color="auto"/>
      </w:divBdr>
    </w:div>
    <w:div w:id="788551895">
      <w:bodyDiv w:val="1"/>
      <w:marLeft w:val="0"/>
      <w:marRight w:val="0"/>
      <w:marTop w:val="0"/>
      <w:marBottom w:val="0"/>
      <w:divBdr>
        <w:top w:val="none" w:sz="0" w:space="0" w:color="auto"/>
        <w:left w:val="none" w:sz="0" w:space="0" w:color="auto"/>
        <w:bottom w:val="none" w:sz="0" w:space="0" w:color="auto"/>
        <w:right w:val="none" w:sz="0" w:space="0" w:color="auto"/>
      </w:divBdr>
    </w:div>
    <w:div w:id="797796578">
      <w:bodyDiv w:val="1"/>
      <w:marLeft w:val="0"/>
      <w:marRight w:val="0"/>
      <w:marTop w:val="0"/>
      <w:marBottom w:val="0"/>
      <w:divBdr>
        <w:top w:val="none" w:sz="0" w:space="0" w:color="auto"/>
        <w:left w:val="none" w:sz="0" w:space="0" w:color="auto"/>
        <w:bottom w:val="none" w:sz="0" w:space="0" w:color="auto"/>
        <w:right w:val="none" w:sz="0" w:space="0" w:color="auto"/>
      </w:divBdr>
    </w:div>
    <w:div w:id="822283261">
      <w:bodyDiv w:val="1"/>
      <w:marLeft w:val="0"/>
      <w:marRight w:val="0"/>
      <w:marTop w:val="0"/>
      <w:marBottom w:val="0"/>
      <w:divBdr>
        <w:top w:val="none" w:sz="0" w:space="0" w:color="auto"/>
        <w:left w:val="none" w:sz="0" w:space="0" w:color="auto"/>
        <w:bottom w:val="none" w:sz="0" w:space="0" w:color="auto"/>
        <w:right w:val="none" w:sz="0" w:space="0" w:color="auto"/>
      </w:divBdr>
    </w:div>
    <w:div w:id="828597619">
      <w:bodyDiv w:val="1"/>
      <w:marLeft w:val="0"/>
      <w:marRight w:val="0"/>
      <w:marTop w:val="0"/>
      <w:marBottom w:val="0"/>
      <w:divBdr>
        <w:top w:val="none" w:sz="0" w:space="0" w:color="auto"/>
        <w:left w:val="none" w:sz="0" w:space="0" w:color="auto"/>
        <w:bottom w:val="none" w:sz="0" w:space="0" w:color="auto"/>
        <w:right w:val="none" w:sz="0" w:space="0" w:color="auto"/>
      </w:divBdr>
    </w:div>
    <w:div w:id="872814405">
      <w:bodyDiv w:val="1"/>
      <w:marLeft w:val="0"/>
      <w:marRight w:val="0"/>
      <w:marTop w:val="0"/>
      <w:marBottom w:val="0"/>
      <w:divBdr>
        <w:top w:val="none" w:sz="0" w:space="0" w:color="auto"/>
        <w:left w:val="none" w:sz="0" w:space="0" w:color="auto"/>
        <w:bottom w:val="none" w:sz="0" w:space="0" w:color="auto"/>
        <w:right w:val="none" w:sz="0" w:space="0" w:color="auto"/>
      </w:divBdr>
    </w:div>
    <w:div w:id="873692472">
      <w:bodyDiv w:val="1"/>
      <w:marLeft w:val="0"/>
      <w:marRight w:val="0"/>
      <w:marTop w:val="0"/>
      <w:marBottom w:val="0"/>
      <w:divBdr>
        <w:top w:val="none" w:sz="0" w:space="0" w:color="auto"/>
        <w:left w:val="none" w:sz="0" w:space="0" w:color="auto"/>
        <w:bottom w:val="none" w:sz="0" w:space="0" w:color="auto"/>
        <w:right w:val="none" w:sz="0" w:space="0" w:color="auto"/>
      </w:divBdr>
    </w:div>
    <w:div w:id="890534494">
      <w:bodyDiv w:val="1"/>
      <w:marLeft w:val="0"/>
      <w:marRight w:val="0"/>
      <w:marTop w:val="0"/>
      <w:marBottom w:val="0"/>
      <w:divBdr>
        <w:top w:val="none" w:sz="0" w:space="0" w:color="auto"/>
        <w:left w:val="none" w:sz="0" w:space="0" w:color="auto"/>
        <w:bottom w:val="none" w:sz="0" w:space="0" w:color="auto"/>
        <w:right w:val="none" w:sz="0" w:space="0" w:color="auto"/>
      </w:divBdr>
    </w:div>
    <w:div w:id="898445502">
      <w:bodyDiv w:val="1"/>
      <w:marLeft w:val="0"/>
      <w:marRight w:val="0"/>
      <w:marTop w:val="0"/>
      <w:marBottom w:val="0"/>
      <w:divBdr>
        <w:top w:val="none" w:sz="0" w:space="0" w:color="auto"/>
        <w:left w:val="none" w:sz="0" w:space="0" w:color="auto"/>
        <w:bottom w:val="none" w:sz="0" w:space="0" w:color="auto"/>
        <w:right w:val="none" w:sz="0" w:space="0" w:color="auto"/>
      </w:divBdr>
    </w:div>
    <w:div w:id="931620783">
      <w:bodyDiv w:val="1"/>
      <w:marLeft w:val="0"/>
      <w:marRight w:val="0"/>
      <w:marTop w:val="0"/>
      <w:marBottom w:val="0"/>
      <w:divBdr>
        <w:top w:val="none" w:sz="0" w:space="0" w:color="auto"/>
        <w:left w:val="none" w:sz="0" w:space="0" w:color="auto"/>
        <w:bottom w:val="none" w:sz="0" w:space="0" w:color="auto"/>
        <w:right w:val="none" w:sz="0" w:space="0" w:color="auto"/>
      </w:divBdr>
    </w:div>
    <w:div w:id="953562992">
      <w:bodyDiv w:val="1"/>
      <w:marLeft w:val="0"/>
      <w:marRight w:val="0"/>
      <w:marTop w:val="0"/>
      <w:marBottom w:val="0"/>
      <w:divBdr>
        <w:top w:val="none" w:sz="0" w:space="0" w:color="auto"/>
        <w:left w:val="none" w:sz="0" w:space="0" w:color="auto"/>
        <w:bottom w:val="none" w:sz="0" w:space="0" w:color="auto"/>
        <w:right w:val="none" w:sz="0" w:space="0" w:color="auto"/>
      </w:divBdr>
    </w:div>
    <w:div w:id="959531477">
      <w:bodyDiv w:val="1"/>
      <w:marLeft w:val="0"/>
      <w:marRight w:val="0"/>
      <w:marTop w:val="0"/>
      <w:marBottom w:val="0"/>
      <w:divBdr>
        <w:top w:val="none" w:sz="0" w:space="0" w:color="auto"/>
        <w:left w:val="none" w:sz="0" w:space="0" w:color="auto"/>
        <w:bottom w:val="none" w:sz="0" w:space="0" w:color="auto"/>
        <w:right w:val="none" w:sz="0" w:space="0" w:color="auto"/>
      </w:divBdr>
    </w:div>
    <w:div w:id="969480505">
      <w:bodyDiv w:val="1"/>
      <w:marLeft w:val="0"/>
      <w:marRight w:val="0"/>
      <w:marTop w:val="0"/>
      <w:marBottom w:val="0"/>
      <w:divBdr>
        <w:top w:val="none" w:sz="0" w:space="0" w:color="auto"/>
        <w:left w:val="none" w:sz="0" w:space="0" w:color="auto"/>
        <w:bottom w:val="none" w:sz="0" w:space="0" w:color="auto"/>
        <w:right w:val="none" w:sz="0" w:space="0" w:color="auto"/>
      </w:divBdr>
    </w:div>
    <w:div w:id="1022782071">
      <w:bodyDiv w:val="1"/>
      <w:marLeft w:val="0"/>
      <w:marRight w:val="0"/>
      <w:marTop w:val="0"/>
      <w:marBottom w:val="0"/>
      <w:divBdr>
        <w:top w:val="none" w:sz="0" w:space="0" w:color="auto"/>
        <w:left w:val="none" w:sz="0" w:space="0" w:color="auto"/>
        <w:bottom w:val="none" w:sz="0" w:space="0" w:color="auto"/>
        <w:right w:val="none" w:sz="0" w:space="0" w:color="auto"/>
      </w:divBdr>
    </w:div>
    <w:div w:id="1025134432">
      <w:bodyDiv w:val="1"/>
      <w:marLeft w:val="0"/>
      <w:marRight w:val="0"/>
      <w:marTop w:val="0"/>
      <w:marBottom w:val="0"/>
      <w:divBdr>
        <w:top w:val="none" w:sz="0" w:space="0" w:color="auto"/>
        <w:left w:val="none" w:sz="0" w:space="0" w:color="auto"/>
        <w:bottom w:val="none" w:sz="0" w:space="0" w:color="auto"/>
        <w:right w:val="none" w:sz="0" w:space="0" w:color="auto"/>
      </w:divBdr>
    </w:div>
    <w:div w:id="1034503075">
      <w:bodyDiv w:val="1"/>
      <w:marLeft w:val="0"/>
      <w:marRight w:val="0"/>
      <w:marTop w:val="0"/>
      <w:marBottom w:val="0"/>
      <w:divBdr>
        <w:top w:val="none" w:sz="0" w:space="0" w:color="auto"/>
        <w:left w:val="none" w:sz="0" w:space="0" w:color="auto"/>
        <w:bottom w:val="none" w:sz="0" w:space="0" w:color="auto"/>
        <w:right w:val="none" w:sz="0" w:space="0" w:color="auto"/>
      </w:divBdr>
    </w:div>
    <w:div w:id="1041631098">
      <w:bodyDiv w:val="1"/>
      <w:marLeft w:val="0"/>
      <w:marRight w:val="0"/>
      <w:marTop w:val="0"/>
      <w:marBottom w:val="0"/>
      <w:divBdr>
        <w:top w:val="none" w:sz="0" w:space="0" w:color="auto"/>
        <w:left w:val="none" w:sz="0" w:space="0" w:color="auto"/>
        <w:bottom w:val="none" w:sz="0" w:space="0" w:color="auto"/>
        <w:right w:val="none" w:sz="0" w:space="0" w:color="auto"/>
      </w:divBdr>
    </w:div>
    <w:div w:id="1070231796">
      <w:bodyDiv w:val="1"/>
      <w:marLeft w:val="0"/>
      <w:marRight w:val="0"/>
      <w:marTop w:val="0"/>
      <w:marBottom w:val="0"/>
      <w:divBdr>
        <w:top w:val="none" w:sz="0" w:space="0" w:color="auto"/>
        <w:left w:val="none" w:sz="0" w:space="0" w:color="auto"/>
        <w:bottom w:val="none" w:sz="0" w:space="0" w:color="auto"/>
        <w:right w:val="none" w:sz="0" w:space="0" w:color="auto"/>
      </w:divBdr>
      <w:divsChild>
        <w:div w:id="984356403">
          <w:marLeft w:val="0"/>
          <w:marRight w:val="0"/>
          <w:marTop w:val="0"/>
          <w:marBottom w:val="0"/>
          <w:divBdr>
            <w:top w:val="none" w:sz="0" w:space="0" w:color="auto"/>
            <w:left w:val="none" w:sz="0" w:space="0" w:color="auto"/>
            <w:bottom w:val="none" w:sz="0" w:space="0" w:color="auto"/>
            <w:right w:val="none" w:sz="0" w:space="0" w:color="auto"/>
          </w:divBdr>
        </w:div>
        <w:div w:id="722800177">
          <w:marLeft w:val="0"/>
          <w:marRight w:val="0"/>
          <w:marTop w:val="0"/>
          <w:marBottom w:val="0"/>
          <w:divBdr>
            <w:top w:val="none" w:sz="0" w:space="0" w:color="auto"/>
            <w:left w:val="none" w:sz="0" w:space="0" w:color="auto"/>
            <w:bottom w:val="none" w:sz="0" w:space="0" w:color="auto"/>
            <w:right w:val="none" w:sz="0" w:space="0" w:color="auto"/>
          </w:divBdr>
        </w:div>
        <w:div w:id="137647672">
          <w:marLeft w:val="0"/>
          <w:marRight w:val="0"/>
          <w:marTop w:val="0"/>
          <w:marBottom w:val="0"/>
          <w:divBdr>
            <w:top w:val="none" w:sz="0" w:space="0" w:color="auto"/>
            <w:left w:val="none" w:sz="0" w:space="0" w:color="auto"/>
            <w:bottom w:val="none" w:sz="0" w:space="0" w:color="auto"/>
            <w:right w:val="none" w:sz="0" w:space="0" w:color="auto"/>
          </w:divBdr>
        </w:div>
        <w:div w:id="1274944777">
          <w:marLeft w:val="0"/>
          <w:marRight w:val="0"/>
          <w:marTop w:val="0"/>
          <w:marBottom w:val="0"/>
          <w:divBdr>
            <w:top w:val="none" w:sz="0" w:space="0" w:color="auto"/>
            <w:left w:val="none" w:sz="0" w:space="0" w:color="auto"/>
            <w:bottom w:val="none" w:sz="0" w:space="0" w:color="auto"/>
            <w:right w:val="none" w:sz="0" w:space="0" w:color="auto"/>
          </w:divBdr>
        </w:div>
        <w:div w:id="1884832010">
          <w:marLeft w:val="0"/>
          <w:marRight w:val="0"/>
          <w:marTop w:val="0"/>
          <w:marBottom w:val="0"/>
          <w:divBdr>
            <w:top w:val="none" w:sz="0" w:space="0" w:color="auto"/>
            <w:left w:val="none" w:sz="0" w:space="0" w:color="auto"/>
            <w:bottom w:val="none" w:sz="0" w:space="0" w:color="auto"/>
            <w:right w:val="none" w:sz="0" w:space="0" w:color="auto"/>
          </w:divBdr>
        </w:div>
        <w:div w:id="1155605916">
          <w:marLeft w:val="0"/>
          <w:marRight w:val="0"/>
          <w:marTop w:val="0"/>
          <w:marBottom w:val="0"/>
          <w:divBdr>
            <w:top w:val="none" w:sz="0" w:space="0" w:color="auto"/>
            <w:left w:val="none" w:sz="0" w:space="0" w:color="auto"/>
            <w:bottom w:val="none" w:sz="0" w:space="0" w:color="auto"/>
            <w:right w:val="none" w:sz="0" w:space="0" w:color="auto"/>
          </w:divBdr>
        </w:div>
        <w:div w:id="1543446398">
          <w:marLeft w:val="0"/>
          <w:marRight w:val="0"/>
          <w:marTop w:val="0"/>
          <w:marBottom w:val="0"/>
          <w:divBdr>
            <w:top w:val="none" w:sz="0" w:space="0" w:color="auto"/>
            <w:left w:val="none" w:sz="0" w:space="0" w:color="auto"/>
            <w:bottom w:val="none" w:sz="0" w:space="0" w:color="auto"/>
            <w:right w:val="none" w:sz="0" w:space="0" w:color="auto"/>
          </w:divBdr>
        </w:div>
      </w:divsChild>
    </w:div>
    <w:div w:id="1071663333">
      <w:bodyDiv w:val="1"/>
      <w:marLeft w:val="0"/>
      <w:marRight w:val="0"/>
      <w:marTop w:val="0"/>
      <w:marBottom w:val="0"/>
      <w:divBdr>
        <w:top w:val="none" w:sz="0" w:space="0" w:color="auto"/>
        <w:left w:val="none" w:sz="0" w:space="0" w:color="auto"/>
        <w:bottom w:val="none" w:sz="0" w:space="0" w:color="auto"/>
        <w:right w:val="none" w:sz="0" w:space="0" w:color="auto"/>
      </w:divBdr>
    </w:div>
    <w:div w:id="1083646978">
      <w:bodyDiv w:val="1"/>
      <w:marLeft w:val="0"/>
      <w:marRight w:val="0"/>
      <w:marTop w:val="0"/>
      <w:marBottom w:val="0"/>
      <w:divBdr>
        <w:top w:val="none" w:sz="0" w:space="0" w:color="auto"/>
        <w:left w:val="none" w:sz="0" w:space="0" w:color="auto"/>
        <w:bottom w:val="none" w:sz="0" w:space="0" w:color="auto"/>
        <w:right w:val="none" w:sz="0" w:space="0" w:color="auto"/>
      </w:divBdr>
      <w:divsChild>
        <w:div w:id="962658973">
          <w:marLeft w:val="0"/>
          <w:marRight w:val="0"/>
          <w:marTop w:val="0"/>
          <w:marBottom w:val="0"/>
          <w:divBdr>
            <w:top w:val="none" w:sz="0" w:space="0" w:color="auto"/>
            <w:left w:val="none" w:sz="0" w:space="0" w:color="auto"/>
            <w:bottom w:val="none" w:sz="0" w:space="0" w:color="auto"/>
            <w:right w:val="none" w:sz="0" w:space="0" w:color="auto"/>
          </w:divBdr>
        </w:div>
      </w:divsChild>
    </w:div>
    <w:div w:id="1120302470">
      <w:bodyDiv w:val="1"/>
      <w:marLeft w:val="0"/>
      <w:marRight w:val="0"/>
      <w:marTop w:val="0"/>
      <w:marBottom w:val="0"/>
      <w:divBdr>
        <w:top w:val="none" w:sz="0" w:space="0" w:color="auto"/>
        <w:left w:val="none" w:sz="0" w:space="0" w:color="auto"/>
        <w:bottom w:val="none" w:sz="0" w:space="0" w:color="auto"/>
        <w:right w:val="none" w:sz="0" w:space="0" w:color="auto"/>
      </w:divBdr>
    </w:div>
    <w:div w:id="1131679302">
      <w:bodyDiv w:val="1"/>
      <w:marLeft w:val="0"/>
      <w:marRight w:val="0"/>
      <w:marTop w:val="0"/>
      <w:marBottom w:val="0"/>
      <w:divBdr>
        <w:top w:val="none" w:sz="0" w:space="0" w:color="auto"/>
        <w:left w:val="none" w:sz="0" w:space="0" w:color="auto"/>
        <w:bottom w:val="none" w:sz="0" w:space="0" w:color="auto"/>
        <w:right w:val="none" w:sz="0" w:space="0" w:color="auto"/>
      </w:divBdr>
    </w:div>
    <w:div w:id="1256013306">
      <w:bodyDiv w:val="1"/>
      <w:marLeft w:val="0"/>
      <w:marRight w:val="0"/>
      <w:marTop w:val="0"/>
      <w:marBottom w:val="0"/>
      <w:divBdr>
        <w:top w:val="none" w:sz="0" w:space="0" w:color="auto"/>
        <w:left w:val="none" w:sz="0" w:space="0" w:color="auto"/>
        <w:bottom w:val="none" w:sz="0" w:space="0" w:color="auto"/>
        <w:right w:val="none" w:sz="0" w:space="0" w:color="auto"/>
      </w:divBdr>
    </w:div>
    <w:div w:id="1286040966">
      <w:bodyDiv w:val="1"/>
      <w:marLeft w:val="0"/>
      <w:marRight w:val="0"/>
      <w:marTop w:val="0"/>
      <w:marBottom w:val="0"/>
      <w:divBdr>
        <w:top w:val="none" w:sz="0" w:space="0" w:color="auto"/>
        <w:left w:val="none" w:sz="0" w:space="0" w:color="auto"/>
        <w:bottom w:val="none" w:sz="0" w:space="0" w:color="auto"/>
        <w:right w:val="none" w:sz="0" w:space="0" w:color="auto"/>
      </w:divBdr>
    </w:div>
    <w:div w:id="1307471127">
      <w:bodyDiv w:val="1"/>
      <w:marLeft w:val="0"/>
      <w:marRight w:val="0"/>
      <w:marTop w:val="0"/>
      <w:marBottom w:val="0"/>
      <w:divBdr>
        <w:top w:val="none" w:sz="0" w:space="0" w:color="auto"/>
        <w:left w:val="none" w:sz="0" w:space="0" w:color="auto"/>
        <w:bottom w:val="none" w:sz="0" w:space="0" w:color="auto"/>
        <w:right w:val="none" w:sz="0" w:space="0" w:color="auto"/>
      </w:divBdr>
    </w:div>
    <w:div w:id="1346713555">
      <w:bodyDiv w:val="1"/>
      <w:marLeft w:val="0"/>
      <w:marRight w:val="0"/>
      <w:marTop w:val="0"/>
      <w:marBottom w:val="0"/>
      <w:divBdr>
        <w:top w:val="none" w:sz="0" w:space="0" w:color="auto"/>
        <w:left w:val="none" w:sz="0" w:space="0" w:color="auto"/>
        <w:bottom w:val="none" w:sz="0" w:space="0" w:color="auto"/>
        <w:right w:val="none" w:sz="0" w:space="0" w:color="auto"/>
      </w:divBdr>
    </w:div>
    <w:div w:id="1396584530">
      <w:bodyDiv w:val="1"/>
      <w:marLeft w:val="0"/>
      <w:marRight w:val="0"/>
      <w:marTop w:val="0"/>
      <w:marBottom w:val="0"/>
      <w:divBdr>
        <w:top w:val="none" w:sz="0" w:space="0" w:color="auto"/>
        <w:left w:val="none" w:sz="0" w:space="0" w:color="auto"/>
        <w:bottom w:val="none" w:sz="0" w:space="0" w:color="auto"/>
        <w:right w:val="none" w:sz="0" w:space="0" w:color="auto"/>
      </w:divBdr>
    </w:div>
    <w:div w:id="1407652005">
      <w:bodyDiv w:val="1"/>
      <w:marLeft w:val="0"/>
      <w:marRight w:val="0"/>
      <w:marTop w:val="0"/>
      <w:marBottom w:val="0"/>
      <w:divBdr>
        <w:top w:val="none" w:sz="0" w:space="0" w:color="auto"/>
        <w:left w:val="none" w:sz="0" w:space="0" w:color="auto"/>
        <w:bottom w:val="none" w:sz="0" w:space="0" w:color="auto"/>
        <w:right w:val="none" w:sz="0" w:space="0" w:color="auto"/>
      </w:divBdr>
    </w:div>
    <w:div w:id="1422868721">
      <w:bodyDiv w:val="1"/>
      <w:marLeft w:val="0"/>
      <w:marRight w:val="0"/>
      <w:marTop w:val="0"/>
      <w:marBottom w:val="0"/>
      <w:divBdr>
        <w:top w:val="none" w:sz="0" w:space="0" w:color="auto"/>
        <w:left w:val="none" w:sz="0" w:space="0" w:color="auto"/>
        <w:bottom w:val="none" w:sz="0" w:space="0" w:color="auto"/>
        <w:right w:val="none" w:sz="0" w:space="0" w:color="auto"/>
      </w:divBdr>
    </w:div>
    <w:div w:id="1426850329">
      <w:bodyDiv w:val="1"/>
      <w:marLeft w:val="0"/>
      <w:marRight w:val="0"/>
      <w:marTop w:val="0"/>
      <w:marBottom w:val="0"/>
      <w:divBdr>
        <w:top w:val="none" w:sz="0" w:space="0" w:color="auto"/>
        <w:left w:val="none" w:sz="0" w:space="0" w:color="auto"/>
        <w:bottom w:val="none" w:sz="0" w:space="0" w:color="auto"/>
        <w:right w:val="none" w:sz="0" w:space="0" w:color="auto"/>
      </w:divBdr>
    </w:div>
    <w:div w:id="1436825406">
      <w:bodyDiv w:val="1"/>
      <w:marLeft w:val="0"/>
      <w:marRight w:val="0"/>
      <w:marTop w:val="0"/>
      <w:marBottom w:val="0"/>
      <w:divBdr>
        <w:top w:val="none" w:sz="0" w:space="0" w:color="auto"/>
        <w:left w:val="none" w:sz="0" w:space="0" w:color="auto"/>
        <w:bottom w:val="none" w:sz="0" w:space="0" w:color="auto"/>
        <w:right w:val="none" w:sz="0" w:space="0" w:color="auto"/>
      </w:divBdr>
    </w:div>
    <w:div w:id="1440180669">
      <w:bodyDiv w:val="1"/>
      <w:marLeft w:val="0"/>
      <w:marRight w:val="0"/>
      <w:marTop w:val="0"/>
      <w:marBottom w:val="0"/>
      <w:divBdr>
        <w:top w:val="none" w:sz="0" w:space="0" w:color="auto"/>
        <w:left w:val="none" w:sz="0" w:space="0" w:color="auto"/>
        <w:bottom w:val="none" w:sz="0" w:space="0" w:color="auto"/>
        <w:right w:val="none" w:sz="0" w:space="0" w:color="auto"/>
      </w:divBdr>
    </w:div>
    <w:div w:id="1463772514">
      <w:bodyDiv w:val="1"/>
      <w:marLeft w:val="0"/>
      <w:marRight w:val="0"/>
      <w:marTop w:val="0"/>
      <w:marBottom w:val="0"/>
      <w:divBdr>
        <w:top w:val="none" w:sz="0" w:space="0" w:color="auto"/>
        <w:left w:val="none" w:sz="0" w:space="0" w:color="auto"/>
        <w:bottom w:val="none" w:sz="0" w:space="0" w:color="auto"/>
        <w:right w:val="none" w:sz="0" w:space="0" w:color="auto"/>
      </w:divBdr>
    </w:div>
    <w:div w:id="1469591832">
      <w:bodyDiv w:val="1"/>
      <w:marLeft w:val="0"/>
      <w:marRight w:val="0"/>
      <w:marTop w:val="0"/>
      <w:marBottom w:val="0"/>
      <w:divBdr>
        <w:top w:val="none" w:sz="0" w:space="0" w:color="auto"/>
        <w:left w:val="none" w:sz="0" w:space="0" w:color="auto"/>
        <w:bottom w:val="none" w:sz="0" w:space="0" w:color="auto"/>
        <w:right w:val="none" w:sz="0" w:space="0" w:color="auto"/>
      </w:divBdr>
    </w:div>
    <w:div w:id="1482380140">
      <w:bodyDiv w:val="1"/>
      <w:marLeft w:val="0"/>
      <w:marRight w:val="0"/>
      <w:marTop w:val="0"/>
      <w:marBottom w:val="0"/>
      <w:divBdr>
        <w:top w:val="none" w:sz="0" w:space="0" w:color="auto"/>
        <w:left w:val="none" w:sz="0" w:space="0" w:color="auto"/>
        <w:bottom w:val="none" w:sz="0" w:space="0" w:color="auto"/>
        <w:right w:val="none" w:sz="0" w:space="0" w:color="auto"/>
      </w:divBdr>
    </w:div>
    <w:div w:id="1500383275">
      <w:bodyDiv w:val="1"/>
      <w:marLeft w:val="0"/>
      <w:marRight w:val="0"/>
      <w:marTop w:val="0"/>
      <w:marBottom w:val="0"/>
      <w:divBdr>
        <w:top w:val="none" w:sz="0" w:space="0" w:color="auto"/>
        <w:left w:val="none" w:sz="0" w:space="0" w:color="auto"/>
        <w:bottom w:val="none" w:sz="0" w:space="0" w:color="auto"/>
        <w:right w:val="none" w:sz="0" w:space="0" w:color="auto"/>
      </w:divBdr>
    </w:div>
    <w:div w:id="1505631532">
      <w:bodyDiv w:val="1"/>
      <w:marLeft w:val="0"/>
      <w:marRight w:val="0"/>
      <w:marTop w:val="0"/>
      <w:marBottom w:val="0"/>
      <w:divBdr>
        <w:top w:val="none" w:sz="0" w:space="0" w:color="auto"/>
        <w:left w:val="none" w:sz="0" w:space="0" w:color="auto"/>
        <w:bottom w:val="none" w:sz="0" w:space="0" w:color="auto"/>
        <w:right w:val="none" w:sz="0" w:space="0" w:color="auto"/>
      </w:divBdr>
    </w:div>
    <w:div w:id="1520925681">
      <w:bodyDiv w:val="1"/>
      <w:marLeft w:val="0"/>
      <w:marRight w:val="0"/>
      <w:marTop w:val="0"/>
      <w:marBottom w:val="0"/>
      <w:divBdr>
        <w:top w:val="none" w:sz="0" w:space="0" w:color="auto"/>
        <w:left w:val="none" w:sz="0" w:space="0" w:color="auto"/>
        <w:bottom w:val="none" w:sz="0" w:space="0" w:color="auto"/>
        <w:right w:val="none" w:sz="0" w:space="0" w:color="auto"/>
      </w:divBdr>
    </w:div>
    <w:div w:id="1521700799">
      <w:bodyDiv w:val="1"/>
      <w:marLeft w:val="0"/>
      <w:marRight w:val="0"/>
      <w:marTop w:val="0"/>
      <w:marBottom w:val="0"/>
      <w:divBdr>
        <w:top w:val="none" w:sz="0" w:space="0" w:color="auto"/>
        <w:left w:val="none" w:sz="0" w:space="0" w:color="auto"/>
        <w:bottom w:val="none" w:sz="0" w:space="0" w:color="auto"/>
        <w:right w:val="none" w:sz="0" w:space="0" w:color="auto"/>
      </w:divBdr>
    </w:div>
    <w:div w:id="1531183803">
      <w:bodyDiv w:val="1"/>
      <w:marLeft w:val="0"/>
      <w:marRight w:val="0"/>
      <w:marTop w:val="0"/>
      <w:marBottom w:val="0"/>
      <w:divBdr>
        <w:top w:val="none" w:sz="0" w:space="0" w:color="auto"/>
        <w:left w:val="none" w:sz="0" w:space="0" w:color="auto"/>
        <w:bottom w:val="none" w:sz="0" w:space="0" w:color="auto"/>
        <w:right w:val="none" w:sz="0" w:space="0" w:color="auto"/>
      </w:divBdr>
    </w:div>
    <w:div w:id="1537040697">
      <w:bodyDiv w:val="1"/>
      <w:marLeft w:val="0"/>
      <w:marRight w:val="0"/>
      <w:marTop w:val="0"/>
      <w:marBottom w:val="0"/>
      <w:divBdr>
        <w:top w:val="none" w:sz="0" w:space="0" w:color="auto"/>
        <w:left w:val="none" w:sz="0" w:space="0" w:color="auto"/>
        <w:bottom w:val="none" w:sz="0" w:space="0" w:color="auto"/>
        <w:right w:val="none" w:sz="0" w:space="0" w:color="auto"/>
      </w:divBdr>
    </w:div>
    <w:div w:id="1560903400">
      <w:bodyDiv w:val="1"/>
      <w:marLeft w:val="0"/>
      <w:marRight w:val="0"/>
      <w:marTop w:val="0"/>
      <w:marBottom w:val="0"/>
      <w:divBdr>
        <w:top w:val="none" w:sz="0" w:space="0" w:color="auto"/>
        <w:left w:val="none" w:sz="0" w:space="0" w:color="auto"/>
        <w:bottom w:val="none" w:sz="0" w:space="0" w:color="auto"/>
        <w:right w:val="none" w:sz="0" w:space="0" w:color="auto"/>
      </w:divBdr>
    </w:div>
    <w:div w:id="1590625724">
      <w:bodyDiv w:val="1"/>
      <w:marLeft w:val="0"/>
      <w:marRight w:val="0"/>
      <w:marTop w:val="0"/>
      <w:marBottom w:val="0"/>
      <w:divBdr>
        <w:top w:val="none" w:sz="0" w:space="0" w:color="auto"/>
        <w:left w:val="none" w:sz="0" w:space="0" w:color="auto"/>
        <w:bottom w:val="none" w:sz="0" w:space="0" w:color="auto"/>
        <w:right w:val="none" w:sz="0" w:space="0" w:color="auto"/>
      </w:divBdr>
    </w:div>
    <w:div w:id="1616525138">
      <w:bodyDiv w:val="1"/>
      <w:marLeft w:val="0"/>
      <w:marRight w:val="0"/>
      <w:marTop w:val="0"/>
      <w:marBottom w:val="0"/>
      <w:divBdr>
        <w:top w:val="none" w:sz="0" w:space="0" w:color="auto"/>
        <w:left w:val="none" w:sz="0" w:space="0" w:color="auto"/>
        <w:bottom w:val="none" w:sz="0" w:space="0" w:color="auto"/>
        <w:right w:val="none" w:sz="0" w:space="0" w:color="auto"/>
      </w:divBdr>
    </w:div>
    <w:div w:id="1789277735">
      <w:bodyDiv w:val="1"/>
      <w:marLeft w:val="0"/>
      <w:marRight w:val="0"/>
      <w:marTop w:val="0"/>
      <w:marBottom w:val="0"/>
      <w:divBdr>
        <w:top w:val="none" w:sz="0" w:space="0" w:color="auto"/>
        <w:left w:val="none" w:sz="0" w:space="0" w:color="auto"/>
        <w:bottom w:val="none" w:sz="0" w:space="0" w:color="auto"/>
        <w:right w:val="none" w:sz="0" w:space="0" w:color="auto"/>
      </w:divBdr>
    </w:div>
    <w:div w:id="1790466025">
      <w:bodyDiv w:val="1"/>
      <w:marLeft w:val="0"/>
      <w:marRight w:val="0"/>
      <w:marTop w:val="0"/>
      <w:marBottom w:val="0"/>
      <w:divBdr>
        <w:top w:val="none" w:sz="0" w:space="0" w:color="auto"/>
        <w:left w:val="none" w:sz="0" w:space="0" w:color="auto"/>
        <w:bottom w:val="none" w:sz="0" w:space="0" w:color="auto"/>
        <w:right w:val="none" w:sz="0" w:space="0" w:color="auto"/>
      </w:divBdr>
    </w:div>
    <w:div w:id="1795321647">
      <w:bodyDiv w:val="1"/>
      <w:marLeft w:val="0"/>
      <w:marRight w:val="0"/>
      <w:marTop w:val="0"/>
      <w:marBottom w:val="0"/>
      <w:divBdr>
        <w:top w:val="none" w:sz="0" w:space="0" w:color="auto"/>
        <w:left w:val="none" w:sz="0" w:space="0" w:color="auto"/>
        <w:bottom w:val="none" w:sz="0" w:space="0" w:color="auto"/>
        <w:right w:val="none" w:sz="0" w:space="0" w:color="auto"/>
      </w:divBdr>
    </w:div>
    <w:div w:id="1814326655">
      <w:bodyDiv w:val="1"/>
      <w:marLeft w:val="0"/>
      <w:marRight w:val="0"/>
      <w:marTop w:val="0"/>
      <w:marBottom w:val="0"/>
      <w:divBdr>
        <w:top w:val="none" w:sz="0" w:space="0" w:color="auto"/>
        <w:left w:val="none" w:sz="0" w:space="0" w:color="auto"/>
        <w:bottom w:val="none" w:sz="0" w:space="0" w:color="auto"/>
        <w:right w:val="none" w:sz="0" w:space="0" w:color="auto"/>
      </w:divBdr>
    </w:div>
    <w:div w:id="1815679496">
      <w:bodyDiv w:val="1"/>
      <w:marLeft w:val="0"/>
      <w:marRight w:val="0"/>
      <w:marTop w:val="0"/>
      <w:marBottom w:val="0"/>
      <w:divBdr>
        <w:top w:val="none" w:sz="0" w:space="0" w:color="auto"/>
        <w:left w:val="none" w:sz="0" w:space="0" w:color="auto"/>
        <w:bottom w:val="none" w:sz="0" w:space="0" w:color="auto"/>
        <w:right w:val="none" w:sz="0" w:space="0" w:color="auto"/>
      </w:divBdr>
    </w:div>
    <w:div w:id="1817454628">
      <w:bodyDiv w:val="1"/>
      <w:marLeft w:val="0"/>
      <w:marRight w:val="0"/>
      <w:marTop w:val="0"/>
      <w:marBottom w:val="0"/>
      <w:divBdr>
        <w:top w:val="none" w:sz="0" w:space="0" w:color="auto"/>
        <w:left w:val="none" w:sz="0" w:space="0" w:color="auto"/>
        <w:bottom w:val="none" w:sz="0" w:space="0" w:color="auto"/>
        <w:right w:val="none" w:sz="0" w:space="0" w:color="auto"/>
      </w:divBdr>
    </w:div>
    <w:div w:id="1853452256">
      <w:bodyDiv w:val="1"/>
      <w:marLeft w:val="0"/>
      <w:marRight w:val="0"/>
      <w:marTop w:val="0"/>
      <w:marBottom w:val="0"/>
      <w:divBdr>
        <w:top w:val="none" w:sz="0" w:space="0" w:color="auto"/>
        <w:left w:val="none" w:sz="0" w:space="0" w:color="auto"/>
        <w:bottom w:val="none" w:sz="0" w:space="0" w:color="auto"/>
        <w:right w:val="none" w:sz="0" w:space="0" w:color="auto"/>
      </w:divBdr>
    </w:div>
    <w:div w:id="1958750405">
      <w:bodyDiv w:val="1"/>
      <w:marLeft w:val="0"/>
      <w:marRight w:val="0"/>
      <w:marTop w:val="0"/>
      <w:marBottom w:val="0"/>
      <w:divBdr>
        <w:top w:val="none" w:sz="0" w:space="0" w:color="auto"/>
        <w:left w:val="none" w:sz="0" w:space="0" w:color="auto"/>
        <w:bottom w:val="none" w:sz="0" w:space="0" w:color="auto"/>
        <w:right w:val="none" w:sz="0" w:space="0" w:color="auto"/>
      </w:divBdr>
    </w:div>
    <w:div w:id="1983195899">
      <w:bodyDiv w:val="1"/>
      <w:marLeft w:val="0"/>
      <w:marRight w:val="0"/>
      <w:marTop w:val="0"/>
      <w:marBottom w:val="0"/>
      <w:divBdr>
        <w:top w:val="none" w:sz="0" w:space="0" w:color="auto"/>
        <w:left w:val="none" w:sz="0" w:space="0" w:color="auto"/>
        <w:bottom w:val="none" w:sz="0" w:space="0" w:color="auto"/>
        <w:right w:val="none" w:sz="0" w:space="0" w:color="auto"/>
      </w:divBdr>
    </w:div>
    <w:div w:id="1992324032">
      <w:bodyDiv w:val="1"/>
      <w:marLeft w:val="0"/>
      <w:marRight w:val="0"/>
      <w:marTop w:val="0"/>
      <w:marBottom w:val="0"/>
      <w:divBdr>
        <w:top w:val="none" w:sz="0" w:space="0" w:color="auto"/>
        <w:left w:val="none" w:sz="0" w:space="0" w:color="auto"/>
        <w:bottom w:val="none" w:sz="0" w:space="0" w:color="auto"/>
        <w:right w:val="none" w:sz="0" w:space="0" w:color="auto"/>
      </w:divBdr>
    </w:div>
    <w:div w:id="2024280884">
      <w:bodyDiv w:val="1"/>
      <w:marLeft w:val="0"/>
      <w:marRight w:val="0"/>
      <w:marTop w:val="0"/>
      <w:marBottom w:val="0"/>
      <w:divBdr>
        <w:top w:val="none" w:sz="0" w:space="0" w:color="auto"/>
        <w:left w:val="none" w:sz="0" w:space="0" w:color="auto"/>
        <w:bottom w:val="none" w:sz="0" w:space="0" w:color="auto"/>
        <w:right w:val="none" w:sz="0" w:space="0" w:color="auto"/>
      </w:divBdr>
    </w:div>
    <w:div w:id="2072731777">
      <w:bodyDiv w:val="1"/>
      <w:marLeft w:val="0"/>
      <w:marRight w:val="0"/>
      <w:marTop w:val="0"/>
      <w:marBottom w:val="0"/>
      <w:divBdr>
        <w:top w:val="none" w:sz="0" w:space="0" w:color="auto"/>
        <w:left w:val="none" w:sz="0" w:space="0" w:color="auto"/>
        <w:bottom w:val="none" w:sz="0" w:space="0" w:color="auto"/>
        <w:right w:val="none" w:sz="0" w:space="0" w:color="auto"/>
      </w:divBdr>
    </w:div>
    <w:div w:id="2088188709">
      <w:bodyDiv w:val="1"/>
      <w:marLeft w:val="0"/>
      <w:marRight w:val="0"/>
      <w:marTop w:val="0"/>
      <w:marBottom w:val="0"/>
      <w:divBdr>
        <w:top w:val="none" w:sz="0" w:space="0" w:color="auto"/>
        <w:left w:val="none" w:sz="0" w:space="0" w:color="auto"/>
        <w:bottom w:val="none" w:sz="0" w:space="0" w:color="auto"/>
        <w:right w:val="none" w:sz="0" w:space="0" w:color="auto"/>
      </w:divBdr>
    </w:div>
    <w:div w:id="2104913629">
      <w:bodyDiv w:val="1"/>
      <w:marLeft w:val="0"/>
      <w:marRight w:val="0"/>
      <w:marTop w:val="0"/>
      <w:marBottom w:val="0"/>
      <w:divBdr>
        <w:top w:val="none" w:sz="0" w:space="0" w:color="auto"/>
        <w:left w:val="none" w:sz="0" w:space="0" w:color="auto"/>
        <w:bottom w:val="none" w:sz="0" w:space="0" w:color="auto"/>
        <w:right w:val="none" w:sz="0" w:space="0" w:color="auto"/>
      </w:divBdr>
    </w:div>
    <w:div w:id="2113012207">
      <w:bodyDiv w:val="1"/>
      <w:marLeft w:val="0"/>
      <w:marRight w:val="0"/>
      <w:marTop w:val="0"/>
      <w:marBottom w:val="0"/>
      <w:divBdr>
        <w:top w:val="none" w:sz="0" w:space="0" w:color="auto"/>
        <w:left w:val="none" w:sz="0" w:space="0" w:color="auto"/>
        <w:bottom w:val="none" w:sz="0" w:space="0" w:color="auto"/>
        <w:right w:val="none" w:sz="0" w:space="0" w:color="auto"/>
      </w:divBdr>
    </w:div>
    <w:div w:id="212704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header" Target="head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Meus%20documentos\Home%20pages\Ci&#234;ncias%20da%20Linguagem\Disserta&#231;&#227;o.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75E8D19-D1A8-4C80-A3B7-B51F0B546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Dissertação</Template>
  <TotalTime>392</TotalTime>
  <Pages>44</Pages>
  <Words>8884</Words>
  <Characters>47976</Characters>
  <Application>Microsoft Office Word</Application>
  <DocSecurity>0</DocSecurity>
  <Lines>399</Lines>
  <Paragraphs>113</Paragraphs>
  <ScaleCrop>false</ScaleCrop>
  <HeadingPairs>
    <vt:vector size="6" baseType="variant">
      <vt:variant>
        <vt:lpstr>Título</vt:lpstr>
      </vt:variant>
      <vt:variant>
        <vt:i4>1</vt:i4>
      </vt:variant>
      <vt:variant>
        <vt:lpstr>Title</vt:lpstr>
      </vt:variant>
      <vt:variant>
        <vt:i4>1</vt:i4>
      </vt:variant>
      <vt:variant>
        <vt:lpstr>Headings</vt:lpstr>
      </vt:variant>
      <vt:variant>
        <vt:i4>42</vt:i4>
      </vt:variant>
    </vt:vector>
  </HeadingPairs>
  <TitlesOfParts>
    <vt:vector size="44" baseType="lpstr">
      <vt:lpstr>Modelo para Digitação</vt:lpstr>
      <vt:lpstr>Modelo para Digitação</vt:lpstr>
      <vt:lpstr>introdução</vt:lpstr>
      <vt:lpstr>    PROBLEMáTICA</vt:lpstr>
      <vt:lpstr>    OBJETIVOS</vt:lpstr>
      <vt:lpstr>        Objetivo geral</vt:lpstr>
      <vt:lpstr>        Objetivo específicos</vt:lpstr>
      <vt:lpstr>    justificativA</vt:lpstr>
      <vt:lpstr>    eSTRUTURA DA MONOGRAFIA</vt:lpstr>
      <vt:lpstr>Revisão Bibliográfica</vt:lpstr>
      <vt:lpstr>    Ensino e Aprendizagem</vt:lpstr>
      <vt:lpstr>    Pedagogia</vt:lpstr>
      <vt:lpstr>        Público alvo (Este tópico depende da efetivação da pesquisa)</vt:lpstr>
      <vt:lpstr>        Metodologia do ensino-aprendizado</vt:lpstr>
      <vt:lpstr>    O corpo humano</vt:lpstr>
      <vt:lpstr>        Sistema imunológico</vt:lpstr>
      <vt:lpstr>        Medicamento</vt:lpstr>
      <vt:lpstr>    Sistema Circulatório</vt:lpstr>
      <vt:lpstr>    Jogos</vt:lpstr>
      <vt:lpstr>        Conceito de Game</vt:lpstr>
      <vt:lpstr>        Conceito de Jogo Eletrônico</vt:lpstr>
      <vt:lpstr>        Serious Games</vt:lpstr>
      <vt:lpstr>        Jogos Educativos</vt:lpstr>
      <vt:lpstr>Metodologia</vt:lpstr>
      <vt:lpstr>    CARACTERIZAÇÃO DO TIPO DE Pesquisa</vt:lpstr>
      <vt:lpstr>    dELIMITAÇÕES</vt:lpstr>
      <vt:lpstr>    Ética</vt:lpstr>
      <vt:lpstr>desenvolvimento</vt:lpstr>
      <vt:lpstr>    Caso de uso</vt:lpstr>
      <vt:lpstr>        UC001 Inicia um novo jogo</vt:lpstr>
      <vt:lpstr>        UC002 Comanda sistema imunológico (jogar)</vt:lpstr>
      <vt:lpstr>        UC003 Altera configurações</vt:lpstr>
      <vt:lpstr>        UC004 Sair e Créditos</vt:lpstr>
      <vt:lpstr>    Requisitos</vt:lpstr>
      <vt:lpstr>    Diagrama de fluxo</vt:lpstr>
      <vt:lpstr>        Fluxo do Gameplay </vt:lpstr>
      <vt:lpstr>    Diagrama de telas</vt:lpstr>
      <vt:lpstr>    Storyboard</vt:lpstr>
      <vt:lpstr>    Game design</vt:lpstr>
      <vt:lpstr>desenvolvimento</vt:lpstr>
      <vt:lpstr>pesquisa de campo</vt:lpstr>
      <vt:lpstr>Análise da pesquisa de campo</vt:lpstr>
      <vt:lpstr>conclusão</vt:lpstr>
      <vt:lpstr>REFERÊNCIAS</vt:lpstr>
    </vt:vector>
  </TitlesOfParts>
  <Manager>Programa de Pós-Graduação em Ciências da Linguagem</Manager>
  <Company>Universidade do Sul de Santa Catarina (Unisul)</Company>
  <LinksUpToDate>false</LinksUpToDate>
  <CharactersWithSpaces>56747</CharactersWithSpaces>
  <SharedDoc>false</SharedDoc>
  <HLinks>
    <vt:vector size="96" baseType="variant">
      <vt:variant>
        <vt:i4>1179710</vt:i4>
      </vt:variant>
      <vt:variant>
        <vt:i4>101</vt:i4>
      </vt:variant>
      <vt:variant>
        <vt:i4>0</vt:i4>
      </vt:variant>
      <vt:variant>
        <vt:i4>5</vt:i4>
      </vt:variant>
      <vt:variant>
        <vt:lpwstr/>
      </vt:variant>
      <vt:variant>
        <vt:lpwstr>_Toc228014531</vt:lpwstr>
      </vt:variant>
      <vt:variant>
        <vt:i4>1179710</vt:i4>
      </vt:variant>
      <vt:variant>
        <vt:i4>95</vt:i4>
      </vt:variant>
      <vt:variant>
        <vt:i4>0</vt:i4>
      </vt:variant>
      <vt:variant>
        <vt:i4>5</vt:i4>
      </vt:variant>
      <vt:variant>
        <vt:lpwstr/>
      </vt:variant>
      <vt:variant>
        <vt:lpwstr>_Toc228014530</vt:lpwstr>
      </vt:variant>
      <vt:variant>
        <vt:i4>1245246</vt:i4>
      </vt:variant>
      <vt:variant>
        <vt:i4>89</vt:i4>
      </vt:variant>
      <vt:variant>
        <vt:i4>0</vt:i4>
      </vt:variant>
      <vt:variant>
        <vt:i4>5</vt:i4>
      </vt:variant>
      <vt:variant>
        <vt:lpwstr/>
      </vt:variant>
      <vt:variant>
        <vt:lpwstr>_Toc228014529</vt:lpwstr>
      </vt:variant>
      <vt:variant>
        <vt:i4>1245246</vt:i4>
      </vt:variant>
      <vt:variant>
        <vt:i4>83</vt:i4>
      </vt:variant>
      <vt:variant>
        <vt:i4>0</vt:i4>
      </vt:variant>
      <vt:variant>
        <vt:i4>5</vt:i4>
      </vt:variant>
      <vt:variant>
        <vt:lpwstr/>
      </vt:variant>
      <vt:variant>
        <vt:lpwstr>_Toc228014528</vt:lpwstr>
      </vt:variant>
      <vt:variant>
        <vt:i4>1245246</vt:i4>
      </vt:variant>
      <vt:variant>
        <vt:i4>77</vt:i4>
      </vt:variant>
      <vt:variant>
        <vt:i4>0</vt:i4>
      </vt:variant>
      <vt:variant>
        <vt:i4>5</vt:i4>
      </vt:variant>
      <vt:variant>
        <vt:lpwstr/>
      </vt:variant>
      <vt:variant>
        <vt:lpwstr>_Toc228014527</vt:lpwstr>
      </vt:variant>
      <vt:variant>
        <vt:i4>1245246</vt:i4>
      </vt:variant>
      <vt:variant>
        <vt:i4>71</vt:i4>
      </vt:variant>
      <vt:variant>
        <vt:i4>0</vt:i4>
      </vt:variant>
      <vt:variant>
        <vt:i4>5</vt:i4>
      </vt:variant>
      <vt:variant>
        <vt:lpwstr/>
      </vt:variant>
      <vt:variant>
        <vt:lpwstr>_Toc228014526</vt:lpwstr>
      </vt:variant>
      <vt:variant>
        <vt:i4>1245246</vt:i4>
      </vt:variant>
      <vt:variant>
        <vt:i4>65</vt:i4>
      </vt:variant>
      <vt:variant>
        <vt:i4>0</vt:i4>
      </vt:variant>
      <vt:variant>
        <vt:i4>5</vt:i4>
      </vt:variant>
      <vt:variant>
        <vt:lpwstr/>
      </vt:variant>
      <vt:variant>
        <vt:lpwstr>_Toc228014525</vt:lpwstr>
      </vt:variant>
      <vt:variant>
        <vt:i4>1245246</vt:i4>
      </vt:variant>
      <vt:variant>
        <vt:i4>59</vt:i4>
      </vt:variant>
      <vt:variant>
        <vt:i4>0</vt:i4>
      </vt:variant>
      <vt:variant>
        <vt:i4>5</vt:i4>
      </vt:variant>
      <vt:variant>
        <vt:lpwstr/>
      </vt:variant>
      <vt:variant>
        <vt:lpwstr>_Toc228014524</vt:lpwstr>
      </vt:variant>
      <vt:variant>
        <vt:i4>1245246</vt:i4>
      </vt:variant>
      <vt:variant>
        <vt:i4>53</vt:i4>
      </vt:variant>
      <vt:variant>
        <vt:i4>0</vt:i4>
      </vt:variant>
      <vt:variant>
        <vt:i4>5</vt:i4>
      </vt:variant>
      <vt:variant>
        <vt:lpwstr/>
      </vt:variant>
      <vt:variant>
        <vt:lpwstr>_Toc228014523</vt:lpwstr>
      </vt:variant>
      <vt:variant>
        <vt:i4>1245246</vt:i4>
      </vt:variant>
      <vt:variant>
        <vt:i4>47</vt:i4>
      </vt:variant>
      <vt:variant>
        <vt:i4>0</vt:i4>
      </vt:variant>
      <vt:variant>
        <vt:i4>5</vt:i4>
      </vt:variant>
      <vt:variant>
        <vt:lpwstr/>
      </vt:variant>
      <vt:variant>
        <vt:lpwstr>_Toc228014522</vt:lpwstr>
      </vt:variant>
      <vt:variant>
        <vt:i4>1245246</vt:i4>
      </vt:variant>
      <vt:variant>
        <vt:i4>41</vt:i4>
      </vt:variant>
      <vt:variant>
        <vt:i4>0</vt:i4>
      </vt:variant>
      <vt:variant>
        <vt:i4>5</vt:i4>
      </vt:variant>
      <vt:variant>
        <vt:lpwstr/>
      </vt:variant>
      <vt:variant>
        <vt:lpwstr>_Toc228014521</vt:lpwstr>
      </vt:variant>
      <vt:variant>
        <vt:i4>1245246</vt:i4>
      </vt:variant>
      <vt:variant>
        <vt:i4>35</vt:i4>
      </vt:variant>
      <vt:variant>
        <vt:i4>0</vt:i4>
      </vt:variant>
      <vt:variant>
        <vt:i4>5</vt:i4>
      </vt:variant>
      <vt:variant>
        <vt:lpwstr/>
      </vt:variant>
      <vt:variant>
        <vt:lpwstr>_Toc228014520</vt:lpwstr>
      </vt:variant>
      <vt:variant>
        <vt:i4>1048638</vt:i4>
      </vt:variant>
      <vt:variant>
        <vt:i4>29</vt:i4>
      </vt:variant>
      <vt:variant>
        <vt:i4>0</vt:i4>
      </vt:variant>
      <vt:variant>
        <vt:i4>5</vt:i4>
      </vt:variant>
      <vt:variant>
        <vt:lpwstr/>
      </vt:variant>
      <vt:variant>
        <vt:lpwstr>_Toc228014519</vt:lpwstr>
      </vt:variant>
      <vt:variant>
        <vt:i4>1966139</vt:i4>
      </vt:variant>
      <vt:variant>
        <vt:i4>20</vt:i4>
      </vt:variant>
      <vt:variant>
        <vt:i4>0</vt:i4>
      </vt:variant>
      <vt:variant>
        <vt:i4>5</vt:i4>
      </vt:variant>
      <vt:variant>
        <vt:lpwstr/>
      </vt:variant>
      <vt:variant>
        <vt:lpwstr>_Toc159732092</vt:lpwstr>
      </vt:variant>
      <vt:variant>
        <vt:i4>1966139</vt:i4>
      </vt:variant>
      <vt:variant>
        <vt:i4>11</vt:i4>
      </vt:variant>
      <vt:variant>
        <vt:i4>0</vt:i4>
      </vt:variant>
      <vt:variant>
        <vt:i4>5</vt:i4>
      </vt:variant>
      <vt:variant>
        <vt:lpwstr/>
      </vt:variant>
      <vt:variant>
        <vt:lpwstr>_Toc159732099</vt:lpwstr>
      </vt:variant>
      <vt:variant>
        <vt:i4>1703992</vt:i4>
      </vt:variant>
      <vt:variant>
        <vt:i4>2</vt:i4>
      </vt:variant>
      <vt:variant>
        <vt:i4>0</vt:i4>
      </vt:variant>
      <vt:variant>
        <vt:i4>5</vt:i4>
      </vt:variant>
      <vt:variant>
        <vt:lpwstr/>
      </vt:variant>
      <vt:variant>
        <vt:lpwstr>_Toc165546888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Digitação</dc:title>
  <dc:subject>Metodologia da Pesquisa</dc:subject>
  <dc:creator>Fábio José Rauen;Rodrigo Azevedo Lima;João Eduardo Costa Gerk</dc:creator>
  <cp:keywords>ABNT; NBR 14724; Normalização</cp:keywords>
  <dc:description>Modelo para a digitação de trabalhos acadêmicos com caixas identificando estilos e formatação conforme a NBR 14724 da ABNT.</dc:description>
  <cp:lastModifiedBy>Gerkaoo</cp:lastModifiedBy>
  <cp:revision>35</cp:revision>
  <cp:lastPrinted>2012-10-13T02:22:00Z</cp:lastPrinted>
  <dcterms:created xsi:type="dcterms:W3CDTF">2015-11-16T06:56:00Z</dcterms:created>
  <dcterms:modified xsi:type="dcterms:W3CDTF">2016-04-07T15:32:00Z</dcterms:modified>
  <cp:category>Irrestrita</cp:category>
  <cp:contentStatus>Final</cp:contentStatus>
</cp:coreProperties>
</file>